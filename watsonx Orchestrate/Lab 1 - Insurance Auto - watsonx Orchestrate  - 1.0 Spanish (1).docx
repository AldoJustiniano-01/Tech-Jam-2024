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89EF5A" w14:textId="0D4D7BF0" w:rsidR="00A13FB2" w:rsidRPr="006B15B2" w:rsidRDefault="000458F6" w:rsidP="004F2622">
      <w:pPr>
        <w:rPr>
          <w:szCs w:val="28"/>
          <w:lang w:val="pt-BR"/>
        </w:rPr>
      </w:pPr>
      <w:r w:rsidRPr="00331FF5">
        <w:rPr>
          <w:rFonts w:ascii="IBM Plex Sans Medium" w:hAnsi="IBM Plex Sans Medium"/>
          <w:b/>
          <w:bCs/>
          <w:noProof/>
          <w:color w:val="000000" w:themeColor="text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EE4EE6" wp14:editId="206A8C2A">
                <wp:simplePos x="0" y="0"/>
                <wp:positionH relativeFrom="column">
                  <wp:posOffset>-685800</wp:posOffset>
                </wp:positionH>
                <wp:positionV relativeFrom="paragraph">
                  <wp:posOffset>-904875</wp:posOffset>
                </wp:positionV>
                <wp:extent cx="7562850" cy="107156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2850" cy="107156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62716" w14:textId="77777777" w:rsidR="001F1E94" w:rsidRDefault="001F1E94" w:rsidP="000458F6">
                            <w:pPr>
                              <w:ind w:left="720"/>
                              <w:rPr>
                                <w:rFonts w:ascii="IBM Plex Sans Medium" w:hAnsi="IBM Plex Sans Medium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bookmarkStart w:id="0" w:name="_Hlk65248316"/>
                            <w:bookmarkEnd w:id="0"/>
                          </w:p>
                          <w:p w14:paraId="008735E3" w14:textId="77777777" w:rsidR="00D71B39" w:rsidRPr="00223E73" w:rsidRDefault="00D71B39" w:rsidP="000458F6">
                            <w:pPr>
                              <w:ind w:left="720"/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</w:pPr>
                            <w:r w:rsidRPr="00223E73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  <w:t xml:space="preserve">IBM Cloud Pak para </w:t>
                            </w:r>
                            <w:proofErr w:type="spellStart"/>
                            <w:r w:rsidRPr="00223E73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  <w:t>la</w:t>
                            </w:r>
                            <w:proofErr w:type="spellEnd"/>
                            <w:r w:rsidRPr="00223E73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  <w:t xml:space="preserve"> </w:t>
                            </w:r>
                            <w:proofErr w:type="spellStart"/>
                            <w:r w:rsidRPr="00223E73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  <w:t>automatización</w:t>
                            </w:r>
                            <w:proofErr w:type="spellEnd"/>
                            <w:r w:rsidRPr="00223E73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  <w:lang w:val="pt-BR"/>
                              </w:rPr>
                              <w:t xml:space="preserve"> empresarial </w:t>
                            </w:r>
                          </w:p>
                          <w:p w14:paraId="34D628F8" w14:textId="250B2786" w:rsidR="001F1E94" w:rsidRPr="001C64F4" w:rsidRDefault="00D71B39" w:rsidP="000458F6">
                            <w:pPr>
                              <w:ind w:left="720"/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D71B39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</w:rPr>
                              <w:t>Demostraciones</w:t>
                            </w:r>
                            <w:proofErr w:type="spellEnd"/>
                            <w:r w:rsidRPr="00D71B39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D71B39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</w:rPr>
                              <w:t>laboratorios</w:t>
                            </w:r>
                            <w:proofErr w:type="spellEnd"/>
                            <w:r w:rsidRPr="00D71B39">
                              <w:rPr>
                                <w:rFonts w:ascii="IBM Plex Sans SemiBold" w:hAnsi="IBM Plex Sans SemiBold"/>
                                <w:b/>
                                <w:bCs/>
                                <w:color w:val="E7E6E6" w:themeColor="background2"/>
                                <w:sz w:val="48"/>
                                <w:szCs w:val="48"/>
                              </w:rPr>
                              <w:t xml:space="preserve"> 2024</w:t>
                            </w:r>
                          </w:p>
                          <w:p w14:paraId="3C8D2D98" w14:textId="0F1AED06" w:rsidR="00494EC8" w:rsidRDefault="00494EC8" w:rsidP="00494EC8">
                            <w:pPr>
                              <w:rPr>
                                <w:rFonts w:ascii="IBM Plex Sans Light" w:hAnsi="IBM Plex Sans Light"/>
                                <w:sz w:val="32"/>
                                <w:szCs w:val="32"/>
                              </w:rPr>
                            </w:pPr>
                          </w:p>
                          <w:p w14:paraId="1703B9A0" w14:textId="04F4FCAE" w:rsidR="00494EC8" w:rsidRDefault="00494EC8" w:rsidP="00494EC8">
                            <w:pPr>
                              <w:rPr>
                                <w:rFonts w:ascii="IBM Plex Sans Light" w:hAnsi="IBM Plex Sans Light"/>
                                <w:sz w:val="32"/>
                                <w:szCs w:val="32"/>
                              </w:rPr>
                            </w:pPr>
                          </w:p>
                          <w:p w14:paraId="458E529D" w14:textId="00041BBE" w:rsidR="00494EC8" w:rsidRDefault="00494EC8" w:rsidP="00494EC8">
                            <w:pPr>
                              <w:rPr>
                                <w:rFonts w:ascii="IBM Plex Sans Light" w:hAnsi="IBM Plex Sans Light"/>
                                <w:sz w:val="32"/>
                                <w:szCs w:val="32"/>
                              </w:rPr>
                            </w:pPr>
                          </w:p>
                          <w:p w14:paraId="38A8FF2C" w14:textId="77777777" w:rsidR="00494EC8" w:rsidRPr="00963521" w:rsidRDefault="00494EC8" w:rsidP="00494EC8">
                            <w:pPr>
                              <w:rPr>
                                <w:rFonts w:ascii="IBM Plex Sans Light" w:hAnsi="IBM Plex Sans Light"/>
                                <w:sz w:val="32"/>
                                <w:szCs w:val="32"/>
                              </w:rPr>
                            </w:pPr>
                          </w:p>
                          <w:p w14:paraId="19C430CE" w14:textId="2052B952" w:rsidR="00D71B39" w:rsidRDefault="00DC1E2F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IBM Plex Sans Light" w:hAnsi="IBM Plex Sans Light"/>
                                <w:sz w:val="48"/>
                                <w:szCs w:val="48"/>
                              </w:rPr>
                              <w:t xml:space="preserve">watsonx Orchestrate x AI Assistant builder </w:t>
                            </w:r>
                            <w:r w:rsidR="00223E73">
                              <w:rPr>
                                <w:rFonts w:ascii="IBM Plex Sans Light" w:hAnsi="IBM Plex Sans Light"/>
                                <w:sz w:val="48"/>
                                <w:szCs w:val="48"/>
                              </w:rPr>
                              <w:t>x</w:t>
                            </w:r>
                            <w:r>
                              <w:rPr>
                                <w:rFonts w:ascii="IBM Plex Sans Light" w:hAnsi="IBM Plex Sans Light"/>
                                <w:sz w:val="48"/>
                                <w:szCs w:val="48"/>
                              </w:rPr>
                              <w:t xml:space="preserve"> IBM RPA</w:t>
                            </w:r>
                          </w:p>
                          <w:p w14:paraId="5F5869D1" w14:textId="77777777" w:rsidR="00CE60C7" w:rsidRDefault="00CE60C7" w:rsidP="00CE60C7">
                            <w:pPr>
                              <w:ind w:left="720"/>
                              <w:rPr>
                                <w:rFonts w:ascii="IBM Plex Sans Light" w:hAnsi="IBM Plex Sans Light"/>
                                <w:sz w:val="24"/>
                              </w:rPr>
                            </w:pPr>
                          </w:p>
                          <w:p w14:paraId="77A2CC63" w14:textId="37E99932" w:rsidR="00CE60C7" w:rsidRPr="00DF1924" w:rsidRDefault="00CE60C7" w:rsidP="00CE60C7">
                            <w:pPr>
                              <w:ind w:left="720"/>
                              <w:rPr>
                                <w:rFonts w:ascii="IBM Plex Sans Light" w:hAnsi="IBM Plex Sans Light"/>
                                <w:sz w:val="24"/>
                                <w:lang w:val="pt-BR"/>
                              </w:rPr>
                            </w:pPr>
                            <w:r w:rsidRPr="00223E73">
                              <w:rPr>
                                <w:rFonts w:ascii="IBM Plex Sans Light" w:hAnsi="IBM Plex Sans Light"/>
                                <w:sz w:val="24"/>
                                <w:lang w:val="pt-BR"/>
                              </w:rPr>
                              <w:t xml:space="preserve">V 1.0  </w:t>
                            </w:r>
                          </w:p>
                          <w:p w14:paraId="76CCDD29" w14:textId="20BBC72E" w:rsidR="001F1E94" w:rsidRPr="00DF1924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sz w:val="48"/>
                                <w:szCs w:val="48"/>
                                <w:lang w:val="pt-BR"/>
                              </w:rPr>
                            </w:pPr>
                          </w:p>
                          <w:p w14:paraId="5B0C1FEC" w14:textId="77777777" w:rsidR="001F1E94" w:rsidRPr="00DF1924" w:rsidRDefault="001F1E94" w:rsidP="00181859">
                            <w:pPr>
                              <w:rPr>
                                <w:rFonts w:ascii="IBM Plex Sans Light" w:hAnsi="IBM Plex Sans Light"/>
                                <w:sz w:val="48"/>
                                <w:szCs w:val="48"/>
                                <w:lang w:val="pt-BR"/>
                              </w:rPr>
                            </w:pPr>
                          </w:p>
                          <w:p w14:paraId="705FB2C2" w14:textId="251D54C4" w:rsidR="001F1E94" w:rsidRPr="005B02AF" w:rsidRDefault="005B02AF" w:rsidP="001C64F4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FFFF" w:themeColor="background1"/>
                                <w:sz w:val="24"/>
                                <w:lang w:val="pt-BR"/>
                              </w:rPr>
                            </w:pPr>
                            <w:r w:rsidRPr="00223E73">
                              <w:rPr>
                                <w:rFonts w:ascii="IBM Plex Sans Light" w:hAnsi="IBM Plex Sans Light"/>
                                <w:color w:val="FFFFFF" w:themeColor="background1"/>
                                <w:sz w:val="24"/>
                                <w:lang w:val="pt-BR"/>
                              </w:rPr>
                              <w:t>Marco Crepaldi</w:t>
                            </w:r>
                          </w:p>
                          <w:p w14:paraId="34BC036C" w14:textId="5752A47E" w:rsidR="001F1E94" w:rsidRPr="005B02AF" w:rsidRDefault="005B02AF" w:rsidP="001C64F4">
                            <w:pPr>
                              <w:ind w:left="720"/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  <w:r w:rsidRPr="00223E73"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  <w:t>marco.crepaldi@ibm.com</w:t>
                            </w:r>
                          </w:p>
                          <w:p w14:paraId="1333ED99" w14:textId="4A2EB45D" w:rsidR="00181859" w:rsidRPr="005B02AF" w:rsidRDefault="00181859" w:rsidP="001C64F4">
                            <w:pPr>
                              <w:ind w:left="720"/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</w:p>
                          <w:p w14:paraId="594A0D83" w14:textId="77777777" w:rsidR="00F24E61" w:rsidRPr="005B02AF" w:rsidRDefault="00F24E61" w:rsidP="001C64F4">
                            <w:pPr>
                              <w:ind w:left="720"/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</w:p>
                          <w:p w14:paraId="7CCA2CF2" w14:textId="6019CFE9" w:rsidR="00181859" w:rsidRPr="005B02AF" w:rsidRDefault="00F24E61" w:rsidP="001C64F4">
                            <w:pPr>
                              <w:ind w:left="720"/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  <w:r w:rsidRPr="00223E73"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  <w:br/>
                            </w:r>
                          </w:p>
                          <w:p w14:paraId="5E27C68E" w14:textId="77777777" w:rsidR="00181859" w:rsidRPr="005B02AF" w:rsidRDefault="00181859" w:rsidP="00181859">
                            <w:pPr>
                              <w:rPr>
                                <w:rStyle w:val="Hyperlink"/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</w:p>
                          <w:p w14:paraId="06C804A9" w14:textId="77777777" w:rsidR="001F1E94" w:rsidRPr="005B02AF" w:rsidRDefault="001F1E94" w:rsidP="001C64F4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0000"/>
                                <w:sz w:val="24"/>
                                <w:lang w:val="pt-BR"/>
                              </w:rPr>
                            </w:pPr>
                          </w:p>
                          <w:p w14:paraId="1337157C" w14:textId="77777777" w:rsidR="001F1E94" w:rsidRPr="005B02AF" w:rsidRDefault="001F1E94" w:rsidP="001C64F4">
                            <w:pPr>
                              <w:ind w:left="720"/>
                              <w:rPr>
                                <w:rFonts w:ascii="IBM Plex Sans Light" w:hAnsi="IBM Plex Sans Light"/>
                                <w:sz w:val="24"/>
                                <w:lang w:val="pt-BR"/>
                              </w:rPr>
                            </w:pPr>
                          </w:p>
                          <w:p w14:paraId="0E7B8BE4" w14:textId="7AD12607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sz w:val="24"/>
                                <w:lang w:val="pt-BR"/>
                              </w:rPr>
                            </w:pPr>
                          </w:p>
                          <w:p w14:paraId="4207A9EF" w14:textId="77777777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FFFF" w:themeColor="background1"/>
                                <w:lang w:val="pt-BR"/>
                              </w:rPr>
                            </w:pPr>
                          </w:p>
                          <w:p w14:paraId="3B0F045A" w14:textId="77777777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FFFF" w:themeColor="background1"/>
                                <w:lang w:val="pt-BR"/>
                              </w:rPr>
                            </w:pPr>
                          </w:p>
                          <w:p w14:paraId="4A26B1F5" w14:textId="2D16539B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FFFF" w:themeColor="background1"/>
                                <w:lang w:val="pt-BR"/>
                              </w:rPr>
                            </w:pPr>
                          </w:p>
                          <w:p w14:paraId="4985E5DC" w14:textId="47E82E0F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color w:val="FFFFFF" w:themeColor="background1"/>
                                <w:lang w:val="pt-BR"/>
                              </w:rPr>
                            </w:pPr>
                          </w:p>
                          <w:p w14:paraId="30D00B4E" w14:textId="77777777" w:rsidR="001F1E94" w:rsidRPr="005B02AF" w:rsidRDefault="001F1E94" w:rsidP="000458F6">
                            <w:pPr>
                              <w:rPr>
                                <w:rFonts w:ascii="IBM Plex Sans Light" w:hAnsi="IBM Plex Sans Light"/>
                                <w:color w:val="FFFFFF" w:themeColor="background1"/>
                                <w:lang w:val="pt-BR"/>
                              </w:rPr>
                            </w:pPr>
                          </w:p>
                          <w:p w14:paraId="384E75C5" w14:textId="77777777" w:rsidR="001F1E94" w:rsidRPr="005B02AF" w:rsidRDefault="001F1E94" w:rsidP="000458F6">
                            <w:pPr>
                              <w:ind w:left="720"/>
                              <w:rPr>
                                <w:rFonts w:ascii="IBM Plex Sans Light" w:hAnsi="IBM Plex Sans Light"/>
                                <w:lang w:val="pt-BR"/>
                              </w:rPr>
                            </w:pPr>
                          </w:p>
                          <w:p w14:paraId="3508D684" w14:textId="30F567F2" w:rsidR="001F1E94" w:rsidRPr="005B02AF" w:rsidRDefault="001F1E94" w:rsidP="000458F6">
                            <w:pPr>
                              <w:jc w:val="center"/>
                              <w:rPr>
                                <w:rFonts w:ascii="IBM Plex Sans Light" w:hAnsi="IBM Plex Sans Light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E4EE6" id="Rectangle 17" o:spid="_x0000_s1026" style="position:absolute;margin-left:-54pt;margin-top:-71.25pt;width:595.5pt;height:84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" fillcolor="#404040 [2429]" strokecolor="#1f4d78 [1604]" strokeweight="1pt">
                <v:textbox>
                  <w:txbxContent>
                    <w:p w14:paraId="08C62716" w14:textId="77777777" w:rsidR="001F1E94" w:rsidRDefault="001F1E94" w:rsidP="000458F6">
                      <w:pPr>
                        <w:ind w:left="720"/>
                        <w:rPr>
                          <w:rFonts w:ascii="IBM Plex Sans Medium" w:hAnsi="IBM Plex Sans Medium"/>
                          <w:b/>
                          <w:bCs/>
                          <w:sz w:val="48"/>
                          <w:szCs w:val="48"/>
                        </w:rPr>
                      </w:pPr>
                      <w:bookmarkStart w:id="1" w:name="_Hlk65248316"/>
                      <w:bookmarkEnd w:id="1"/>
                    </w:p>
                    <w:p w14:paraId="008735E3" w14:textId="77777777" w:rsidR="00D71B39" w:rsidRPr="00223E73" w:rsidRDefault="00D71B39" w:rsidP="000458F6">
                      <w:pPr>
                        <w:ind w:left="720"/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</w:pPr>
                      <w:r w:rsidRPr="00223E73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  <w:t xml:space="preserve">IBM Cloud Pak para </w:t>
                      </w:r>
                      <w:proofErr w:type="spellStart"/>
                      <w:r w:rsidRPr="00223E73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  <w:t>la</w:t>
                      </w:r>
                      <w:proofErr w:type="spellEnd"/>
                      <w:r w:rsidRPr="00223E73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  <w:t xml:space="preserve"> </w:t>
                      </w:r>
                      <w:proofErr w:type="spellStart"/>
                      <w:r w:rsidRPr="00223E73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  <w:t>automatización</w:t>
                      </w:r>
                      <w:proofErr w:type="spellEnd"/>
                      <w:r w:rsidRPr="00223E73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  <w:lang w:val="pt-BR"/>
                        </w:rPr>
                        <w:t xml:space="preserve"> empresarial </w:t>
                      </w:r>
                    </w:p>
                    <w:p w14:paraId="34D628F8" w14:textId="250B2786" w:rsidR="001F1E94" w:rsidRPr="001C64F4" w:rsidRDefault="00D71B39" w:rsidP="000458F6">
                      <w:pPr>
                        <w:ind w:left="720"/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</w:rPr>
                      </w:pPr>
                      <w:proofErr w:type="spellStart"/>
                      <w:r w:rsidRPr="00D71B39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</w:rPr>
                        <w:t>Demostraciones</w:t>
                      </w:r>
                      <w:proofErr w:type="spellEnd"/>
                      <w:r w:rsidRPr="00D71B39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</w:rPr>
                        <w:t xml:space="preserve"> y </w:t>
                      </w:r>
                      <w:proofErr w:type="spellStart"/>
                      <w:r w:rsidRPr="00D71B39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</w:rPr>
                        <w:t>laboratorios</w:t>
                      </w:r>
                      <w:proofErr w:type="spellEnd"/>
                      <w:r w:rsidRPr="00D71B39">
                        <w:rPr>
                          <w:rFonts w:ascii="IBM Plex Sans SemiBold" w:hAnsi="IBM Plex Sans SemiBold"/>
                          <w:b/>
                          <w:bCs/>
                          <w:color w:val="E7E6E6" w:themeColor="background2"/>
                          <w:sz w:val="48"/>
                          <w:szCs w:val="48"/>
                        </w:rPr>
                        <w:t xml:space="preserve"> 2024</w:t>
                      </w:r>
                    </w:p>
                    <w:p w14:paraId="3C8D2D98" w14:textId="0F1AED06" w:rsidR="00494EC8" w:rsidRDefault="00494EC8" w:rsidP="00494EC8">
                      <w:pPr>
                        <w:rPr>
                          <w:rFonts w:ascii="IBM Plex Sans Light" w:hAnsi="IBM Plex Sans Light"/>
                          <w:sz w:val="32"/>
                          <w:szCs w:val="32"/>
                        </w:rPr>
                      </w:pPr>
                    </w:p>
                    <w:p w14:paraId="1703B9A0" w14:textId="04F4FCAE" w:rsidR="00494EC8" w:rsidRDefault="00494EC8" w:rsidP="00494EC8">
                      <w:pPr>
                        <w:rPr>
                          <w:rFonts w:ascii="IBM Plex Sans Light" w:hAnsi="IBM Plex Sans Light"/>
                          <w:sz w:val="32"/>
                          <w:szCs w:val="32"/>
                        </w:rPr>
                      </w:pPr>
                    </w:p>
                    <w:p w14:paraId="458E529D" w14:textId="00041BBE" w:rsidR="00494EC8" w:rsidRDefault="00494EC8" w:rsidP="00494EC8">
                      <w:pPr>
                        <w:rPr>
                          <w:rFonts w:ascii="IBM Plex Sans Light" w:hAnsi="IBM Plex Sans Light"/>
                          <w:sz w:val="32"/>
                          <w:szCs w:val="32"/>
                        </w:rPr>
                      </w:pPr>
                    </w:p>
                    <w:p w14:paraId="38A8FF2C" w14:textId="77777777" w:rsidR="00494EC8" w:rsidRPr="00963521" w:rsidRDefault="00494EC8" w:rsidP="00494EC8">
                      <w:pPr>
                        <w:rPr>
                          <w:rFonts w:ascii="IBM Plex Sans Light" w:hAnsi="IBM Plex Sans Light"/>
                          <w:sz w:val="32"/>
                          <w:szCs w:val="32"/>
                        </w:rPr>
                      </w:pPr>
                    </w:p>
                    <w:p w14:paraId="19C430CE" w14:textId="2052B952" w:rsidR="00D71B39" w:rsidRDefault="00DC1E2F" w:rsidP="000458F6">
                      <w:pPr>
                        <w:ind w:left="720"/>
                        <w:rPr>
                          <w:rFonts w:ascii="IBM Plex Sans Light" w:hAnsi="IBM Plex Sans Light"/>
                          <w:sz w:val="48"/>
                          <w:szCs w:val="48"/>
                        </w:rPr>
                      </w:pPr>
                      <w:r>
                        <w:rPr>
                          <w:rFonts w:ascii="IBM Plex Sans Light" w:hAnsi="IBM Plex Sans Light"/>
                          <w:sz w:val="48"/>
                          <w:szCs w:val="48"/>
                        </w:rPr>
                        <w:t xml:space="preserve">watsonx Orchestrate x AI Assistant builder </w:t>
                      </w:r>
                      <w:r w:rsidR="00223E73">
                        <w:rPr>
                          <w:rFonts w:ascii="IBM Plex Sans Light" w:hAnsi="IBM Plex Sans Light"/>
                          <w:sz w:val="48"/>
                          <w:szCs w:val="48"/>
                        </w:rPr>
                        <w:t>x</w:t>
                      </w:r>
                      <w:r>
                        <w:rPr>
                          <w:rFonts w:ascii="IBM Plex Sans Light" w:hAnsi="IBM Plex Sans Light"/>
                          <w:sz w:val="48"/>
                          <w:szCs w:val="48"/>
                        </w:rPr>
                        <w:t xml:space="preserve"> IBM RPA</w:t>
                      </w:r>
                    </w:p>
                    <w:p w14:paraId="5F5869D1" w14:textId="77777777" w:rsidR="00CE60C7" w:rsidRDefault="00CE60C7" w:rsidP="00CE60C7">
                      <w:pPr>
                        <w:ind w:left="720"/>
                        <w:rPr>
                          <w:rFonts w:ascii="IBM Plex Sans Light" w:hAnsi="IBM Plex Sans Light"/>
                          <w:sz w:val="24"/>
                        </w:rPr>
                      </w:pPr>
                    </w:p>
                    <w:p w14:paraId="77A2CC63" w14:textId="37E99932" w:rsidR="00CE60C7" w:rsidRPr="00DF1924" w:rsidRDefault="00CE60C7" w:rsidP="00CE60C7">
                      <w:pPr>
                        <w:ind w:left="720"/>
                        <w:rPr>
                          <w:rFonts w:ascii="IBM Plex Sans Light" w:hAnsi="IBM Plex Sans Light"/>
                          <w:sz w:val="24"/>
                          <w:lang w:val="pt-BR"/>
                        </w:rPr>
                      </w:pPr>
                      <w:r w:rsidRPr="00223E73">
                        <w:rPr>
                          <w:rFonts w:ascii="IBM Plex Sans Light" w:hAnsi="IBM Plex Sans Light"/>
                          <w:sz w:val="24"/>
                          <w:lang w:val="pt-BR"/>
                        </w:rPr>
                        <w:t xml:space="preserve">V 1.0  </w:t>
                      </w:r>
                    </w:p>
                    <w:p w14:paraId="76CCDD29" w14:textId="20BBC72E" w:rsidR="001F1E94" w:rsidRPr="00DF1924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sz w:val="48"/>
                          <w:szCs w:val="48"/>
                          <w:lang w:val="pt-BR"/>
                        </w:rPr>
                      </w:pPr>
                    </w:p>
                    <w:p w14:paraId="5B0C1FEC" w14:textId="77777777" w:rsidR="001F1E94" w:rsidRPr="00DF1924" w:rsidRDefault="001F1E94" w:rsidP="00181859">
                      <w:pPr>
                        <w:rPr>
                          <w:rFonts w:ascii="IBM Plex Sans Light" w:hAnsi="IBM Plex Sans Light"/>
                          <w:sz w:val="48"/>
                          <w:szCs w:val="48"/>
                          <w:lang w:val="pt-BR"/>
                        </w:rPr>
                      </w:pPr>
                    </w:p>
                    <w:p w14:paraId="705FB2C2" w14:textId="251D54C4" w:rsidR="001F1E94" w:rsidRPr="005B02AF" w:rsidRDefault="005B02AF" w:rsidP="001C64F4">
                      <w:pPr>
                        <w:ind w:left="720"/>
                        <w:rPr>
                          <w:rFonts w:ascii="IBM Plex Sans Light" w:hAnsi="IBM Plex Sans Light"/>
                          <w:color w:val="FFFFFF" w:themeColor="background1"/>
                          <w:sz w:val="24"/>
                          <w:lang w:val="pt-BR"/>
                        </w:rPr>
                      </w:pPr>
                      <w:r w:rsidRPr="00223E73">
                        <w:rPr>
                          <w:rFonts w:ascii="IBM Plex Sans Light" w:hAnsi="IBM Plex Sans Light"/>
                          <w:color w:val="FFFFFF" w:themeColor="background1"/>
                          <w:sz w:val="24"/>
                          <w:lang w:val="pt-BR"/>
                        </w:rPr>
                        <w:t>Marco Crepaldi</w:t>
                      </w:r>
                    </w:p>
                    <w:p w14:paraId="34BC036C" w14:textId="5752A47E" w:rsidR="001F1E94" w:rsidRPr="005B02AF" w:rsidRDefault="005B02AF" w:rsidP="001C64F4">
                      <w:pPr>
                        <w:ind w:left="720"/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  <w:r w:rsidRPr="00223E73"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  <w:t>marco.crepaldi@ibm.com</w:t>
                      </w:r>
                    </w:p>
                    <w:p w14:paraId="1333ED99" w14:textId="4A2EB45D" w:rsidR="00181859" w:rsidRPr="005B02AF" w:rsidRDefault="00181859" w:rsidP="001C64F4">
                      <w:pPr>
                        <w:ind w:left="720"/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</w:p>
                    <w:p w14:paraId="594A0D83" w14:textId="77777777" w:rsidR="00F24E61" w:rsidRPr="005B02AF" w:rsidRDefault="00F24E61" w:rsidP="001C64F4">
                      <w:pPr>
                        <w:ind w:left="720"/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</w:p>
                    <w:p w14:paraId="7CCA2CF2" w14:textId="6019CFE9" w:rsidR="00181859" w:rsidRPr="005B02AF" w:rsidRDefault="00F24E61" w:rsidP="001C64F4">
                      <w:pPr>
                        <w:ind w:left="720"/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  <w:r w:rsidRPr="00223E73"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  <w:br/>
                      </w:r>
                    </w:p>
                    <w:p w14:paraId="5E27C68E" w14:textId="77777777" w:rsidR="00181859" w:rsidRPr="005B02AF" w:rsidRDefault="00181859" w:rsidP="00181859">
                      <w:pPr>
                        <w:rPr>
                          <w:rStyle w:val="Hyperlink"/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</w:p>
                    <w:p w14:paraId="06C804A9" w14:textId="77777777" w:rsidR="001F1E94" w:rsidRPr="005B02AF" w:rsidRDefault="001F1E94" w:rsidP="001C64F4">
                      <w:pPr>
                        <w:ind w:left="720"/>
                        <w:rPr>
                          <w:rFonts w:ascii="IBM Plex Sans Light" w:hAnsi="IBM Plex Sans Light"/>
                          <w:color w:val="FF0000"/>
                          <w:sz w:val="24"/>
                          <w:lang w:val="pt-BR"/>
                        </w:rPr>
                      </w:pPr>
                    </w:p>
                    <w:p w14:paraId="1337157C" w14:textId="77777777" w:rsidR="001F1E94" w:rsidRPr="005B02AF" w:rsidRDefault="001F1E94" w:rsidP="001C64F4">
                      <w:pPr>
                        <w:ind w:left="720"/>
                        <w:rPr>
                          <w:rFonts w:ascii="IBM Plex Sans Light" w:hAnsi="IBM Plex Sans Light"/>
                          <w:sz w:val="24"/>
                          <w:lang w:val="pt-BR"/>
                        </w:rPr>
                      </w:pPr>
                    </w:p>
                    <w:p w14:paraId="0E7B8BE4" w14:textId="7AD12607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sz w:val="24"/>
                          <w:lang w:val="pt-BR"/>
                        </w:rPr>
                      </w:pPr>
                    </w:p>
                    <w:p w14:paraId="4207A9EF" w14:textId="77777777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color w:val="FFFFFF" w:themeColor="background1"/>
                          <w:lang w:val="pt-BR"/>
                        </w:rPr>
                      </w:pPr>
                    </w:p>
                    <w:p w14:paraId="3B0F045A" w14:textId="77777777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color w:val="FFFFFF" w:themeColor="background1"/>
                          <w:lang w:val="pt-BR"/>
                        </w:rPr>
                      </w:pPr>
                    </w:p>
                    <w:p w14:paraId="4A26B1F5" w14:textId="2D16539B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color w:val="FFFFFF" w:themeColor="background1"/>
                          <w:lang w:val="pt-BR"/>
                        </w:rPr>
                      </w:pPr>
                    </w:p>
                    <w:p w14:paraId="4985E5DC" w14:textId="47E82E0F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color w:val="FFFFFF" w:themeColor="background1"/>
                          <w:lang w:val="pt-BR"/>
                        </w:rPr>
                      </w:pPr>
                    </w:p>
                    <w:p w14:paraId="30D00B4E" w14:textId="77777777" w:rsidR="001F1E94" w:rsidRPr="005B02AF" w:rsidRDefault="001F1E94" w:rsidP="000458F6">
                      <w:pPr>
                        <w:rPr>
                          <w:rFonts w:ascii="IBM Plex Sans Light" w:hAnsi="IBM Plex Sans Light"/>
                          <w:color w:val="FFFFFF" w:themeColor="background1"/>
                          <w:lang w:val="pt-BR"/>
                        </w:rPr>
                      </w:pPr>
                    </w:p>
                    <w:p w14:paraId="384E75C5" w14:textId="77777777" w:rsidR="001F1E94" w:rsidRPr="005B02AF" w:rsidRDefault="001F1E94" w:rsidP="000458F6">
                      <w:pPr>
                        <w:ind w:left="720"/>
                        <w:rPr>
                          <w:rFonts w:ascii="IBM Plex Sans Light" w:hAnsi="IBM Plex Sans Light"/>
                          <w:lang w:val="pt-BR"/>
                        </w:rPr>
                      </w:pPr>
                    </w:p>
                    <w:p w14:paraId="3508D684" w14:textId="30F567F2" w:rsidR="001F1E94" w:rsidRPr="005B02AF" w:rsidRDefault="001F1E94" w:rsidP="000458F6">
                      <w:pPr>
                        <w:jc w:val="center"/>
                        <w:rPr>
                          <w:rFonts w:ascii="IBM Plex Sans Light" w:hAnsi="IBM Plex Sans Light"/>
                          <w:lang w:val="pt-B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D528C" w:rsidRPr="00223E73">
        <w:rPr>
          <w:szCs w:val="28"/>
          <w:lang w:val="pt-BR"/>
        </w:rPr>
        <w:softHyphen/>
      </w:r>
    </w:p>
    <w:p w14:paraId="2A826780" w14:textId="5D3AFE6C" w:rsidR="000458F6" w:rsidRPr="006B15B2" w:rsidRDefault="000458F6" w:rsidP="004F2622">
      <w:pPr>
        <w:rPr>
          <w:szCs w:val="28"/>
          <w:lang w:val="pt-BR"/>
        </w:rPr>
      </w:pPr>
    </w:p>
    <w:p w14:paraId="5970898E" w14:textId="4D59F64F" w:rsidR="00E36780" w:rsidRPr="006B15B2" w:rsidRDefault="000458F6" w:rsidP="00E36780">
      <w:pPr>
        <w:rPr>
          <w:szCs w:val="28"/>
          <w:lang w:val="pt-BR"/>
        </w:rPr>
      </w:pPr>
      <w:r w:rsidRPr="00223E73">
        <w:rPr>
          <w:szCs w:val="28"/>
          <w:lang w:val="pt-BR"/>
        </w:rPr>
        <w:br w:type="page"/>
      </w:r>
      <w:r w:rsidR="00E36780" w:rsidRPr="00223E73">
        <w:rPr>
          <w:rFonts w:cs="Arial"/>
          <w:b/>
          <w:bCs/>
          <w:color w:val="000000"/>
          <w:w w:val="0"/>
          <w:sz w:val="18"/>
          <w:szCs w:val="18"/>
          <w:lang w:val="pt-BR"/>
        </w:rPr>
        <w:lastRenderedPageBreak/>
        <w:t xml:space="preserve">AVISOS </w:t>
      </w:r>
    </w:p>
    <w:p w14:paraId="2A82BD81" w14:textId="208640CC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desarrolló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para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ofrecidos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EE. UU. Es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posible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IBM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ofrezca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o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funcionalidades descritos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este documento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países. Consulte 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representante local de IBM para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obtener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sobre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disponibles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actualmente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región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referencia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programa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no pretende afirmar o implicar que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sólo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utilizar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programa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lugar se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utilizar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programa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funcionalmente equivalente que no infrinja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ninguno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derechos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propiedad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intelectual de IBM.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embargo, es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responsabilidad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evaluar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verificar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funcionamiento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programa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no sea de IBM.</w:t>
      </w:r>
    </w:p>
    <w:p w14:paraId="74ACD9CC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tener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patentes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 solicitudes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patentes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pendientes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cubran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tema descrito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este documento. 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hecho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proporcionarle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este documento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otorga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ninguna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licencia sobre estas patentes.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enviar sus solicitudes de licencia por escrito a: 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IBM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Corporation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Licensing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Director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North Castle Drive, MD-NC119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Armonk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, NY 10504-1785 Estados Unidos de América</w:t>
      </w:r>
    </w:p>
    <w:p w14:paraId="262C6271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siguiente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párrafo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no se aplica al Reino Unido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ningún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dichas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disposiciones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incompatibles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legislación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local: INTERNATIONAL BUSINESS MACHINES CORPORATION PROPORCIONA ESTA PUBLICACIÓN "TAL CUAL" SIN GARANTÍA DE NINGÚN TIPO, YA SEA EXPRESA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 IMPLÍCITA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INCLUIDAS, ENTRE OTRAS, LAS GARANTÍAS IMPLÍCITAS DE NO INFRACCIÓN, COMERCIABILIDAD O IDONEIDAD PARA UN PROPÓSITO PARTICULAR.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Algunos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permiten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renuncia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garantías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expresas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o implícitas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ciertas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transacciones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por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es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posible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declaración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no se aplique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caso.</w:t>
      </w:r>
    </w:p>
    <w:p w14:paraId="0FC96225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incluir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imprecisiones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técnicas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errores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tipográficos.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Periódicamente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realizan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cambios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contenida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este documento;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cambios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incorporarán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nuevas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ediciones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publicación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realizar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mejoras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y/o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cambios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y/o programas descritos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publicación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momento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previo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aviso.</w:t>
      </w:r>
    </w:p>
    <w:p w14:paraId="3BC6D7CB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referencia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sitios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se proporciona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únicamente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por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conveniencia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sirve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ninguna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manera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como una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aprobación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sitios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Los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materiales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sitios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forman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parte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materiales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este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uso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sitios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 bajo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propio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riesgo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565162FB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utilizar o distribuir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usted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proporcione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forma que considere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apropiada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incurrir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ninguna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obligación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para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usted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0B4F2807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La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sobre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se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ha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obtenido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proveedores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sus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anuncios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publicados u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fuentes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disponibles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públicamente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IBM no </w:t>
      </w:r>
      <w:proofErr w:type="gram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ha</w:t>
      </w:r>
      <w:proofErr w:type="gram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probado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confirmar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exactitud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rendimiento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compatibilidad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afirmación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relacionada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sean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preguntas sobre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capacidades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que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deben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dirigirse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proveedores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76BF5D25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Esta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contiene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ejemplos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datos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 informes utilizados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operaciones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diarias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Para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ilustrarlos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manera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más completa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posible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ejemplos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incluyen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nombres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personas, empresas, marcas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Todos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nombres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ficticios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cualquier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parecido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nombres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direcciones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utilizados por una empresa real es pura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coincidencia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26655505" w14:textId="77777777" w:rsidR="00E36780" w:rsidRPr="00E36780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LAS MARCAS COMERCIALES DE IBM,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IBM y ibm.com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están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registradas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International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Business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Machines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Corp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., registradas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muchas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jurisdicciones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todo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mundo.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nombres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productos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servicios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ser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o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empresas. Una lista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actualizada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IBM está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disponible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web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"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Información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derechos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autor y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"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hyperlink r:id="rId12" w:tgtFrame="_new" w:history="1">
        <w:r w:rsidRPr="00223E73">
          <w:rPr>
            <w:rStyle w:val="Hyperlink"/>
            <w:rFonts w:cs="Arial"/>
            <w:w w:val="0"/>
            <w:sz w:val="18"/>
            <w:szCs w:val="18"/>
            <w:lang w:val="pt-BR"/>
          </w:rPr>
          <w:t>www.ibm.com/legal/copytrade.shtml</w:t>
        </w:r>
      </w:hyperlink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491A5F20" w14:textId="02BF8FE0" w:rsidR="009F72A3" w:rsidRDefault="00E36780" w:rsidP="00B377A5">
      <w:pPr>
        <w:jc w:val="both"/>
        <w:rPr>
          <w:rFonts w:cs="Arial"/>
          <w:color w:val="000000"/>
          <w:w w:val="0"/>
          <w:sz w:val="18"/>
          <w:szCs w:val="18"/>
          <w:lang w:val="en-BR"/>
        </w:rPr>
      </w:pPr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Adobe,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Adobe,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PostScript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PostScript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están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registrados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Adobe Systems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Incorporated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 y/o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Cell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Broadband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Engine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 una marca comercial registrada de Sony Computer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Entertainment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Inc.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ambos, y se utiliza bajo licencia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allí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Intel,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Intel, Intel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Inside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Intel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Inside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Intel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Centrino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Intel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Centrino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Celeron, Intel Xeon, Intel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SpeedStep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Itanium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Pentium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registradas o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Intel Corporation o sus subsidiarias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países.IT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Infrastructure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Library es una marca comercial registrada de AXELOS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Limited.ITIL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 una marca comercial registrada de AXELOS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Limited.Java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todas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las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y logotipos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basados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Java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registradas o de Oracle y/o sus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filiales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Linear Tape-Open, LTO,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LTO,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Ultrium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Ultrium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registradas de HP, 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Corp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. y Quantum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EE. UU.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países. Linux es una marca comercial registrada de Linus Torvalds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ambos. Microsoft, Windows, Windows NT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logotipo de Windows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marcas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comerciales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registradas de Microsoft Corporation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ambos. UNIX es una marca comercial registrada de The Open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Group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Estados Unidos y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otros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países. ©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Derechos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autor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International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Business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Machines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Corporation 2020. Este documento no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puede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ser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reproducido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su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totalidad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parte,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sin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permiso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previo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por escrito de IBM.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Derechos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restringidos de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los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usuarios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gobierno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de EE. UU.: uso,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duplicación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o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divulgación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restringidos por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acuerdo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del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Programa ADP de GSA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con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 xml:space="preserve"> IBM </w:t>
      </w:r>
      <w:proofErr w:type="spellStart"/>
      <w:r w:rsidRPr="00223E73">
        <w:rPr>
          <w:rFonts w:cs="Arial"/>
          <w:color w:val="000000"/>
          <w:w w:val="0"/>
          <w:sz w:val="18"/>
          <w:szCs w:val="18"/>
          <w:lang w:val="pt-BR"/>
        </w:rPr>
        <w:t>Corp</w:t>
      </w:r>
      <w:proofErr w:type="spellEnd"/>
      <w:r w:rsidRPr="00223E73">
        <w:rPr>
          <w:rFonts w:cs="Arial"/>
          <w:color w:val="000000"/>
          <w:w w:val="0"/>
          <w:sz w:val="18"/>
          <w:szCs w:val="18"/>
          <w:lang w:val="pt-BR"/>
        </w:rPr>
        <w:t>.</w:t>
      </w:r>
    </w:p>
    <w:p w14:paraId="2158DD7D" w14:textId="77777777" w:rsidR="00B377A5" w:rsidRDefault="00B377A5" w:rsidP="00B377A5">
      <w:pPr>
        <w:rPr>
          <w:rFonts w:cs="Arial"/>
          <w:color w:val="000000"/>
          <w:w w:val="0"/>
          <w:sz w:val="18"/>
          <w:szCs w:val="18"/>
          <w:lang w:val="en-BR"/>
        </w:rPr>
      </w:pPr>
    </w:p>
    <w:p w14:paraId="50BBA88B" w14:textId="77777777" w:rsidR="00B377A5" w:rsidRDefault="00B377A5" w:rsidP="00B377A5">
      <w:pPr>
        <w:rPr>
          <w:rFonts w:cs="Arial"/>
          <w:color w:val="000000"/>
          <w:w w:val="0"/>
          <w:sz w:val="18"/>
          <w:szCs w:val="18"/>
          <w:lang w:val="en-BR"/>
        </w:rPr>
      </w:pPr>
    </w:p>
    <w:p w14:paraId="3F34F423" w14:textId="77777777" w:rsidR="00B377A5" w:rsidRDefault="00B377A5" w:rsidP="00B377A5">
      <w:pPr>
        <w:rPr>
          <w:rFonts w:cs="Arial"/>
          <w:color w:val="000000"/>
          <w:w w:val="0"/>
          <w:sz w:val="18"/>
          <w:szCs w:val="18"/>
          <w:lang w:val="en-BR"/>
        </w:rPr>
      </w:pPr>
    </w:p>
    <w:p w14:paraId="61A98B89" w14:textId="77777777" w:rsidR="00B377A5" w:rsidRPr="00CB72C5" w:rsidRDefault="00B377A5" w:rsidP="00B377A5">
      <w:pPr>
        <w:rPr>
          <w:rFonts w:cs="Arial"/>
          <w:color w:val="000000"/>
          <w:w w:val="0"/>
          <w:sz w:val="18"/>
          <w:szCs w:val="18"/>
          <w:lang w:val="en-BR"/>
        </w:rPr>
      </w:pPr>
    </w:p>
    <w:p w14:paraId="130A6D0A" w14:textId="1F8903DC" w:rsidR="00FD71B0" w:rsidRPr="00331FF5" w:rsidRDefault="00E36780" w:rsidP="004F2622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Índice</w:t>
      </w:r>
      <w:proofErr w:type="spellEnd"/>
      <w:r>
        <w:rPr>
          <w:b/>
          <w:bCs/>
          <w:sz w:val="36"/>
          <w:szCs w:val="36"/>
        </w:rPr>
        <w:t xml:space="preserve"> </w:t>
      </w:r>
    </w:p>
    <w:sdt>
      <w:sdtPr>
        <w:rPr>
          <w:rFonts w:ascii="IBM Plex Sans" w:eastAsia="Times New Roman" w:hAnsi="IBM Plex Sans" w:cs="Times New Roman"/>
          <w:color w:val="auto"/>
          <w:sz w:val="21"/>
          <w:szCs w:val="24"/>
        </w:rPr>
        <w:id w:val="14850451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23FB70" w14:textId="6F9DC26B" w:rsidR="000A5073" w:rsidRDefault="000A5073">
          <w:pPr>
            <w:pStyle w:val="TOCHeading"/>
          </w:pPr>
        </w:p>
        <w:p w14:paraId="517A23B4" w14:textId="1D5389FA" w:rsidR="007C20F4" w:rsidRDefault="000A5073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val="en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138805" w:history="1">
            <w:r w:rsidR="007C20F4" w:rsidRPr="004845CB">
              <w:rPr>
                <w:rStyle w:val="Hyperlink"/>
                <w:noProof/>
              </w:rPr>
              <w:t>1 Introducción</w:t>
            </w:r>
            <w:r w:rsidR="007C20F4">
              <w:rPr>
                <w:noProof/>
                <w:webHidden/>
              </w:rPr>
              <w:tab/>
            </w:r>
            <w:r w:rsidR="007C20F4">
              <w:rPr>
                <w:noProof/>
                <w:webHidden/>
              </w:rPr>
              <w:fldChar w:fldCharType="begin"/>
            </w:r>
            <w:r w:rsidR="007C20F4">
              <w:rPr>
                <w:noProof/>
                <w:webHidden/>
              </w:rPr>
              <w:instrText xml:space="preserve"> PAGEREF _Toc177138805 \h </w:instrText>
            </w:r>
            <w:r w:rsidR="007C20F4">
              <w:rPr>
                <w:noProof/>
                <w:webHidden/>
              </w:rPr>
            </w:r>
            <w:r w:rsidR="007C20F4">
              <w:rPr>
                <w:noProof/>
                <w:webHidden/>
              </w:rPr>
              <w:fldChar w:fldCharType="separate"/>
            </w:r>
            <w:r w:rsidR="007C20F4">
              <w:rPr>
                <w:noProof/>
                <w:webHidden/>
              </w:rPr>
              <w:t>4</w:t>
            </w:r>
            <w:r w:rsidR="007C20F4">
              <w:rPr>
                <w:noProof/>
                <w:webHidden/>
              </w:rPr>
              <w:fldChar w:fldCharType="end"/>
            </w:r>
          </w:hyperlink>
        </w:p>
        <w:p w14:paraId="55B888A8" w14:textId="49528B7E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06" w:history="1">
            <w:r w:rsidRPr="004845CB">
              <w:rPr>
                <w:rStyle w:val="Hyperlink"/>
                <w:noProof/>
              </w:rPr>
              <w:t>Laboratorio de orquestación de Watsonx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F6DD3" w14:textId="0EDECDDC" w:rsidR="007C20F4" w:rsidRDefault="007C20F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07" w:history="1">
            <w:r w:rsidRPr="004845CB">
              <w:rPr>
                <w:rStyle w:val="Hyperlink"/>
                <w:noProof/>
              </w:rPr>
              <w:t>2 Requisitos para el laboratorio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4F47F" w14:textId="45F72EF2" w:rsidR="007C20F4" w:rsidRDefault="007C20F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08" w:history="1">
            <w:r w:rsidRPr="004845CB">
              <w:rPr>
                <w:rStyle w:val="Hyperlink"/>
                <w:noProof/>
              </w:rPr>
              <w:t>3 Introducción al 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727F" w14:textId="7F20EF49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09" w:history="1">
            <w:r w:rsidRPr="004845CB">
              <w:rPr>
                <w:rStyle w:val="Hyperlink"/>
                <w:noProof/>
              </w:rPr>
              <w:t>3.1 Escenario del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93B1E" w14:textId="564F1774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0" w:history="1">
            <w:r w:rsidRPr="004845CB">
              <w:rPr>
                <w:rStyle w:val="Hyperlink"/>
                <w:noProof/>
              </w:rPr>
              <w:t>3.2 Solución propuesta.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DC497" w14:textId="02AF808C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1" w:history="1">
            <w:r w:rsidRPr="004845CB">
              <w:rPr>
                <w:rStyle w:val="Hyperlink"/>
                <w:noProof/>
              </w:rPr>
              <w:t>3.3 Macro Fluxograma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BB4C4" w14:textId="0832E653" w:rsidR="007C20F4" w:rsidRDefault="007C20F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2" w:history="1">
            <w:r w:rsidRPr="004845CB">
              <w:rPr>
                <w:rStyle w:val="Hyperlink"/>
                <w:noProof/>
              </w:rPr>
              <w:t>4 Ejercicio: IBM RPA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289DC" w14:textId="21B36E15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3" w:history="1">
            <w:r w:rsidRPr="004845CB">
              <w:rPr>
                <w:rStyle w:val="Hyperlink"/>
                <w:noProof/>
              </w:rPr>
              <w:t>4.1 Introducción de las actividades de IBM RPA.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A1C7" w14:textId="44778307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4" w:history="1">
            <w:r w:rsidRPr="004845CB">
              <w:rPr>
                <w:rStyle w:val="Hyperlink"/>
                <w:noProof/>
              </w:rPr>
              <w:t>4.2 Crear una credencial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E1580" w14:textId="384B3275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5" w:history="1">
            <w:r w:rsidRPr="004845CB">
              <w:rPr>
                <w:rStyle w:val="Hyperlink"/>
                <w:noProof/>
              </w:rPr>
              <w:t>4.3 Edita tu computadora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B0E8" w14:textId="7F02A11B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6" w:history="1">
            <w:r w:rsidRPr="004845CB">
              <w:rPr>
                <w:rStyle w:val="Hyperlink"/>
                <w:noProof/>
              </w:rPr>
              <w:t>4.4 Crear un grupo de máquinas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E9338" w14:textId="39C53BBB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7" w:history="1">
            <w:r w:rsidRPr="004845CB">
              <w:rPr>
                <w:rStyle w:val="Hyperlink"/>
                <w:noProof/>
              </w:rPr>
              <w:t>4.5 Configurar clave privada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28424" w14:textId="7D3E066B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8" w:history="1">
            <w:r w:rsidRPr="004845CB">
              <w:rPr>
                <w:rStyle w:val="Hyperlink"/>
                <w:noProof/>
              </w:rPr>
              <w:t>4.6 Crear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26C8" w14:textId="4F9E7F35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19" w:history="1">
            <w:r w:rsidRPr="004845CB">
              <w:rPr>
                <w:rStyle w:val="Hyperlink"/>
                <w:noProof/>
              </w:rPr>
              <w:t>4.7 Añadir un robot al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87FE" w14:textId="256D0BCA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0" w:history="1">
            <w:r w:rsidRPr="004845CB">
              <w:rPr>
                <w:rStyle w:val="Hyperlink"/>
                <w:noProof/>
              </w:rPr>
              <w:t>4.8 Ejercicio: Descargar OpenAPI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041A" w14:textId="413EDDE1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1" w:history="1">
            <w:r w:rsidRPr="004845CB">
              <w:rPr>
                <w:rStyle w:val="Hyperlink"/>
                <w:noProof/>
              </w:rPr>
              <w:t>4.9 Introducción OpenAPI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0116B" w14:textId="5121F85C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2" w:history="1">
            <w:r w:rsidRPr="004845CB">
              <w:rPr>
                <w:rStyle w:val="Hyperlink"/>
                <w:noProof/>
              </w:rPr>
              <w:t>4.10 Descargar por OpenAPI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903A6" w14:textId="2A1906BE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3" w:history="1">
            <w:r w:rsidRPr="004845CB">
              <w:rPr>
                <w:rStyle w:val="Hyperlink"/>
                <w:noProof/>
              </w:rPr>
              <w:t>4.11 Ejercicio: watsonx Orchestrate, Cómo publicar una habilidad.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BF9C" w14:textId="637D5698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4" w:history="1">
            <w:r w:rsidRPr="004845CB">
              <w:rPr>
                <w:rStyle w:val="Hyperlink"/>
                <w:noProof/>
              </w:rPr>
              <w:t>4.12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CA860" w14:textId="3D9AADA2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5" w:history="1">
            <w:r w:rsidRPr="004845CB">
              <w:rPr>
                <w:rStyle w:val="Hyperlink"/>
                <w:noProof/>
              </w:rPr>
              <w:t>4.13 Criar Skill no watsonx Orquestar.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44983" w14:textId="129167B7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6" w:history="1">
            <w:r w:rsidRPr="004845CB">
              <w:rPr>
                <w:rStyle w:val="Hyperlink"/>
                <w:noProof/>
              </w:rPr>
              <w:t>4.14 Ejercicio: Exportación de una habilidad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E9F4" w14:textId="50B51C14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7" w:history="1">
            <w:r w:rsidRPr="004845CB">
              <w:rPr>
                <w:rStyle w:val="Hyperlink"/>
                <w:noProof/>
              </w:rPr>
              <w:t>4.15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FF46F" w14:textId="7F73BBB0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8" w:history="1">
            <w:r w:rsidRPr="004845CB">
              <w:rPr>
                <w:rStyle w:val="Hyperlink"/>
                <w:noProof/>
              </w:rPr>
              <w:t>4.16 Instrucciones de ejercicio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1020B" w14:textId="1F58AB03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29" w:history="1">
            <w:r w:rsidRPr="004845CB">
              <w:rPr>
                <w:rStyle w:val="Hyperlink"/>
                <w:noProof/>
              </w:rPr>
              <w:t>4.17 Ejercicio: Crear un nuevo asistente/Ai Assistant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30EB" w14:textId="762FC6B0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0" w:history="1">
            <w:r w:rsidRPr="004845CB">
              <w:rPr>
                <w:rStyle w:val="Hyperlink"/>
                <w:noProof/>
              </w:rPr>
              <w:t>4.18 Introducción a Ai Assistant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87CD" w14:textId="72D123ED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1" w:history="1">
            <w:r w:rsidRPr="004845CB">
              <w:rPr>
                <w:rStyle w:val="Hyperlink"/>
                <w:noProof/>
              </w:rPr>
              <w:t>4.19 Creación de un nuevo panel 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BBAE8" w14:textId="57919420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2" w:history="1">
            <w:r w:rsidRPr="004845CB">
              <w:rPr>
                <w:rStyle w:val="Hyperlink"/>
                <w:noProof/>
              </w:rPr>
              <w:t>4.20 Ejercicio: Crear las variables del flujo de conversación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44A7" w14:textId="4E0D33F7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3" w:history="1">
            <w:r w:rsidRPr="004845CB">
              <w:rPr>
                <w:rStyle w:val="Hyperlink"/>
                <w:noProof/>
              </w:rPr>
              <w:t>4.21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837F" w14:textId="30BA24D3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4" w:history="1">
            <w:r w:rsidRPr="004845CB">
              <w:rPr>
                <w:rStyle w:val="Hyperlink"/>
                <w:noProof/>
              </w:rPr>
              <w:t>4.22 Instrucción de ejercicios - Crear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8E41" w14:textId="4BB34AA2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5" w:history="1">
            <w:r w:rsidRPr="004845CB">
              <w:rPr>
                <w:rStyle w:val="Hyperlink"/>
                <w:noProof/>
              </w:rPr>
              <w:t>4.23 Ejercicio: Crear el flujo de conversación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73BC3" w14:textId="514E6603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6" w:history="1">
            <w:r w:rsidRPr="004845CB">
              <w:rPr>
                <w:rStyle w:val="Hyperlink"/>
                <w:noProof/>
              </w:rPr>
              <w:t>4.24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C941D" w14:textId="07F6668F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7" w:history="1">
            <w:r w:rsidRPr="004845CB">
              <w:rPr>
                <w:rStyle w:val="Hyperlink"/>
                <w:noProof/>
              </w:rPr>
              <w:t>4.25 Instrucción del ejercicio de creación de flujo de conversación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E211" w14:textId="4804DF7B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8" w:history="1">
            <w:r w:rsidRPr="004845CB">
              <w:rPr>
                <w:rStyle w:val="Hyperlink"/>
                <w:noProof/>
              </w:rPr>
              <w:t>4.26 Ejercicio: Prueba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F9598" w14:textId="5B622B1F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39" w:history="1">
            <w:r w:rsidRPr="004845CB">
              <w:rPr>
                <w:rStyle w:val="Hyperlink"/>
                <w:noProof/>
              </w:rPr>
              <w:t>4.27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C5F5" w14:textId="66A47066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40" w:history="1">
            <w:r w:rsidRPr="004845CB">
              <w:rPr>
                <w:rStyle w:val="Hyperlink"/>
                <w:noProof/>
              </w:rPr>
              <w:t>4.28 Instrucciones para el ejercicio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0466" w14:textId="1B42622F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41" w:history="1">
            <w:r w:rsidRPr="004845CB">
              <w:rPr>
                <w:rStyle w:val="Hyperlink"/>
                <w:noProof/>
              </w:rPr>
              <w:t>4.29 Ejercicio: Implementación de AI Assistant y 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7FF7" w14:textId="0DA7300B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42" w:history="1">
            <w:r w:rsidRPr="004845CB">
              <w:rPr>
                <w:rStyle w:val="Hyperlink"/>
                <w:noProof/>
              </w:rPr>
              <w:t>4.30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C0870" w14:textId="5FA53E18" w:rsidR="007C20F4" w:rsidRDefault="007C20F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BR"/>
              <w14:ligatures w14:val="standardContextual"/>
            </w:rPr>
          </w:pPr>
          <w:hyperlink w:anchor="_Toc177138843" w:history="1">
            <w:r w:rsidRPr="004845CB">
              <w:rPr>
                <w:rStyle w:val="Hyperlink"/>
                <w:noProof/>
              </w:rPr>
              <w:t>4.31 Instrucciones para el ejercicio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_Toc177138843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1A40B" w14:textId="599C8521" w:rsidR="000A5073" w:rsidRDefault="000A5073">
          <w:r>
            <w:rPr>
              <w:b/>
              <w:bCs/>
              <w:noProof/>
            </w:rPr>
            <w:fldChar w:fldCharType="end"/>
          </w:r>
        </w:p>
      </w:sdtContent>
    </w:sdt>
    <w:p w14:paraId="67068B89" w14:textId="77777777" w:rsidR="000A5073" w:rsidRDefault="000A5073">
      <w:pPr>
        <w:rPr>
          <w:szCs w:val="28"/>
        </w:rPr>
      </w:pPr>
    </w:p>
    <w:p w14:paraId="1DFD599B" w14:textId="4D523D4D" w:rsidR="00A07BD7" w:rsidRDefault="00A07BD7">
      <w:pPr>
        <w:rPr>
          <w:b/>
          <w:szCs w:val="28"/>
        </w:rPr>
      </w:pPr>
      <w:r>
        <w:rPr>
          <w:szCs w:val="28"/>
        </w:rPr>
        <w:br w:type="page"/>
      </w:r>
    </w:p>
    <w:p w14:paraId="7203EC95" w14:textId="6B975EB1" w:rsidR="00AA7FAF" w:rsidRDefault="00633AC0" w:rsidP="000A5073">
      <w:pPr>
        <w:pStyle w:val="Heading1"/>
        <w:rPr>
          <w:sz w:val="36"/>
          <w:szCs w:val="36"/>
          <w:lang w:val="en-CA"/>
        </w:rPr>
      </w:pPr>
      <w:bookmarkStart w:id="2" w:name="_Toc177138805"/>
      <w:proofErr w:type="spellStart"/>
      <w:r>
        <w:rPr>
          <w:sz w:val="36"/>
          <w:szCs w:val="36"/>
        </w:rPr>
        <w:lastRenderedPageBreak/>
        <w:t>Introducción</w:t>
      </w:r>
      <w:bookmarkEnd w:id="2"/>
      <w:proofErr w:type="spellEnd"/>
    </w:p>
    <w:p w14:paraId="66520191" w14:textId="23798FB9" w:rsidR="00547973" w:rsidRDefault="00DC1E2F" w:rsidP="00716347">
      <w:pPr>
        <w:pStyle w:val="Heading2"/>
        <w:numPr>
          <w:ilvl w:val="0"/>
          <w:numId w:val="0"/>
        </w:numPr>
      </w:pPr>
      <w:bookmarkStart w:id="3" w:name="_Toc177138806"/>
      <w:proofErr w:type="spellStart"/>
      <w:r>
        <w:t>Laboratorio</w:t>
      </w:r>
      <w:proofErr w:type="spellEnd"/>
      <w:r>
        <w:t xml:space="preserve"> de </w:t>
      </w:r>
      <w:proofErr w:type="spellStart"/>
      <w:r>
        <w:t>orquestación</w:t>
      </w:r>
      <w:proofErr w:type="spellEnd"/>
      <w:r>
        <w:t xml:space="preserve"> de </w:t>
      </w:r>
      <w:proofErr w:type="spellStart"/>
      <w:r>
        <w:t>Watsonx</w:t>
      </w:r>
      <w:bookmarkEnd w:id="3"/>
      <w:proofErr w:type="spellEnd"/>
    </w:p>
    <w:p w14:paraId="12921961" w14:textId="77777777" w:rsidR="005B02AF" w:rsidRPr="005B02AF" w:rsidRDefault="005B02AF" w:rsidP="005B02AF"/>
    <w:p w14:paraId="57A614B5" w14:textId="014CC02E" w:rsidR="005B02AF" w:rsidRPr="005B02AF" w:rsidRDefault="005B02AF" w:rsidP="005B02AF">
      <w:pPr>
        <w:rPr>
          <w:lang w:val="en-BR"/>
        </w:rPr>
      </w:pPr>
      <w:r w:rsidRPr="00223E73">
        <w:rPr>
          <w:lang w:val="pt-BR"/>
        </w:rPr>
        <w:t xml:space="preserve">IBM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 es una </w:t>
      </w:r>
      <w:proofErr w:type="spellStart"/>
      <w:r w:rsidRPr="00223E73">
        <w:rPr>
          <w:lang w:val="pt-BR"/>
        </w:rPr>
        <w:t>solución</w:t>
      </w:r>
      <w:proofErr w:type="spellEnd"/>
      <w:r w:rsidRPr="00223E73">
        <w:rPr>
          <w:lang w:val="pt-BR"/>
        </w:rPr>
        <w:t xml:space="preserve"> de IA y </w:t>
      </w:r>
      <w:proofErr w:type="spellStart"/>
      <w:r w:rsidRPr="00223E73">
        <w:rPr>
          <w:lang w:val="pt-BR"/>
        </w:rPr>
        <w:t>automatización</w:t>
      </w:r>
      <w:proofErr w:type="spellEnd"/>
      <w:r w:rsidRPr="00223E73">
        <w:rPr>
          <w:lang w:val="pt-BR"/>
        </w:rPr>
        <w:t xml:space="preserve"> generativa que potencia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gramStart"/>
      <w:r w:rsidRPr="00223E73">
        <w:rPr>
          <w:lang w:val="pt-BR"/>
        </w:rPr>
        <w:t>negocio</w:t>
      </w:r>
      <w:proofErr w:type="gramEnd"/>
      <w:r w:rsidRPr="00223E73">
        <w:rPr>
          <w:lang w:val="pt-BR"/>
        </w:rPr>
        <w:t xml:space="preserve"> mediante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automatización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tareas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racionalización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procesos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complejos</w:t>
      </w:r>
      <w:proofErr w:type="spellEnd"/>
      <w:r w:rsidRPr="00223E73">
        <w:rPr>
          <w:lang w:val="pt-BR"/>
        </w:rPr>
        <w:t xml:space="preserve"> y,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última instancia,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ahorro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tiempo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esfuerzo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usted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equipo.  </w:t>
      </w:r>
      <w:r w:rsidRPr="005B02AF">
        <w:t xml:space="preserve">IBM </w:t>
      </w:r>
      <w:proofErr w:type="spellStart"/>
      <w:r w:rsidRPr="005B02AF">
        <w:t>watsonx</w:t>
      </w:r>
      <w:proofErr w:type="spellEnd"/>
      <w:r w:rsidRPr="005B02AF">
        <w:t xml:space="preserve"> Orchestrate </w:t>
      </w:r>
      <w:proofErr w:type="spellStart"/>
      <w:r w:rsidRPr="005B02AF">
        <w:t>ofrece</w:t>
      </w:r>
      <w:proofErr w:type="spellEnd"/>
      <w:r w:rsidRPr="005B02AF">
        <w:t>:</w:t>
      </w:r>
    </w:p>
    <w:p w14:paraId="19755918" w14:textId="77777777" w:rsidR="005B02AF" w:rsidRPr="005B02AF" w:rsidRDefault="005B02AF" w:rsidP="003E5F47">
      <w:pPr>
        <w:numPr>
          <w:ilvl w:val="0"/>
          <w:numId w:val="5"/>
        </w:numPr>
        <w:rPr>
          <w:lang w:val="en-BR"/>
        </w:rPr>
      </w:pPr>
      <w:proofErr w:type="spellStart"/>
      <w:r w:rsidRPr="00223E73">
        <w:rPr>
          <w:b/>
          <w:bCs/>
          <w:lang w:val="pt-BR"/>
        </w:rPr>
        <w:t>Aplicaciones</w:t>
      </w:r>
      <w:proofErr w:type="spellEnd"/>
      <w:r w:rsidRPr="00223E73">
        <w:rPr>
          <w:b/>
          <w:bCs/>
          <w:lang w:val="pt-BR"/>
        </w:rPr>
        <w:t xml:space="preserve">, </w:t>
      </w:r>
      <w:proofErr w:type="spellStart"/>
      <w:r w:rsidRPr="00223E73">
        <w:rPr>
          <w:b/>
          <w:bCs/>
          <w:lang w:val="pt-BR"/>
        </w:rPr>
        <w:t>aptitudes</w:t>
      </w:r>
      <w:proofErr w:type="spellEnd"/>
      <w:r w:rsidRPr="00223E73">
        <w:rPr>
          <w:b/>
          <w:bCs/>
          <w:lang w:val="pt-BR"/>
        </w:rPr>
        <w:t xml:space="preserve"> y </w:t>
      </w:r>
      <w:proofErr w:type="spellStart"/>
      <w:r w:rsidRPr="00223E73">
        <w:rPr>
          <w:b/>
          <w:bCs/>
          <w:lang w:val="pt-BR"/>
        </w:rPr>
        <w:t>asistentes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prediseñados</w:t>
      </w:r>
      <w:proofErr w:type="spellEnd"/>
      <w:r w:rsidRPr="00223E73">
        <w:rPr>
          <w:b/>
          <w:bCs/>
          <w:lang w:val="pt-BR"/>
        </w:rPr>
        <w:t>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catálogo de </w:t>
      </w:r>
      <w:proofErr w:type="spellStart"/>
      <w:r w:rsidRPr="00223E73">
        <w:rPr>
          <w:lang w:val="pt-BR"/>
        </w:rPr>
        <w:t>aptitudes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contiene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miles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aptitudes</w:t>
      </w:r>
      <w:proofErr w:type="spellEnd"/>
      <w:r w:rsidRPr="00223E73">
        <w:rPr>
          <w:lang w:val="pt-BR"/>
        </w:rPr>
        <w:t xml:space="preserve"> predefinidas para </w:t>
      </w:r>
      <w:proofErr w:type="spellStart"/>
      <w:r w:rsidRPr="00223E73">
        <w:rPr>
          <w:lang w:val="pt-BR"/>
        </w:rPr>
        <w:t>ayudarle</w:t>
      </w:r>
      <w:proofErr w:type="spellEnd"/>
      <w:r w:rsidRPr="00223E73">
        <w:rPr>
          <w:lang w:val="pt-BR"/>
        </w:rPr>
        <w:t xml:space="preserve"> a realizar una amplia </w:t>
      </w:r>
      <w:proofErr w:type="spellStart"/>
      <w:r w:rsidRPr="00223E73">
        <w:rPr>
          <w:lang w:val="pt-BR"/>
        </w:rPr>
        <w:t>variedad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tareas</w:t>
      </w:r>
      <w:proofErr w:type="spellEnd"/>
      <w:r w:rsidRPr="00223E73">
        <w:rPr>
          <w:lang w:val="pt-BR"/>
        </w:rPr>
        <w:t>.</w:t>
      </w:r>
    </w:p>
    <w:p w14:paraId="45E7B26E" w14:textId="77777777" w:rsidR="005B02AF" w:rsidRPr="005B02AF" w:rsidRDefault="005B02AF" w:rsidP="003E5F47">
      <w:pPr>
        <w:numPr>
          <w:ilvl w:val="0"/>
          <w:numId w:val="5"/>
        </w:numPr>
        <w:rPr>
          <w:lang w:val="en-BR"/>
        </w:rPr>
      </w:pPr>
      <w:r w:rsidRPr="00223E73">
        <w:rPr>
          <w:b/>
          <w:bCs/>
          <w:lang w:val="pt-BR"/>
        </w:rPr>
        <w:t xml:space="preserve">AI </w:t>
      </w:r>
      <w:proofErr w:type="spellStart"/>
      <w:r w:rsidRPr="00223E73">
        <w:rPr>
          <w:b/>
          <w:bCs/>
          <w:lang w:val="pt-BR"/>
        </w:rPr>
        <w:t>Assistant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Builder</w:t>
      </w:r>
      <w:proofErr w:type="spellEnd"/>
      <w:r w:rsidRPr="00223E73">
        <w:rPr>
          <w:b/>
          <w:bCs/>
          <w:lang w:val="pt-BR"/>
        </w:rPr>
        <w:t>:</w:t>
      </w:r>
      <w:r w:rsidRPr="00223E73">
        <w:rPr>
          <w:lang w:val="pt-BR"/>
        </w:rPr>
        <w:t xml:space="preserve"> Crea e implementa de forma rápida y </w:t>
      </w:r>
      <w:proofErr w:type="spellStart"/>
      <w:r w:rsidRPr="00223E73">
        <w:rPr>
          <w:lang w:val="pt-BR"/>
        </w:rPr>
        <w:t>sencilla</w:t>
      </w:r>
      <w:proofErr w:type="spellEnd"/>
      <w:r w:rsidRPr="00223E73">
        <w:rPr>
          <w:lang w:val="pt-BR"/>
        </w:rPr>
        <w:t xml:space="preserve"> tu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de IA especialmente </w:t>
      </w:r>
      <w:proofErr w:type="spellStart"/>
      <w:r w:rsidRPr="00223E73">
        <w:rPr>
          <w:lang w:val="pt-BR"/>
        </w:rPr>
        <w:t>diseñado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conversaciones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útiles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ayudan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finales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hacer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trabajo</w:t>
      </w:r>
      <w:proofErr w:type="spellEnd"/>
      <w:r w:rsidRPr="00223E73">
        <w:rPr>
          <w:lang w:val="pt-BR"/>
        </w:rPr>
        <w:t>.</w:t>
      </w:r>
    </w:p>
    <w:p w14:paraId="20EBA9BC" w14:textId="0AA72142" w:rsidR="00133BB0" w:rsidRPr="00C416DD" w:rsidRDefault="005B02AF" w:rsidP="003E5F47">
      <w:pPr>
        <w:numPr>
          <w:ilvl w:val="0"/>
          <w:numId w:val="5"/>
        </w:numPr>
        <w:rPr>
          <w:rStyle w:val="Hyperlink"/>
          <w:color w:val="auto"/>
          <w:u w:val="none"/>
          <w:lang w:val="en-BR"/>
        </w:rPr>
      </w:pPr>
      <w:r w:rsidRPr="00223E73">
        <w:rPr>
          <w:b/>
          <w:bCs/>
          <w:lang w:val="pt-BR"/>
        </w:rPr>
        <w:t>Skill Studio:</w:t>
      </w:r>
      <w:r w:rsidRPr="00223E73">
        <w:rPr>
          <w:lang w:val="pt-BR"/>
        </w:rPr>
        <w:t xml:space="preserve"> Crea </w:t>
      </w:r>
      <w:proofErr w:type="spellStart"/>
      <w:r w:rsidRPr="00223E73">
        <w:rPr>
          <w:lang w:val="pt-BR"/>
        </w:rPr>
        <w:t>tus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propias</w:t>
      </w:r>
      <w:proofErr w:type="spellEnd"/>
      <w:r w:rsidRPr="00223E73">
        <w:rPr>
          <w:lang w:val="pt-BR"/>
        </w:rPr>
        <w:t xml:space="preserve"> habilidades y </w:t>
      </w:r>
      <w:proofErr w:type="spellStart"/>
      <w:r w:rsidRPr="00223E73">
        <w:rPr>
          <w:lang w:val="pt-BR"/>
        </w:rPr>
        <w:t>flujos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trabajo</w:t>
      </w:r>
      <w:proofErr w:type="spellEnd"/>
      <w:r w:rsidRPr="00223E73">
        <w:rPr>
          <w:lang w:val="pt-BR"/>
        </w:rPr>
        <w:t xml:space="preserve"> personalizados </w:t>
      </w:r>
      <w:proofErr w:type="spellStart"/>
      <w:r w:rsidRPr="00223E73">
        <w:rPr>
          <w:lang w:val="pt-BR"/>
        </w:rPr>
        <w:t>sin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necesidad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tener</w:t>
      </w:r>
      <w:proofErr w:type="spellEnd"/>
      <w:r w:rsidRPr="00223E73">
        <w:rPr>
          <w:lang w:val="pt-BR"/>
        </w:rPr>
        <w:t xml:space="preserve"> experiencia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codificación</w:t>
      </w:r>
      <w:proofErr w:type="spellEnd"/>
      <w:r w:rsidRPr="00223E73">
        <w:rPr>
          <w:lang w:val="pt-BR"/>
        </w:rPr>
        <w:t xml:space="preserve">.  </w:t>
      </w:r>
      <w:hyperlink r:id="rId13" w:history="1">
        <w:r w:rsidRPr="005B02AF">
          <w:rPr>
            <w:rStyle w:val="Hyperlink"/>
          </w:rPr>
          <w:t xml:space="preserve">Más </w:t>
        </w:r>
        <w:proofErr w:type="spellStart"/>
        <w:r w:rsidRPr="005B02AF">
          <w:rPr>
            <w:rStyle w:val="Hyperlink"/>
          </w:rPr>
          <w:t>información</w:t>
        </w:r>
        <w:proofErr w:type="spellEnd"/>
        <w:r w:rsidRPr="005B02AF">
          <w:rPr>
            <w:rStyle w:val="Hyperlink"/>
          </w:rPr>
          <w:t xml:space="preserve"> </w:t>
        </w:r>
        <w:proofErr w:type="spellStart"/>
        <w:r w:rsidRPr="005B02AF">
          <w:rPr>
            <w:rStyle w:val="Hyperlink"/>
          </w:rPr>
          <w:t>aquí</w:t>
        </w:r>
        <w:proofErr w:type="spellEnd"/>
        <w:r w:rsidRPr="005B02AF">
          <w:rPr>
            <w:rStyle w:val="Hyperlink"/>
          </w:rPr>
          <w:t>.</w:t>
        </w:r>
      </w:hyperlink>
    </w:p>
    <w:p w14:paraId="28E833FA" w14:textId="77777777" w:rsidR="00C416DD" w:rsidRDefault="00C416DD" w:rsidP="00C416DD">
      <w:pPr>
        <w:ind w:left="720"/>
        <w:rPr>
          <w:b/>
          <w:bCs/>
          <w:lang w:val="en-BR"/>
        </w:rPr>
      </w:pPr>
    </w:p>
    <w:p w14:paraId="354E6786" w14:textId="77777777" w:rsidR="00C416DD" w:rsidRDefault="00C416DD" w:rsidP="00C416DD">
      <w:pPr>
        <w:ind w:left="720"/>
        <w:rPr>
          <w:b/>
          <w:bCs/>
          <w:lang w:val="en-BR"/>
        </w:rPr>
      </w:pPr>
    </w:p>
    <w:p w14:paraId="70C56926" w14:textId="75F41535" w:rsidR="00C416DD" w:rsidRPr="00716347" w:rsidRDefault="00C416DD" w:rsidP="00C416DD">
      <w:pPr>
        <w:ind w:left="720"/>
        <w:rPr>
          <w:lang w:val="en-BR"/>
        </w:rPr>
      </w:pPr>
      <w:proofErr w:type="spellStart"/>
      <w:r w:rsidRPr="00223E73">
        <w:rPr>
          <w:b/>
          <w:bCs/>
          <w:lang w:val="pt-BR"/>
        </w:rPr>
        <w:t>Tiempo</w:t>
      </w:r>
      <w:proofErr w:type="spellEnd"/>
      <w:r w:rsidRPr="00223E73">
        <w:rPr>
          <w:b/>
          <w:bCs/>
          <w:lang w:val="pt-BR"/>
        </w:rPr>
        <w:t xml:space="preserve"> de </w:t>
      </w:r>
      <w:proofErr w:type="spellStart"/>
      <w:r w:rsidRPr="00223E73">
        <w:rPr>
          <w:b/>
          <w:bCs/>
          <w:lang w:val="pt-BR"/>
        </w:rPr>
        <w:t>ejecución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del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laboratorio</w:t>
      </w:r>
      <w:proofErr w:type="spellEnd"/>
      <w:r w:rsidRPr="00223E73">
        <w:rPr>
          <w:b/>
          <w:bCs/>
          <w:lang w:val="pt-BR"/>
        </w:rPr>
        <w:t>: 3 horas</w:t>
      </w:r>
    </w:p>
    <w:p w14:paraId="7312F81B" w14:textId="71AEFA3F" w:rsidR="00547973" w:rsidRDefault="00121B0F" w:rsidP="00716347">
      <w:pPr>
        <w:pStyle w:val="Heading1"/>
      </w:pPr>
      <w:bookmarkStart w:id="4" w:name="_Toc177138807"/>
      <w:proofErr w:type="spellStart"/>
      <w:r>
        <w:lastRenderedPageBreak/>
        <w:t>Requisitos</w:t>
      </w:r>
      <w:proofErr w:type="spellEnd"/>
      <w:r>
        <w:t xml:space="preserve"> para </w:t>
      </w:r>
      <w:proofErr w:type="spellStart"/>
      <w:r>
        <w:t>el</w:t>
      </w:r>
      <w:proofErr w:type="spellEnd"/>
      <w:r>
        <w:t xml:space="preserve"> </w:t>
      </w:r>
      <w:proofErr w:type="spellStart"/>
      <w:r>
        <w:t>laboratorio</w:t>
      </w:r>
      <w:bookmarkEnd w:id="4"/>
      <w:proofErr w:type="spellEnd"/>
    </w:p>
    <w:p w14:paraId="0927C06E" w14:textId="77777777" w:rsidR="00121B0F" w:rsidRDefault="00121B0F" w:rsidP="00121B0F">
      <w:pPr>
        <w:rPr>
          <w:lang w:val="pt-BR"/>
        </w:rPr>
      </w:pPr>
    </w:p>
    <w:p w14:paraId="55800A4F" w14:textId="72D4E781" w:rsidR="00121B0F" w:rsidRPr="004A6435" w:rsidRDefault="00F83A30" w:rsidP="003E5F47">
      <w:pPr>
        <w:pStyle w:val="Step"/>
        <w:numPr>
          <w:ilvl w:val="0"/>
          <w:numId w:val="4"/>
        </w:numPr>
        <w:rPr>
          <w:lang w:val="pt-BR"/>
        </w:rPr>
      </w:pPr>
      <w:proofErr w:type="spellStart"/>
      <w:r w:rsidRPr="00223E73">
        <w:rPr>
          <w:lang w:val="pt-BR"/>
        </w:rPr>
        <w:t>Tener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aplicación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webApptechJam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directorio</w:t>
      </w:r>
      <w:proofErr w:type="spellEnd"/>
      <w:r w:rsidRPr="00223E73">
        <w:rPr>
          <w:lang w:val="pt-BR"/>
        </w:rPr>
        <w:t xml:space="preserve"> </w:t>
      </w:r>
      <w:r w:rsidRPr="008607C6">
        <w:rPr>
          <w:b/>
          <w:bCs/>
          <w:lang w:val="pt-BR"/>
        </w:rPr>
        <w:t>C:/Tech Jam 2024/</w:t>
      </w:r>
    </w:p>
    <w:p w14:paraId="3AD2F8F0" w14:textId="73C14282" w:rsidR="00121B0F" w:rsidRDefault="00121B0F" w:rsidP="00121B0F">
      <w:pPr>
        <w:pStyle w:val="Step"/>
        <w:ind w:left="360"/>
        <w:rPr>
          <w:lang w:val="pt-BR"/>
        </w:rPr>
      </w:pPr>
      <w:r>
        <w:rPr>
          <w:b/>
          <w:bCs/>
          <w:noProof/>
        </w:rPr>
        <w:drawing>
          <wp:inline distT="0" distB="0" distL="0" distR="0" wp14:anchorId="58217BCC" wp14:editId="179723A5">
            <wp:extent cx="2505307" cy="1007342"/>
            <wp:effectExtent l="0" t="0" r="0" b="0"/>
            <wp:docPr id="864251381" name="Picture 1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51381" name="Picture 1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515" cy="10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0093" w14:textId="28B9666D" w:rsidR="00121B0F" w:rsidRDefault="00F83A30" w:rsidP="00230503">
      <w:pPr>
        <w:rPr>
          <w:lang w:val="pt-BR"/>
        </w:rPr>
      </w:pPr>
      <w:r w:rsidRPr="00223E73">
        <w:rPr>
          <w:b/>
          <w:bCs/>
          <w:lang w:val="pt-BR"/>
        </w:rPr>
        <w:t>Nota: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estos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fueron</w:t>
      </w:r>
      <w:proofErr w:type="spellEnd"/>
      <w:r w:rsidRPr="00223E73">
        <w:rPr>
          <w:lang w:val="pt-BR"/>
        </w:rPr>
        <w:t xml:space="preserve"> enviados por </w:t>
      </w:r>
      <w:proofErr w:type="spellStart"/>
      <w:r w:rsidRPr="00223E73">
        <w:rPr>
          <w:lang w:val="pt-BR"/>
        </w:rPr>
        <w:t>correo</w:t>
      </w:r>
      <w:proofErr w:type="spellEnd"/>
      <w:r w:rsidRPr="00223E73">
        <w:rPr>
          <w:lang w:val="pt-BR"/>
        </w:rPr>
        <w:t xml:space="preserve"> electrónico 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participantes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, si no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recibido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puedes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descargarlos</w:t>
      </w:r>
      <w:proofErr w:type="spellEnd"/>
      <w:r w:rsidRPr="00223E73">
        <w:rPr>
          <w:lang w:val="pt-BR"/>
        </w:rPr>
        <w:t xml:space="preserve"> a través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Git</w:t>
      </w:r>
      <w:proofErr w:type="spellEnd"/>
      <w:r w:rsidRPr="00223E73">
        <w:rPr>
          <w:lang w:val="pt-BR"/>
        </w:rPr>
        <w:t xml:space="preserve"> Oficial  </w:t>
      </w:r>
      <w:hyperlink r:id="rId15" w:history="1">
        <w:r w:rsidR="005E1099" w:rsidRPr="002A4C63">
          <w:rPr>
            <w:rStyle w:val="Hyperlink"/>
            <w:highlight w:val="yellow"/>
            <w:lang w:val="pt-BR"/>
          </w:rPr>
          <w:t>https://github.com/raulmariano/TechJam2024/tree/main/watsonx%20Orchestrate</w:t>
        </w:r>
      </w:hyperlink>
    </w:p>
    <w:p w14:paraId="04E701B2" w14:textId="77777777" w:rsidR="00230503" w:rsidRPr="00230503" w:rsidRDefault="00230503" w:rsidP="00230503">
      <w:pPr>
        <w:rPr>
          <w:lang w:val="pt-BR"/>
        </w:rPr>
      </w:pPr>
    </w:p>
    <w:p w14:paraId="2D38B8B8" w14:textId="6AC53C83" w:rsidR="00230503" w:rsidRPr="00121B0F" w:rsidRDefault="00230503" w:rsidP="00230503">
      <w:pPr>
        <w:rPr>
          <w:lang w:val="pt-BR"/>
        </w:rPr>
      </w:pPr>
      <w:r w:rsidRPr="00223E73">
        <w:rPr>
          <w:b/>
          <w:bCs/>
          <w:lang w:val="pt-BR"/>
        </w:rPr>
        <w:t>Nota:</w:t>
      </w:r>
      <w:r w:rsidRPr="00223E73">
        <w:rPr>
          <w:lang w:val="pt-BR"/>
        </w:rPr>
        <w:t xml:space="preserve"> El script que </w:t>
      </w:r>
      <w:proofErr w:type="spellStart"/>
      <w:r w:rsidRPr="00223E73">
        <w:rPr>
          <w:lang w:val="pt-BR"/>
        </w:rPr>
        <w:t>ya</w:t>
      </w:r>
      <w:proofErr w:type="spellEnd"/>
      <w:r w:rsidRPr="00223E73">
        <w:rPr>
          <w:lang w:val="pt-BR"/>
        </w:rPr>
        <w:t xml:space="preserve"> está publicado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inquilino </w:t>
      </w:r>
      <w:proofErr w:type="spellStart"/>
      <w:r w:rsidRPr="00223E73">
        <w:rPr>
          <w:lang w:val="pt-BR"/>
        </w:rPr>
        <w:t>accede</w:t>
      </w:r>
      <w:proofErr w:type="spellEnd"/>
      <w:r w:rsidRPr="00223E73">
        <w:rPr>
          <w:lang w:val="pt-BR"/>
        </w:rPr>
        <w:t xml:space="preserve"> a este </w:t>
      </w:r>
      <w:proofErr w:type="spellStart"/>
      <w:r w:rsidRPr="00223E73">
        <w:rPr>
          <w:lang w:val="pt-BR"/>
        </w:rPr>
        <w:t>directorio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ejecuta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web </w:t>
      </w:r>
      <w:r w:rsidRPr="00223E73">
        <w:rPr>
          <w:b/>
          <w:bCs/>
          <w:lang w:val="pt-BR"/>
        </w:rPr>
        <w:t>index.html</w:t>
      </w:r>
      <w:r w:rsidR="00A06058" w:rsidRPr="00223E73">
        <w:rPr>
          <w:lang w:val="pt-BR"/>
        </w:rPr>
        <w:t xml:space="preserve"> </w:t>
      </w:r>
      <w:proofErr w:type="spellStart"/>
      <w:r w:rsidR="00A06058" w:rsidRPr="00223E73">
        <w:rPr>
          <w:lang w:val="pt-BR"/>
        </w:rPr>
        <w:t>en</w:t>
      </w:r>
      <w:proofErr w:type="spellEnd"/>
      <w:r w:rsidR="00A06058" w:rsidRPr="00223E73">
        <w:rPr>
          <w:lang w:val="pt-BR"/>
        </w:rPr>
        <w:t xml:space="preserve"> </w:t>
      </w:r>
      <w:proofErr w:type="spellStart"/>
      <w:r w:rsidR="00A06058" w:rsidRPr="00223E73">
        <w:rPr>
          <w:lang w:val="pt-BR"/>
        </w:rPr>
        <w:t>la</w:t>
      </w:r>
      <w:proofErr w:type="spellEnd"/>
      <w:r w:rsidR="00A06058" w:rsidRPr="00223E73">
        <w:rPr>
          <w:lang w:val="pt-BR"/>
        </w:rPr>
        <w:t xml:space="preserve"> ruta C:/Tech Jam 2024/</w:t>
      </w:r>
      <w:proofErr w:type="spellStart"/>
      <w:r w:rsidR="00A06058" w:rsidRPr="00223E73">
        <w:rPr>
          <w:lang w:val="pt-BR"/>
        </w:rPr>
        <w:t>webAppTechJam</w:t>
      </w:r>
      <w:proofErr w:type="spellEnd"/>
    </w:p>
    <w:p w14:paraId="0A3D80BA" w14:textId="77777777" w:rsidR="00121B0F" w:rsidRDefault="00121B0F" w:rsidP="00230503">
      <w:pPr>
        <w:pStyle w:val="Step"/>
        <w:rPr>
          <w:lang w:val="pt-BR"/>
        </w:rPr>
      </w:pPr>
    </w:p>
    <w:p w14:paraId="4F01AC26" w14:textId="102A0464" w:rsidR="00121B0F" w:rsidRDefault="00121B0F" w:rsidP="003E5F47">
      <w:pPr>
        <w:pStyle w:val="Step"/>
        <w:numPr>
          <w:ilvl w:val="0"/>
          <w:numId w:val="4"/>
        </w:numPr>
        <w:rPr>
          <w:lang w:val="pt-BR"/>
        </w:rPr>
      </w:pPr>
      <w:proofErr w:type="spellStart"/>
      <w:r w:rsidRPr="00223E73">
        <w:rPr>
          <w:lang w:val="pt-BR"/>
        </w:rPr>
        <w:t>Acceso</w:t>
      </w:r>
      <w:proofErr w:type="spellEnd"/>
      <w:r w:rsidRPr="00223E73">
        <w:rPr>
          <w:lang w:val="pt-BR"/>
        </w:rPr>
        <w:t xml:space="preserve"> al inquilino de ventas de LA Tech, se </w:t>
      </w:r>
      <w:proofErr w:type="spellStart"/>
      <w:r w:rsidRPr="00223E73">
        <w:rPr>
          <w:lang w:val="pt-BR"/>
        </w:rPr>
        <w:t>le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haber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otorgado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acceso</w:t>
      </w:r>
      <w:proofErr w:type="spellEnd"/>
      <w:r w:rsidRPr="00223E73">
        <w:rPr>
          <w:lang w:val="pt-BR"/>
        </w:rPr>
        <w:t xml:space="preserve"> al inquilino, de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</w:t>
      </w:r>
      <w:proofErr w:type="gramStart"/>
      <w:r w:rsidRPr="00223E73">
        <w:rPr>
          <w:lang w:val="pt-BR"/>
        </w:rPr>
        <w:t>contrario</w:t>
      </w:r>
      <w:proofErr w:type="gramEnd"/>
      <w:r w:rsidRPr="00223E73">
        <w:rPr>
          <w:lang w:val="pt-BR"/>
        </w:rPr>
        <w:t xml:space="preserve">, pregunte 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administradores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>.</w:t>
      </w:r>
    </w:p>
    <w:p w14:paraId="187C4BD9" w14:textId="241FE6F7" w:rsidR="00230503" w:rsidRDefault="00230503" w:rsidP="00230503">
      <w:pPr>
        <w:pStyle w:val="Step"/>
        <w:ind w:left="360"/>
        <w:rPr>
          <w:lang w:val="pt-BR"/>
        </w:rPr>
      </w:pPr>
      <w:r>
        <w:rPr>
          <w:noProof/>
        </w:rPr>
        <w:drawing>
          <wp:inline distT="0" distB="0" distL="0" distR="0" wp14:anchorId="76EC5F47" wp14:editId="02D5E662">
            <wp:extent cx="6188710" cy="549910"/>
            <wp:effectExtent l="0" t="0" r="0" b="0"/>
            <wp:docPr id="157406702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7028" name="Picture 15740670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214" w14:textId="367ECA21" w:rsidR="00230503" w:rsidRDefault="00230503" w:rsidP="003E5F47">
      <w:pPr>
        <w:pStyle w:val="Step"/>
        <w:numPr>
          <w:ilvl w:val="0"/>
          <w:numId w:val="4"/>
        </w:numPr>
        <w:rPr>
          <w:lang w:val="pt-BR"/>
        </w:rPr>
      </w:pPr>
      <w:r w:rsidRPr="00223E73">
        <w:rPr>
          <w:lang w:val="pt-BR"/>
        </w:rPr>
        <w:t xml:space="preserve">Acesso as URLS </w:t>
      </w:r>
      <w:hyperlink r:id="rId17" w:history="1">
        <w:r w:rsidR="005E1099" w:rsidRPr="00223E73">
          <w:rPr>
            <w:rStyle w:val="Hyperlink"/>
            <w:lang w:val="pt-BR"/>
          </w:rPr>
          <w:t>https://us1app.rpa.ibm.com/</w:t>
        </w:r>
      </w:hyperlink>
      <w:r w:rsidRPr="00223E73">
        <w:rPr>
          <w:lang w:val="pt-BR"/>
        </w:rPr>
        <w:t xml:space="preserve"> e </w:t>
      </w:r>
      <w:hyperlink r:id="rId18" w:history="1">
        <w:r w:rsidRPr="00223E73">
          <w:rPr>
            <w:rStyle w:val="Hyperlink"/>
            <w:lang w:val="pt-BR"/>
          </w:rPr>
          <w:t>https://dl.watson-orchestrate.ibm.com</w:t>
        </w:r>
      </w:hyperlink>
    </w:p>
    <w:p w14:paraId="5EB5C81E" w14:textId="77777777" w:rsidR="00121B0F" w:rsidRDefault="00121B0F" w:rsidP="00121B0F">
      <w:pPr>
        <w:rPr>
          <w:lang w:val="pt-BR"/>
        </w:rPr>
      </w:pPr>
    </w:p>
    <w:p w14:paraId="698F9F06" w14:textId="11E88803" w:rsidR="00467CC0" w:rsidRDefault="00467CC0" w:rsidP="002F290D">
      <w:pPr>
        <w:pStyle w:val="Step"/>
        <w:rPr>
          <w:lang w:val="pt-BR"/>
        </w:rPr>
      </w:pPr>
    </w:p>
    <w:p w14:paraId="0919F5CC" w14:textId="62F3E683" w:rsidR="00467CC0" w:rsidRPr="009F1DB1" w:rsidRDefault="00467CC0" w:rsidP="002F290D">
      <w:pPr>
        <w:pStyle w:val="Step"/>
        <w:rPr>
          <w:lang w:val="pt-BR"/>
        </w:rPr>
      </w:pPr>
    </w:p>
    <w:p w14:paraId="0E4A2C40" w14:textId="77777777" w:rsidR="00467CC0" w:rsidRPr="00467CC0" w:rsidRDefault="00467CC0" w:rsidP="002F290D">
      <w:pPr>
        <w:pStyle w:val="Step"/>
        <w:rPr>
          <w:lang w:val="pt-BR"/>
        </w:rPr>
      </w:pPr>
    </w:p>
    <w:p w14:paraId="72687AD7" w14:textId="1D44C7C7" w:rsidR="00D41BAA" w:rsidRPr="00E039A6" w:rsidRDefault="005B02AF" w:rsidP="00D41BAA">
      <w:pPr>
        <w:pStyle w:val="Heading1"/>
      </w:pPr>
      <w:bookmarkStart w:id="5" w:name="_Toc177138808"/>
      <w:proofErr w:type="spellStart"/>
      <w:r>
        <w:lastRenderedPageBreak/>
        <w:t>Introducción</w:t>
      </w:r>
      <w:proofErr w:type="spellEnd"/>
      <w:r>
        <w:t xml:space="preserve"> del </w:t>
      </w:r>
      <w:proofErr w:type="spellStart"/>
      <w:r>
        <w:t>caso</w:t>
      </w:r>
      <w:proofErr w:type="spellEnd"/>
      <w:r>
        <w:t xml:space="preserve"> </w:t>
      </w:r>
      <w:bookmarkEnd w:id="5"/>
    </w:p>
    <w:p w14:paraId="61A1C1A7" w14:textId="630CBC4B" w:rsidR="002F290D" w:rsidRDefault="00467CC0" w:rsidP="0076454C">
      <w:pPr>
        <w:pStyle w:val="Heading2"/>
      </w:pPr>
      <w:bookmarkStart w:id="6" w:name="_Toc177138809"/>
      <w:proofErr w:type="spellStart"/>
      <w:r>
        <w:t>Escenario</w:t>
      </w:r>
      <w:proofErr w:type="spellEnd"/>
      <w:r>
        <w:t xml:space="preserve"> del </w:t>
      </w:r>
      <w:proofErr w:type="spellStart"/>
      <w:r>
        <w:t>cliente</w:t>
      </w:r>
      <w:bookmarkEnd w:id="6"/>
      <w:proofErr w:type="spellEnd"/>
    </w:p>
    <w:p w14:paraId="32B19E25" w14:textId="77777777" w:rsidR="0076454C" w:rsidRPr="0076454C" w:rsidRDefault="0076454C" w:rsidP="0076454C"/>
    <w:p w14:paraId="2AA41C41" w14:textId="77777777" w:rsidR="0076454C" w:rsidRPr="0076454C" w:rsidRDefault="0076454C" w:rsidP="0076454C">
      <w:pPr>
        <w:rPr>
          <w:lang w:val="pt-BR"/>
        </w:rPr>
      </w:pPr>
    </w:p>
    <w:p w14:paraId="0031D1CD" w14:textId="0A271768" w:rsidR="00FF262F" w:rsidRPr="00FF262F" w:rsidRDefault="00FF262F" w:rsidP="00FF262F">
      <w:pPr>
        <w:jc w:val="both"/>
        <w:rPr>
          <w:lang w:val="en-BR"/>
        </w:rPr>
      </w:pP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crecimiento</w:t>
      </w:r>
      <w:proofErr w:type="spellEnd"/>
      <w:r w:rsidRPr="00223E73">
        <w:rPr>
          <w:lang w:val="pt-BR"/>
        </w:rPr>
        <w:t xml:space="preserve"> significativo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volumen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operaciones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unidad</w:t>
      </w:r>
      <w:proofErr w:type="spellEnd"/>
      <w:r w:rsidRPr="00223E73">
        <w:rPr>
          <w:lang w:val="pt-BR"/>
        </w:rPr>
        <w:t xml:space="preserve"> de </w:t>
      </w:r>
      <w:proofErr w:type="gramStart"/>
      <w:r w:rsidRPr="00223E73">
        <w:rPr>
          <w:lang w:val="pt-BR"/>
        </w:rPr>
        <w:t>negocio</w:t>
      </w:r>
      <w:proofErr w:type="gramEnd"/>
      <w:r w:rsidRPr="00223E73">
        <w:rPr>
          <w:lang w:val="pt-BR"/>
        </w:rPr>
        <w:t xml:space="preserve"> de seguros, Focus Corps Bank enfrenta </w:t>
      </w:r>
      <w:proofErr w:type="spellStart"/>
      <w:r w:rsidRPr="00223E73">
        <w:rPr>
          <w:lang w:val="pt-BR"/>
        </w:rPr>
        <w:t>desafíos</w:t>
      </w:r>
      <w:proofErr w:type="spellEnd"/>
      <w:r w:rsidRPr="00223E73">
        <w:rPr>
          <w:lang w:val="pt-BR"/>
        </w:rPr>
        <w:t xml:space="preserve"> relacionados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alta demanda y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costos</w:t>
      </w:r>
      <w:proofErr w:type="spellEnd"/>
      <w:r w:rsidRPr="00223E73">
        <w:rPr>
          <w:lang w:val="pt-BR"/>
        </w:rPr>
        <w:t xml:space="preserve"> operativos </w:t>
      </w:r>
      <w:proofErr w:type="spellStart"/>
      <w:r w:rsidRPr="00223E73">
        <w:rPr>
          <w:lang w:val="pt-BR"/>
        </w:rPr>
        <w:t>asociados</w:t>
      </w:r>
      <w:proofErr w:type="spellEnd"/>
      <w:r w:rsidRPr="00223E73">
        <w:rPr>
          <w:lang w:val="pt-BR"/>
        </w:rPr>
        <w:t xml:space="preserve">. Dado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reducido</w:t>
      </w:r>
      <w:proofErr w:type="spellEnd"/>
      <w:r w:rsidRPr="00223E73">
        <w:rPr>
          <w:lang w:val="pt-BR"/>
        </w:rPr>
        <w:t xml:space="preserve"> equipo y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tiempo</w:t>
      </w:r>
      <w:proofErr w:type="spellEnd"/>
      <w:r w:rsidRPr="00223E73">
        <w:rPr>
          <w:lang w:val="pt-BR"/>
        </w:rPr>
        <w:t xml:space="preserve"> requerido para adquirir </w:t>
      </w:r>
      <w:proofErr w:type="spellStart"/>
      <w:r w:rsidRPr="00223E73">
        <w:rPr>
          <w:lang w:val="pt-BR"/>
        </w:rPr>
        <w:t>nuevos</w:t>
      </w:r>
      <w:proofErr w:type="spellEnd"/>
      <w:r w:rsidRPr="00223E73">
        <w:rPr>
          <w:lang w:val="pt-BR"/>
        </w:rPr>
        <w:t xml:space="preserve"> recursos,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organización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identificó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necesidad</w:t>
      </w:r>
      <w:proofErr w:type="spellEnd"/>
      <w:r w:rsidRPr="00223E73">
        <w:rPr>
          <w:lang w:val="pt-BR"/>
        </w:rPr>
        <w:t xml:space="preserve"> de una </w:t>
      </w:r>
      <w:proofErr w:type="spellStart"/>
      <w:r w:rsidRPr="00223E73">
        <w:rPr>
          <w:lang w:val="pt-BR"/>
        </w:rPr>
        <w:t>solución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innovadora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optimizar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servicio</w:t>
      </w:r>
      <w:proofErr w:type="spellEnd"/>
      <w:r w:rsidRPr="00223E73">
        <w:rPr>
          <w:lang w:val="pt-BR"/>
        </w:rPr>
        <w:t xml:space="preserve"> al cliente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respecta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cotizaciones</w:t>
      </w:r>
      <w:proofErr w:type="spellEnd"/>
      <w:r w:rsidRPr="00223E73">
        <w:rPr>
          <w:lang w:val="pt-BR"/>
        </w:rPr>
        <w:t xml:space="preserve"> de seguros. Como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 a esta </w:t>
      </w:r>
      <w:proofErr w:type="spellStart"/>
      <w:r w:rsidRPr="00223E73">
        <w:rPr>
          <w:lang w:val="pt-BR"/>
        </w:rPr>
        <w:t>necesidad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equipo de </w:t>
      </w:r>
      <w:proofErr w:type="spellStart"/>
      <w:r w:rsidRPr="00223E73">
        <w:rPr>
          <w:lang w:val="pt-BR"/>
        </w:rPr>
        <w:t>Automatizaciones</w:t>
      </w:r>
      <w:proofErr w:type="spellEnd"/>
      <w:r w:rsidRPr="00223E73">
        <w:rPr>
          <w:lang w:val="pt-BR"/>
        </w:rPr>
        <w:t xml:space="preserve"> se </w:t>
      </w:r>
      <w:proofErr w:type="spellStart"/>
      <w:r w:rsidRPr="00223E73">
        <w:rPr>
          <w:lang w:val="pt-BR"/>
        </w:rPr>
        <w:t>encargó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desarrollar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solución</w:t>
      </w:r>
      <w:proofErr w:type="spellEnd"/>
      <w:r w:rsidRPr="00223E73">
        <w:rPr>
          <w:lang w:val="pt-BR"/>
        </w:rPr>
        <w:t xml:space="preserve"> tecnológica capaz de automatizar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servicio</w:t>
      </w:r>
      <w:proofErr w:type="spellEnd"/>
      <w:r w:rsidRPr="00223E73">
        <w:rPr>
          <w:lang w:val="pt-BR"/>
        </w:rPr>
        <w:t xml:space="preserve"> online de </w:t>
      </w:r>
      <w:proofErr w:type="spellStart"/>
      <w:r w:rsidRPr="00223E73">
        <w:rPr>
          <w:lang w:val="pt-BR"/>
        </w:rPr>
        <w:t>cotizaciones</w:t>
      </w:r>
      <w:proofErr w:type="spellEnd"/>
      <w:r w:rsidRPr="00223E73">
        <w:rPr>
          <w:lang w:val="pt-BR"/>
        </w:rPr>
        <w:t xml:space="preserve"> a través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portal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aseguradora</w:t>
      </w:r>
      <w:proofErr w:type="spellEnd"/>
      <w:r w:rsidRPr="00223E73">
        <w:rPr>
          <w:lang w:val="pt-BR"/>
        </w:rPr>
        <w:t xml:space="preserve">. El objetivo principal es </w:t>
      </w:r>
      <w:proofErr w:type="spellStart"/>
      <w:r w:rsidRPr="00223E73">
        <w:rPr>
          <w:lang w:val="pt-BR"/>
        </w:rPr>
        <w:t>reducir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presión</w:t>
      </w:r>
      <w:proofErr w:type="spellEnd"/>
      <w:r w:rsidRPr="00223E73">
        <w:rPr>
          <w:lang w:val="pt-BR"/>
        </w:rPr>
        <w:t xml:space="preserve"> sobre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Servicio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Atención</w:t>
      </w:r>
      <w:proofErr w:type="spellEnd"/>
      <w:r w:rsidRPr="00223E73">
        <w:rPr>
          <w:lang w:val="pt-BR"/>
        </w:rPr>
        <w:t xml:space="preserve"> al Cliente (SAC) </w:t>
      </w:r>
      <w:proofErr w:type="spellStart"/>
      <w:r w:rsidRPr="00223E73">
        <w:rPr>
          <w:lang w:val="pt-BR"/>
        </w:rPr>
        <w:t>garantizando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clientes </w:t>
      </w:r>
      <w:proofErr w:type="spellStart"/>
      <w:r w:rsidRPr="00223E73">
        <w:rPr>
          <w:lang w:val="pt-BR"/>
        </w:rPr>
        <w:t>puedan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acceder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presupuestos</w:t>
      </w:r>
      <w:proofErr w:type="spellEnd"/>
      <w:r w:rsidRPr="00223E73">
        <w:rPr>
          <w:lang w:val="pt-BR"/>
        </w:rPr>
        <w:t xml:space="preserve"> de forma rápida y autónoma, </w:t>
      </w:r>
      <w:proofErr w:type="spellStart"/>
      <w:r w:rsidRPr="00223E73">
        <w:rPr>
          <w:lang w:val="pt-BR"/>
        </w:rPr>
        <w:t>sin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necesidad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intervención</w:t>
      </w:r>
      <w:proofErr w:type="spellEnd"/>
      <w:r w:rsidRPr="00223E73">
        <w:rPr>
          <w:lang w:val="pt-BR"/>
        </w:rPr>
        <w:t xml:space="preserve"> humana </w:t>
      </w:r>
      <w:proofErr w:type="spellStart"/>
      <w:r w:rsidRPr="00223E73">
        <w:rPr>
          <w:lang w:val="pt-BR"/>
        </w:rPr>
        <w:t>inmediata</w:t>
      </w:r>
      <w:proofErr w:type="spellEnd"/>
      <w:r w:rsidRPr="00223E73">
        <w:rPr>
          <w:lang w:val="pt-BR"/>
        </w:rPr>
        <w:t>.</w:t>
      </w:r>
    </w:p>
    <w:p w14:paraId="47B965AB" w14:textId="18B9B20C" w:rsidR="00FF262F" w:rsidRPr="00FF262F" w:rsidRDefault="00FF262F" w:rsidP="00FF262F">
      <w:pPr>
        <w:jc w:val="both"/>
        <w:rPr>
          <w:lang w:val="en-BR"/>
        </w:rPr>
      </w:pPr>
      <w:r w:rsidRPr="00223E73">
        <w:rPr>
          <w:lang w:val="pt-BR"/>
        </w:rPr>
        <w:t xml:space="preserve">La </w:t>
      </w:r>
      <w:proofErr w:type="spellStart"/>
      <w:r w:rsidRPr="00223E73">
        <w:rPr>
          <w:lang w:val="pt-BR"/>
        </w:rPr>
        <w:t>implementación</w:t>
      </w:r>
      <w:proofErr w:type="spellEnd"/>
      <w:r w:rsidRPr="00223E73">
        <w:rPr>
          <w:lang w:val="pt-BR"/>
        </w:rPr>
        <w:t xml:space="preserve"> de esta </w:t>
      </w:r>
      <w:proofErr w:type="spellStart"/>
      <w:r w:rsidRPr="00223E73">
        <w:rPr>
          <w:lang w:val="pt-BR"/>
        </w:rPr>
        <w:t>solución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traerá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beneficios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tangibles</w:t>
      </w:r>
      <w:proofErr w:type="spellEnd"/>
      <w:r w:rsidRPr="00223E73">
        <w:rPr>
          <w:lang w:val="pt-BR"/>
        </w:rPr>
        <w:t xml:space="preserve">, como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reducción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costos</w:t>
      </w:r>
      <w:proofErr w:type="spellEnd"/>
      <w:r w:rsidRPr="00223E73">
        <w:rPr>
          <w:lang w:val="pt-BR"/>
        </w:rPr>
        <w:t xml:space="preserve"> operativos,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mejora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eficiencia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servicio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liberación</w:t>
      </w:r>
      <w:proofErr w:type="spellEnd"/>
      <w:r w:rsidRPr="00223E73">
        <w:rPr>
          <w:lang w:val="pt-BR"/>
        </w:rPr>
        <w:t xml:space="preserve"> de recursos para </w:t>
      </w:r>
      <w:proofErr w:type="spellStart"/>
      <w:r w:rsidRPr="00223E73">
        <w:rPr>
          <w:lang w:val="pt-BR"/>
        </w:rPr>
        <w:t>actividades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mayor</w:t>
      </w:r>
      <w:proofErr w:type="spellEnd"/>
      <w:r w:rsidRPr="00223E73">
        <w:rPr>
          <w:lang w:val="pt-BR"/>
        </w:rPr>
        <w:t xml:space="preserve"> valor agregado. </w:t>
      </w:r>
      <w:proofErr w:type="spellStart"/>
      <w:r w:rsidRPr="00223E73">
        <w:rPr>
          <w:lang w:val="pt-BR"/>
        </w:rPr>
        <w:t>Además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automatización</w:t>
      </w:r>
      <w:proofErr w:type="spellEnd"/>
      <w:r w:rsidRPr="00223E73">
        <w:rPr>
          <w:lang w:val="pt-BR"/>
        </w:rPr>
        <w:t xml:space="preserve"> proporcionará una experiencia más rápida y conveniente para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clientes, </w:t>
      </w:r>
      <w:proofErr w:type="spellStart"/>
      <w:r w:rsidRPr="00223E73">
        <w:rPr>
          <w:lang w:val="pt-BR"/>
        </w:rPr>
        <w:t>promoviendo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mayor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satisfacción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retención</w:t>
      </w:r>
      <w:proofErr w:type="spellEnd"/>
      <w:r w:rsidRPr="00223E73">
        <w:rPr>
          <w:lang w:val="pt-BR"/>
        </w:rPr>
        <w:t xml:space="preserve">. Esta iniciativa representa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importante </w:t>
      </w:r>
      <w:proofErr w:type="spellStart"/>
      <w:r w:rsidRPr="00223E73">
        <w:rPr>
          <w:lang w:val="pt-BR"/>
        </w:rPr>
        <w:t>hacia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modernización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procesos</w:t>
      </w:r>
      <w:proofErr w:type="spellEnd"/>
      <w:r w:rsidRPr="00223E73">
        <w:rPr>
          <w:lang w:val="pt-BR"/>
        </w:rPr>
        <w:t xml:space="preserve"> internos de Focus Corps Bank, </w:t>
      </w:r>
      <w:proofErr w:type="spellStart"/>
      <w:r w:rsidRPr="00223E73">
        <w:rPr>
          <w:lang w:val="pt-BR"/>
        </w:rPr>
        <w:t>reforzando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compromiso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ofrecer</w:t>
      </w:r>
      <w:proofErr w:type="spellEnd"/>
      <w:r w:rsidRPr="00223E73">
        <w:rPr>
          <w:lang w:val="pt-BR"/>
        </w:rPr>
        <w:t xml:space="preserve"> soluciones </w:t>
      </w:r>
      <w:proofErr w:type="spellStart"/>
      <w:r w:rsidRPr="00223E73">
        <w:rPr>
          <w:lang w:val="pt-BR"/>
        </w:rPr>
        <w:t>innovadoras</w:t>
      </w:r>
      <w:proofErr w:type="spellEnd"/>
      <w:r w:rsidRPr="00223E73">
        <w:rPr>
          <w:lang w:val="pt-BR"/>
        </w:rPr>
        <w:t xml:space="preserve"> y eficientes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sector </w:t>
      </w:r>
      <w:proofErr w:type="spellStart"/>
      <w:r w:rsidRPr="00223E73">
        <w:rPr>
          <w:lang w:val="pt-BR"/>
        </w:rPr>
        <w:t>asegurador</w:t>
      </w:r>
      <w:proofErr w:type="spellEnd"/>
      <w:r w:rsidRPr="00223E73">
        <w:rPr>
          <w:lang w:val="pt-BR"/>
        </w:rPr>
        <w:t>.</w:t>
      </w:r>
    </w:p>
    <w:p w14:paraId="2A246FF3" w14:textId="2E7E2E04" w:rsidR="002F290D" w:rsidRPr="002F290D" w:rsidRDefault="002F290D" w:rsidP="00F40830">
      <w:pPr>
        <w:rPr>
          <w:lang w:val="pt-BR"/>
        </w:rPr>
      </w:pPr>
    </w:p>
    <w:p w14:paraId="0EC9CE02" w14:textId="37FE6420" w:rsidR="008A4083" w:rsidRDefault="001F11EB" w:rsidP="0076454C">
      <w:pPr>
        <w:pStyle w:val="Heading2"/>
      </w:pPr>
      <w:bookmarkStart w:id="7" w:name="_Toc177138810"/>
      <w:r>
        <w:t>Solución propuesta.</w:t>
      </w:r>
      <w:bookmarkEnd w:id="7"/>
    </w:p>
    <w:p w14:paraId="6B5D0885" w14:textId="7F9ED708" w:rsidR="00FF262F" w:rsidRPr="00FF262F" w:rsidRDefault="00FF262F" w:rsidP="00FF262F">
      <w:pPr>
        <w:pStyle w:val="Step"/>
        <w:rPr>
          <w:lang w:val="en-BR"/>
        </w:rPr>
      </w:pPr>
      <w:r w:rsidRPr="00223E73">
        <w:rPr>
          <w:lang w:val="pt-BR"/>
        </w:rPr>
        <w:t xml:space="preserve">Para lograr </w:t>
      </w:r>
      <w:proofErr w:type="spellStart"/>
      <w:r w:rsidRPr="00223E73">
        <w:rPr>
          <w:lang w:val="pt-BR"/>
        </w:rPr>
        <w:t>estos</w:t>
      </w:r>
      <w:proofErr w:type="spellEnd"/>
      <w:r w:rsidRPr="00223E73">
        <w:rPr>
          <w:lang w:val="pt-BR"/>
        </w:rPr>
        <w:t xml:space="preserve"> resultados,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equipo de </w:t>
      </w:r>
      <w:proofErr w:type="spellStart"/>
      <w:r w:rsidRPr="00223E73">
        <w:rPr>
          <w:lang w:val="pt-BR"/>
        </w:rPr>
        <w:t>automatizaciones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integró</w:t>
      </w:r>
      <w:proofErr w:type="spellEnd"/>
      <w:r w:rsidRPr="00223E73">
        <w:rPr>
          <w:lang w:val="pt-BR"/>
        </w:rPr>
        <w:t xml:space="preserve"> </w:t>
      </w:r>
      <w:proofErr w:type="spellStart"/>
      <w:r w:rsidR="00DC1E2F" w:rsidRPr="00223E73">
        <w:rPr>
          <w:b/>
          <w:bCs/>
          <w:lang w:val="pt-BR"/>
        </w:rPr>
        <w:t>watsonx</w:t>
      </w:r>
      <w:proofErr w:type="spellEnd"/>
      <w:r w:rsidR="00DC1E2F" w:rsidRPr="00223E73">
        <w:rPr>
          <w:b/>
          <w:bCs/>
          <w:lang w:val="pt-BR"/>
        </w:rPr>
        <w:t xml:space="preserve"> </w:t>
      </w:r>
      <w:proofErr w:type="spellStart"/>
      <w:r w:rsidR="00DC1E2F" w:rsidRPr="00223E73">
        <w:rPr>
          <w:b/>
          <w:bCs/>
          <w:lang w:val="pt-BR"/>
        </w:rPr>
        <w:t>Orchestrate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operación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les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permitió</w:t>
      </w:r>
      <w:proofErr w:type="spellEnd"/>
      <w:r w:rsidRPr="00223E73">
        <w:rPr>
          <w:lang w:val="pt-BR"/>
        </w:rPr>
        <w:t xml:space="preserve"> explotar todo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potencial de esta </w:t>
      </w:r>
      <w:proofErr w:type="spellStart"/>
      <w:r w:rsidRPr="00223E73">
        <w:rPr>
          <w:lang w:val="pt-BR"/>
        </w:rPr>
        <w:t>tecnología</w:t>
      </w:r>
      <w:proofErr w:type="spellEnd"/>
      <w:r w:rsidRPr="00223E73">
        <w:rPr>
          <w:lang w:val="pt-BR"/>
        </w:rPr>
        <w:t xml:space="preserve">. </w:t>
      </w:r>
      <w:r w:rsidRPr="00FF262F">
        <w:t xml:space="preserve">El </w:t>
      </w:r>
      <w:proofErr w:type="spellStart"/>
      <w:r w:rsidRPr="00FF262F">
        <w:t>proceso</w:t>
      </w:r>
      <w:proofErr w:type="spellEnd"/>
      <w:r w:rsidRPr="00FF262F">
        <w:t xml:space="preserve"> se </w:t>
      </w:r>
      <w:proofErr w:type="spellStart"/>
      <w:r w:rsidRPr="00FF262F">
        <w:t>estructuró</w:t>
      </w:r>
      <w:proofErr w:type="spellEnd"/>
      <w:r w:rsidRPr="00FF262F">
        <w:t xml:space="preserve"> con los siguientes elementos:</w:t>
      </w:r>
    </w:p>
    <w:p w14:paraId="6B1CCAE7" w14:textId="4C22747D" w:rsidR="00FF262F" w:rsidRPr="00FF262F" w:rsidRDefault="00DC1E2F" w:rsidP="003E5F47">
      <w:pPr>
        <w:pStyle w:val="Step"/>
        <w:numPr>
          <w:ilvl w:val="0"/>
          <w:numId w:val="10"/>
        </w:numPr>
        <w:rPr>
          <w:lang w:val="en-BR"/>
        </w:rPr>
      </w:pPr>
      <w:proofErr w:type="spellStart"/>
      <w:r w:rsidRPr="00223E73">
        <w:rPr>
          <w:b/>
          <w:bCs/>
          <w:lang w:val="pt-BR"/>
        </w:rPr>
        <w:t>watsonx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Orchestrate</w:t>
      </w:r>
      <w:proofErr w:type="spellEnd"/>
      <w:r w:rsidRPr="00223E73">
        <w:rPr>
          <w:b/>
          <w:bCs/>
          <w:lang w:val="pt-BR"/>
        </w:rPr>
        <w:t>:</w:t>
      </w:r>
      <w:r w:rsidR="00FF262F" w:rsidRPr="00223E73">
        <w:rPr>
          <w:lang w:val="pt-BR"/>
        </w:rPr>
        <w:t xml:space="preserve"> El equipo de </w:t>
      </w:r>
      <w:proofErr w:type="gramStart"/>
      <w:r w:rsidR="00FF262F" w:rsidRPr="00223E73">
        <w:rPr>
          <w:lang w:val="pt-BR"/>
        </w:rPr>
        <w:t>negocio</w:t>
      </w:r>
      <w:proofErr w:type="gram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desarrolló</w:t>
      </w:r>
      <w:proofErr w:type="spellEnd"/>
      <w:r w:rsidR="00FF262F" w:rsidRPr="00223E73">
        <w:rPr>
          <w:lang w:val="pt-BR"/>
        </w:rPr>
        <w:t xml:space="preserve"> una </w:t>
      </w:r>
      <w:proofErr w:type="spellStart"/>
      <w:r w:rsidR="00FF262F" w:rsidRPr="00223E73">
        <w:rPr>
          <w:lang w:val="pt-BR"/>
        </w:rPr>
        <w:t>habilidad</w:t>
      </w:r>
      <w:proofErr w:type="spellEnd"/>
      <w:r w:rsidR="00FF262F" w:rsidRPr="00223E73">
        <w:rPr>
          <w:lang w:val="pt-BR"/>
        </w:rPr>
        <w:t xml:space="preserve"> personalizada </w:t>
      </w:r>
      <w:proofErr w:type="spellStart"/>
      <w:r w:rsidR="00FF262F" w:rsidRPr="00223E73">
        <w:rPr>
          <w:lang w:val="pt-BR"/>
        </w:rPr>
        <w:t>en</w:t>
      </w:r>
      <w:proofErr w:type="spellEnd"/>
      <w:r w:rsidR="00FF262F" w:rsidRPr="00223E73">
        <w:rPr>
          <w:lang w:val="pt-BR"/>
        </w:rPr>
        <w:t xml:space="preserve"> Watson </w:t>
      </w:r>
      <w:proofErr w:type="spellStart"/>
      <w:r w:rsidR="00FF262F" w:rsidRPr="00223E73">
        <w:rPr>
          <w:lang w:val="pt-BR"/>
        </w:rPr>
        <w:t>Orchestrate</w:t>
      </w:r>
      <w:proofErr w:type="spellEnd"/>
      <w:r w:rsidR="00FF262F" w:rsidRPr="00223E73">
        <w:rPr>
          <w:lang w:val="pt-BR"/>
        </w:rPr>
        <w:t xml:space="preserve">, capaz de </w:t>
      </w:r>
      <w:proofErr w:type="spellStart"/>
      <w:r w:rsidR="00FF262F" w:rsidRPr="00223E73">
        <w:rPr>
          <w:lang w:val="pt-BR"/>
        </w:rPr>
        <w:t>integrarse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sin</w:t>
      </w:r>
      <w:proofErr w:type="spellEnd"/>
      <w:r w:rsidR="00FF262F" w:rsidRPr="00223E73">
        <w:rPr>
          <w:lang w:val="pt-BR"/>
        </w:rPr>
        <w:t xml:space="preserve"> problemas </w:t>
      </w:r>
      <w:proofErr w:type="spellStart"/>
      <w:r w:rsidR="00FF262F" w:rsidRPr="00223E73">
        <w:rPr>
          <w:lang w:val="pt-BR"/>
        </w:rPr>
        <w:t>con</w:t>
      </w:r>
      <w:proofErr w:type="spellEnd"/>
      <w:r w:rsidR="00FF262F" w:rsidRPr="00223E73">
        <w:rPr>
          <w:lang w:val="pt-BR"/>
        </w:rPr>
        <w:t xml:space="preserve"> IBM RPA. Esta </w:t>
      </w:r>
      <w:proofErr w:type="spellStart"/>
      <w:r w:rsidR="00FF262F" w:rsidRPr="00223E73">
        <w:rPr>
          <w:lang w:val="pt-BR"/>
        </w:rPr>
        <w:t>integración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permitió</w:t>
      </w:r>
      <w:proofErr w:type="spellEnd"/>
      <w:r w:rsidR="00FF262F" w:rsidRPr="00223E73">
        <w:rPr>
          <w:lang w:val="pt-BR"/>
        </w:rPr>
        <w:t xml:space="preserve"> automatizar </w:t>
      </w:r>
      <w:proofErr w:type="spellStart"/>
      <w:r w:rsidR="00FF262F" w:rsidRPr="00223E73">
        <w:rPr>
          <w:lang w:val="pt-BR"/>
        </w:rPr>
        <w:t>las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cotizaciones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en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el</w:t>
      </w:r>
      <w:proofErr w:type="spellEnd"/>
      <w:r w:rsidR="00FF262F" w:rsidRPr="00223E73">
        <w:rPr>
          <w:lang w:val="pt-BR"/>
        </w:rPr>
        <w:t xml:space="preserve"> portal de </w:t>
      </w:r>
      <w:proofErr w:type="spellStart"/>
      <w:r w:rsidR="00FF262F" w:rsidRPr="00223E73">
        <w:rPr>
          <w:lang w:val="pt-BR"/>
        </w:rPr>
        <w:t>la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compañía</w:t>
      </w:r>
      <w:proofErr w:type="spellEnd"/>
      <w:r w:rsidR="00FF262F" w:rsidRPr="00223E73">
        <w:rPr>
          <w:lang w:val="pt-BR"/>
        </w:rPr>
        <w:t xml:space="preserve"> de seguros, eliminando </w:t>
      </w:r>
      <w:proofErr w:type="spellStart"/>
      <w:r w:rsidR="00FF262F" w:rsidRPr="00223E73">
        <w:rPr>
          <w:lang w:val="pt-BR"/>
        </w:rPr>
        <w:t>pasos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manuales</w:t>
      </w:r>
      <w:proofErr w:type="spellEnd"/>
      <w:r w:rsidR="00FF262F" w:rsidRPr="00223E73">
        <w:rPr>
          <w:lang w:val="pt-BR"/>
        </w:rPr>
        <w:t xml:space="preserve"> y agilizando </w:t>
      </w:r>
      <w:proofErr w:type="spellStart"/>
      <w:r w:rsidR="00FF262F" w:rsidRPr="00223E73">
        <w:rPr>
          <w:lang w:val="pt-BR"/>
        </w:rPr>
        <w:t>el</w:t>
      </w:r>
      <w:proofErr w:type="spellEnd"/>
      <w:r w:rsidR="00FF262F" w:rsidRPr="00223E73">
        <w:rPr>
          <w:lang w:val="pt-BR"/>
        </w:rPr>
        <w:t xml:space="preserve"> </w:t>
      </w:r>
      <w:proofErr w:type="spellStart"/>
      <w:r w:rsidR="00FF262F" w:rsidRPr="00223E73">
        <w:rPr>
          <w:lang w:val="pt-BR"/>
        </w:rPr>
        <w:t>proceso</w:t>
      </w:r>
      <w:proofErr w:type="spellEnd"/>
      <w:r w:rsidR="00FF262F" w:rsidRPr="00223E73">
        <w:rPr>
          <w:lang w:val="pt-BR"/>
        </w:rPr>
        <w:t>.</w:t>
      </w:r>
    </w:p>
    <w:p w14:paraId="4AA0F209" w14:textId="44040148" w:rsidR="00FF262F" w:rsidRPr="00FF262F" w:rsidRDefault="00FF262F" w:rsidP="003E5F47">
      <w:pPr>
        <w:pStyle w:val="Step"/>
        <w:numPr>
          <w:ilvl w:val="0"/>
          <w:numId w:val="10"/>
        </w:numPr>
        <w:rPr>
          <w:lang w:val="en-BR"/>
        </w:rPr>
      </w:pPr>
      <w:r w:rsidRPr="00223E73">
        <w:rPr>
          <w:b/>
          <w:bCs/>
          <w:lang w:val="pt-BR"/>
        </w:rPr>
        <w:t xml:space="preserve">AI </w:t>
      </w:r>
      <w:proofErr w:type="spellStart"/>
      <w:r w:rsidRPr="00223E73">
        <w:rPr>
          <w:b/>
          <w:bCs/>
          <w:lang w:val="pt-BR"/>
        </w:rPr>
        <w:t>Assistant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Builder</w:t>
      </w:r>
      <w:proofErr w:type="spellEnd"/>
      <w:r w:rsidRPr="00223E73">
        <w:rPr>
          <w:b/>
          <w:bCs/>
          <w:lang w:val="pt-BR"/>
        </w:rPr>
        <w:t xml:space="preserve">: </w:t>
      </w:r>
      <w:proofErr w:type="spellStart"/>
      <w:r w:rsidRPr="00223E73">
        <w:rPr>
          <w:b/>
          <w:bCs/>
          <w:lang w:val="pt-BR"/>
        </w:rPr>
        <w:t>Con</w:t>
      </w:r>
      <w:proofErr w:type="spellEnd"/>
      <w:r w:rsidRPr="00223E73">
        <w:rPr>
          <w:lang w:val="pt-BR"/>
        </w:rPr>
        <w:t xml:space="preserve"> esta </w:t>
      </w:r>
      <w:proofErr w:type="spellStart"/>
      <w:r w:rsidRPr="00223E73">
        <w:rPr>
          <w:lang w:val="pt-BR"/>
        </w:rPr>
        <w:t>herramienta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equipo de </w:t>
      </w:r>
      <w:proofErr w:type="gramStart"/>
      <w:r w:rsidRPr="00223E73">
        <w:rPr>
          <w:lang w:val="pt-BR"/>
        </w:rPr>
        <w:t>negocio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desarrolló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diagrama de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intuitivo que facilita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interacción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portal principal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aseguradora</w:t>
      </w:r>
      <w:proofErr w:type="spellEnd"/>
      <w:r w:rsidRPr="00223E73">
        <w:rPr>
          <w:lang w:val="pt-BR"/>
        </w:rPr>
        <w:t xml:space="preserve">. La </w:t>
      </w:r>
      <w:proofErr w:type="spellStart"/>
      <w:r w:rsidRPr="00223E73">
        <w:rPr>
          <w:lang w:val="pt-BR"/>
        </w:rPr>
        <w:t>información</w:t>
      </w:r>
      <w:proofErr w:type="spellEnd"/>
      <w:r w:rsidRPr="00223E73">
        <w:rPr>
          <w:lang w:val="pt-BR"/>
        </w:rPr>
        <w:t xml:space="preserve"> recopilada durante esta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se </w:t>
      </w:r>
      <w:proofErr w:type="spellStart"/>
      <w:r w:rsidRPr="00223E73">
        <w:rPr>
          <w:lang w:val="pt-BR"/>
        </w:rPr>
        <w:t>envía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automáticamente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garantiza</w:t>
      </w:r>
      <w:proofErr w:type="spellEnd"/>
      <w:r w:rsidRPr="00223E73">
        <w:rPr>
          <w:lang w:val="pt-BR"/>
        </w:rPr>
        <w:t xml:space="preserve"> que 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datos</w:t>
      </w:r>
      <w:proofErr w:type="spellEnd"/>
      <w:r w:rsidRPr="00223E73">
        <w:rPr>
          <w:lang w:val="pt-BR"/>
        </w:rPr>
        <w:t xml:space="preserve"> relevantes se </w:t>
      </w:r>
      <w:proofErr w:type="spellStart"/>
      <w:r w:rsidRPr="00223E73">
        <w:rPr>
          <w:lang w:val="pt-BR"/>
        </w:rPr>
        <w:t>procesen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precisión</w:t>
      </w:r>
      <w:proofErr w:type="spellEnd"/>
      <w:r w:rsidRPr="00223E73">
        <w:rPr>
          <w:lang w:val="pt-BR"/>
        </w:rPr>
        <w:t>.</w:t>
      </w:r>
    </w:p>
    <w:p w14:paraId="1B720F53" w14:textId="77777777" w:rsidR="00FF262F" w:rsidRPr="00FF262F" w:rsidRDefault="00FF262F" w:rsidP="003E5F47">
      <w:pPr>
        <w:pStyle w:val="Step"/>
        <w:numPr>
          <w:ilvl w:val="0"/>
          <w:numId w:val="10"/>
        </w:numPr>
        <w:rPr>
          <w:lang w:val="en-BR"/>
        </w:rPr>
      </w:pPr>
      <w:r w:rsidRPr="00223E73">
        <w:rPr>
          <w:b/>
          <w:bCs/>
          <w:lang w:val="pt-BR"/>
        </w:rPr>
        <w:t>IBM RPA:</w:t>
      </w:r>
      <w:r w:rsidRPr="00223E73">
        <w:rPr>
          <w:lang w:val="pt-BR"/>
        </w:rPr>
        <w:t xml:space="preserve"> Este sistema </w:t>
      </w:r>
      <w:proofErr w:type="gramStart"/>
      <w:r w:rsidRPr="00223E73">
        <w:rPr>
          <w:lang w:val="pt-BR"/>
        </w:rPr>
        <w:t>captura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generados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cliente y, de forma automatizada, realiza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consulta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sistemas internos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aseguradora</w:t>
      </w:r>
      <w:proofErr w:type="spellEnd"/>
      <w:r w:rsidRPr="00223E73">
        <w:rPr>
          <w:lang w:val="pt-BR"/>
        </w:rPr>
        <w:t xml:space="preserve">. Al final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, IBM RPA </w:t>
      </w:r>
      <w:proofErr w:type="spellStart"/>
      <w:r w:rsidRPr="00223E73">
        <w:rPr>
          <w:lang w:val="pt-BR"/>
        </w:rPr>
        <w:t>genera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correo</w:t>
      </w:r>
      <w:proofErr w:type="spellEnd"/>
      <w:r w:rsidRPr="00223E73">
        <w:rPr>
          <w:lang w:val="pt-BR"/>
        </w:rPr>
        <w:t xml:space="preserve"> electrónico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información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presupuesto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envía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directamente</w:t>
      </w:r>
      <w:proofErr w:type="spellEnd"/>
      <w:r w:rsidRPr="00223E73">
        <w:rPr>
          <w:lang w:val="pt-BR"/>
        </w:rPr>
        <w:t xml:space="preserve"> al solicitante, proporcionando una experiencia más rápida y eficiente.</w:t>
      </w:r>
    </w:p>
    <w:p w14:paraId="3869CF71" w14:textId="01C2A4A5" w:rsidR="00357733" w:rsidRPr="00357733" w:rsidRDefault="00357733" w:rsidP="00FF262F">
      <w:pPr>
        <w:pStyle w:val="Step"/>
        <w:rPr>
          <w:lang w:val="en-BR"/>
        </w:rPr>
      </w:pPr>
    </w:p>
    <w:p w14:paraId="448AF471" w14:textId="4A995F4D" w:rsidR="002F290D" w:rsidRPr="002F290D" w:rsidRDefault="00357733" w:rsidP="002F290D">
      <w:pPr>
        <w:pStyle w:val="Heading2"/>
        <w:rPr>
          <w:lang w:val="pt-BR"/>
        </w:rPr>
      </w:pPr>
      <w:bookmarkStart w:id="8" w:name="_Toc177138811"/>
      <w:r>
        <w:t>Macro Fluxograma</w:t>
      </w:r>
      <w:bookmarkEnd w:id="8"/>
    </w:p>
    <w:p w14:paraId="510193AB" w14:textId="77777777" w:rsidR="002F290D" w:rsidRPr="00B52DFA" w:rsidRDefault="002F290D" w:rsidP="002F290D">
      <w:pPr>
        <w:pStyle w:val="Step"/>
      </w:pPr>
    </w:p>
    <w:p w14:paraId="44F13DD5" w14:textId="247C15E9" w:rsidR="003A444C" w:rsidRDefault="005E1099" w:rsidP="004A455B">
      <w:pPr>
        <w:pStyle w:val="ListParagraph"/>
        <w:spacing w:before="120" w:after="120"/>
        <w:ind w:left="360"/>
        <w:contextualSpacing w:val="0"/>
        <w:jc w:val="center"/>
      </w:pPr>
      <w:r>
        <w:rPr>
          <w:noProof/>
        </w:rPr>
        <w:lastRenderedPageBreak/>
        <w:drawing>
          <wp:inline distT="0" distB="0" distL="0" distR="0" wp14:anchorId="47613FB8" wp14:editId="1951D39A">
            <wp:extent cx="4591268" cy="3381502"/>
            <wp:effectExtent l="0" t="0" r="6350" b="0"/>
            <wp:docPr id="879228727" name="Picture 98" descr="Un diagrama con texto y símbolos&#10;&#10;Descripción generada automáticamente con un nivel de confianza me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28727" name="Picture 98" descr="A diagram with text and symbol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4470" cy="34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6D26" w14:textId="6B9B1FF3" w:rsidR="00DA4E8D" w:rsidRDefault="00DA4E8D" w:rsidP="00357733">
      <w:pPr>
        <w:jc w:val="center"/>
      </w:pPr>
      <w:r>
        <w:br w:type="page"/>
      </w:r>
    </w:p>
    <w:p w14:paraId="7C652C95" w14:textId="0A1CCA4B" w:rsidR="00DA4E8D" w:rsidRPr="00E039A6" w:rsidRDefault="00486851" w:rsidP="00DA4E8D">
      <w:pPr>
        <w:pStyle w:val="Heading1"/>
      </w:pPr>
      <w:bookmarkStart w:id="9" w:name="_Toc177138812"/>
      <w:proofErr w:type="spellStart"/>
      <w:r>
        <w:lastRenderedPageBreak/>
        <w:t>Ejercicio</w:t>
      </w:r>
      <w:proofErr w:type="spellEnd"/>
      <w:r>
        <w:t>: IBM RPA</w:t>
      </w:r>
      <w:bookmarkEnd w:id="9"/>
    </w:p>
    <w:p w14:paraId="506C51FB" w14:textId="2BBC2973" w:rsidR="00DA4E8D" w:rsidRDefault="004C10C7" w:rsidP="004C10C7">
      <w:pPr>
        <w:pStyle w:val="Heading2"/>
        <w:ind w:left="431" w:hanging="431"/>
        <w:rPr>
          <w:lang w:val="pt-BR"/>
        </w:rPr>
      </w:pPr>
      <w:bookmarkStart w:id="10" w:name="_Toc177138813"/>
      <w:proofErr w:type="spellStart"/>
      <w:r w:rsidRPr="00223E73">
        <w:rPr>
          <w:lang w:val="pt-BR"/>
        </w:rPr>
        <w:t>Introducción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actividades</w:t>
      </w:r>
      <w:proofErr w:type="spellEnd"/>
      <w:r w:rsidRPr="00223E73">
        <w:rPr>
          <w:lang w:val="pt-BR"/>
        </w:rPr>
        <w:t xml:space="preserve"> de IBM RPA.</w:t>
      </w:r>
      <w:bookmarkEnd w:id="10"/>
    </w:p>
    <w:p w14:paraId="093E815D" w14:textId="77777777" w:rsidR="004C10C7" w:rsidRPr="004C10C7" w:rsidRDefault="004C10C7" w:rsidP="004C10C7">
      <w:pPr>
        <w:rPr>
          <w:lang w:val="pt-BR"/>
        </w:rPr>
      </w:pPr>
    </w:p>
    <w:p w14:paraId="7946E21A" w14:textId="6D762234" w:rsidR="00616990" w:rsidRPr="00616990" w:rsidRDefault="00616990" w:rsidP="00616990">
      <w:pPr>
        <w:spacing w:before="120" w:after="120"/>
        <w:jc w:val="both"/>
        <w:rPr>
          <w:lang w:val="en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, </w:t>
      </w:r>
      <w:proofErr w:type="spellStart"/>
      <w:proofErr w:type="gram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 script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InsuranceAuto.wal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desarrollado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específicamente</w:t>
      </w:r>
      <w:proofErr w:type="spellEnd"/>
      <w:r w:rsidRPr="00223E73">
        <w:rPr>
          <w:lang w:val="pt-BR"/>
        </w:rPr>
        <w:t xml:space="preserve"> para automatizar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cotización</w:t>
      </w:r>
      <w:proofErr w:type="spellEnd"/>
      <w:r w:rsidRPr="00223E73">
        <w:rPr>
          <w:lang w:val="pt-BR"/>
        </w:rPr>
        <w:t xml:space="preserve"> de seguros, se publica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centro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 y será </w:t>
      </w:r>
      <w:proofErr w:type="spellStart"/>
      <w:r w:rsidRPr="00223E73">
        <w:rPr>
          <w:lang w:val="pt-BR"/>
        </w:rPr>
        <w:t>activado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directamente</w:t>
      </w:r>
      <w:proofErr w:type="spellEnd"/>
      <w:r w:rsidRPr="00223E73">
        <w:rPr>
          <w:lang w:val="pt-BR"/>
        </w:rPr>
        <w:t xml:space="preserve"> por </w:t>
      </w:r>
      <w:proofErr w:type="spellStart"/>
      <w:r w:rsidRPr="00223E73">
        <w:rPr>
          <w:b/>
          <w:bCs/>
          <w:lang w:val="pt-BR"/>
        </w:rPr>
        <w:t>watsonX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Orchestrate</w:t>
      </w:r>
      <w:proofErr w:type="spellEnd"/>
      <w:r w:rsidRPr="00223E73">
        <w:rPr>
          <w:lang w:val="pt-BR"/>
        </w:rPr>
        <w:t xml:space="preserve">. Para que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integración</w:t>
      </w:r>
      <w:proofErr w:type="spellEnd"/>
      <w:r w:rsidRPr="00223E73">
        <w:rPr>
          <w:lang w:val="pt-BR"/>
        </w:rPr>
        <w:t xml:space="preserve"> entre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soluciones sea </w:t>
      </w:r>
      <w:proofErr w:type="spellStart"/>
      <w:r w:rsidRPr="00223E73">
        <w:rPr>
          <w:lang w:val="pt-BR"/>
        </w:rPr>
        <w:t>efectiva</w:t>
      </w:r>
      <w:proofErr w:type="spellEnd"/>
      <w:r w:rsidRPr="00223E73">
        <w:rPr>
          <w:lang w:val="pt-BR"/>
        </w:rPr>
        <w:t xml:space="preserve">, es </w:t>
      </w:r>
      <w:proofErr w:type="spellStart"/>
      <w:r w:rsidRPr="00223E73">
        <w:rPr>
          <w:lang w:val="pt-BR"/>
        </w:rPr>
        <w:t>necesario</w:t>
      </w:r>
      <w:proofErr w:type="spellEnd"/>
      <w:r w:rsidRPr="00223E73">
        <w:rPr>
          <w:lang w:val="pt-BR"/>
        </w:rPr>
        <w:t xml:space="preserve"> seguir </w:t>
      </w:r>
      <w:proofErr w:type="spellStart"/>
      <w:r w:rsidRPr="00223E73">
        <w:rPr>
          <w:lang w:val="pt-BR"/>
        </w:rPr>
        <w:t>algunos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pasos</w:t>
      </w:r>
      <w:proofErr w:type="spellEnd"/>
      <w:r w:rsidRPr="00223E73">
        <w:rPr>
          <w:lang w:val="pt-BR"/>
        </w:rPr>
        <w:t xml:space="preserve"> importantes:</w:t>
      </w:r>
    </w:p>
    <w:p w14:paraId="2F5CFDDA" w14:textId="77777777" w:rsidR="00616990" w:rsidRPr="00616990" w:rsidRDefault="00616990" w:rsidP="00616990">
      <w:pPr>
        <w:spacing w:before="120" w:after="120"/>
        <w:ind w:left="360"/>
        <w:jc w:val="both"/>
        <w:rPr>
          <w:lang w:val="en-BR"/>
        </w:rPr>
      </w:pPr>
      <w:proofErr w:type="spellStart"/>
      <w:r w:rsidRPr="00223E73">
        <w:rPr>
          <w:b/>
          <w:bCs/>
          <w:lang w:val="pt-BR"/>
        </w:rPr>
        <w:t>Crear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un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proyecto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en</w:t>
      </w:r>
      <w:proofErr w:type="spellEnd"/>
      <w:r w:rsidRPr="00223E73">
        <w:rPr>
          <w:b/>
          <w:bCs/>
          <w:lang w:val="pt-BR"/>
        </w:rPr>
        <w:t xml:space="preserve"> IBM RPA </w:t>
      </w:r>
      <w:proofErr w:type="spellStart"/>
      <w:r w:rsidRPr="00223E73">
        <w:rPr>
          <w:b/>
          <w:bCs/>
          <w:lang w:val="pt-BR"/>
        </w:rPr>
        <w:t>Control</w:t>
      </w:r>
      <w:proofErr w:type="spellEnd"/>
      <w:r w:rsidRPr="00223E73">
        <w:rPr>
          <w:b/>
          <w:bCs/>
          <w:lang w:val="pt-BR"/>
        </w:rPr>
        <w:t xml:space="preserve"> Center:</w:t>
      </w:r>
      <w:r w:rsidRPr="00223E73">
        <w:rPr>
          <w:lang w:val="pt-BR"/>
        </w:rPr>
        <w:t xml:space="preserve"> El primer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es configurar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nuevo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 dentro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 Center para </w:t>
      </w:r>
      <w:proofErr w:type="spellStart"/>
      <w:r w:rsidRPr="00223E73">
        <w:rPr>
          <w:lang w:val="pt-BR"/>
        </w:rPr>
        <w:t>asegurarse</w:t>
      </w:r>
      <w:proofErr w:type="spellEnd"/>
      <w:r w:rsidRPr="00223E73">
        <w:rPr>
          <w:lang w:val="pt-BR"/>
        </w:rPr>
        <w:t xml:space="preserve"> de que IBM RPA </w:t>
      </w:r>
      <w:proofErr w:type="spellStart"/>
      <w:r w:rsidRPr="00223E73">
        <w:rPr>
          <w:lang w:val="pt-BR"/>
        </w:rPr>
        <w:t>tenga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recursos que </w:t>
      </w:r>
      <w:proofErr w:type="spellStart"/>
      <w:r w:rsidRPr="00223E73">
        <w:rPr>
          <w:lang w:val="pt-BR"/>
        </w:rPr>
        <w:t>necesita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ejecutar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script de </w:t>
      </w:r>
      <w:proofErr w:type="spellStart"/>
      <w:r w:rsidRPr="00223E73">
        <w:rPr>
          <w:lang w:val="pt-BR"/>
        </w:rPr>
        <w:t>manera</w:t>
      </w:r>
      <w:proofErr w:type="spellEnd"/>
      <w:r w:rsidRPr="00223E73">
        <w:rPr>
          <w:lang w:val="pt-BR"/>
        </w:rPr>
        <w:t xml:space="preserve"> eficiente.</w:t>
      </w:r>
    </w:p>
    <w:p w14:paraId="1D835828" w14:textId="77777777" w:rsidR="00616990" w:rsidRDefault="00616990" w:rsidP="00616990">
      <w:pPr>
        <w:spacing w:before="120" w:after="120"/>
        <w:ind w:left="360"/>
        <w:jc w:val="both"/>
        <w:rPr>
          <w:lang w:val="en-BR"/>
        </w:rPr>
      </w:pPr>
      <w:proofErr w:type="spellStart"/>
      <w:r w:rsidRPr="00223E73">
        <w:rPr>
          <w:b/>
          <w:bCs/>
          <w:lang w:val="pt-BR"/>
        </w:rPr>
        <w:t>Extraer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archivo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OpenAPI</w:t>
      </w:r>
      <w:proofErr w:type="spellEnd"/>
      <w:r w:rsidRPr="00223E73">
        <w:rPr>
          <w:b/>
          <w:bCs/>
          <w:lang w:val="pt-BR"/>
        </w:rPr>
        <w:t>:</w:t>
      </w:r>
      <w:r w:rsidRPr="00223E73">
        <w:rPr>
          <w:lang w:val="pt-BR"/>
        </w:rPr>
        <w:t xml:space="preserve"> Después de configurar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siguiente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es </w:t>
      </w:r>
      <w:proofErr w:type="spellStart"/>
      <w:r w:rsidRPr="00223E73">
        <w:rPr>
          <w:lang w:val="pt-BR"/>
        </w:rPr>
        <w:t>extraer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OpenAPI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esencial</w:t>
      </w:r>
      <w:proofErr w:type="spellEnd"/>
      <w:r w:rsidRPr="00223E73">
        <w:rPr>
          <w:lang w:val="pt-BR"/>
        </w:rPr>
        <w:t xml:space="preserve"> para definir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interfaz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comunicación</w:t>
      </w:r>
      <w:proofErr w:type="spellEnd"/>
      <w:r w:rsidRPr="00223E73">
        <w:rPr>
          <w:lang w:val="pt-BR"/>
        </w:rPr>
        <w:t xml:space="preserve"> entre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sistemas y </w:t>
      </w:r>
      <w:proofErr w:type="spellStart"/>
      <w:r w:rsidRPr="00223E73">
        <w:rPr>
          <w:lang w:val="pt-BR"/>
        </w:rPr>
        <w:t>asegurar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correcta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ejecución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procesos</w:t>
      </w:r>
      <w:proofErr w:type="spellEnd"/>
      <w:r w:rsidRPr="00223E73">
        <w:rPr>
          <w:lang w:val="pt-BR"/>
        </w:rPr>
        <w:t xml:space="preserve"> automatizados.</w:t>
      </w:r>
    </w:p>
    <w:p w14:paraId="04E3FF60" w14:textId="77777777" w:rsidR="00A06058" w:rsidRDefault="00A06058" w:rsidP="00460029">
      <w:pPr>
        <w:spacing w:before="120" w:after="120"/>
        <w:rPr>
          <w:lang w:val="pt-BR"/>
        </w:rPr>
      </w:pPr>
    </w:p>
    <w:p w14:paraId="3E457B67" w14:textId="55861B2F" w:rsidR="00904026" w:rsidRPr="00BC3B1E" w:rsidRDefault="00904026" w:rsidP="00904026">
      <w:pPr>
        <w:pStyle w:val="Heading2"/>
        <w:ind w:left="431" w:hanging="431"/>
        <w:rPr>
          <w:lang w:val="pt-BR"/>
        </w:rPr>
      </w:pPr>
      <w:bookmarkStart w:id="11" w:name="_Toc177138814"/>
      <w:r>
        <w:t>Crear una credencial</w:t>
      </w:r>
      <w:bookmarkEnd w:id="11"/>
    </w:p>
    <w:p w14:paraId="0A9C036D" w14:textId="55A903F5" w:rsidR="00904026" w:rsidRDefault="008C4417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Acceda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menú</w:t>
      </w:r>
      <w:proofErr w:type="spellEnd"/>
      <w:r w:rsidRPr="00223E73">
        <w:rPr>
          <w:lang w:val="pt-BR"/>
        </w:rPr>
        <w:t xml:space="preserve"> lateral y </w:t>
      </w:r>
      <w:proofErr w:type="spellStart"/>
      <w:r w:rsidRPr="00223E73">
        <w:rPr>
          <w:lang w:val="pt-BR"/>
        </w:rPr>
        <w:t>haga</w:t>
      </w:r>
      <w:proofErr w:type="spellEnd"/>
      <w:r w:rsidRPr="00223E73">
        <w:rPr>
          <w:lang w:val="pt-BR"/>
        </w:rPr>
        <w:t xml:space="preserve"> clic </w:t>
      </w: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 xml:space="preserve"> "</w:t>
      </w:r>
      <w:proofErr w:type="spellStart"/>
      <w:proofErr w:type="gramEnd"/>
      <w:r w:rsidRPr="00223E73">
        <w:rPr>
          <w:b/>
          <w:bCs/>
          <w:lang w:val="pt-BR"/>
        </w:rPr>
        <w:t>Credenciales</w:t>
      </w:r>
      <w:proofErr w:type="spellEnd"/>
      <w:r w:rsidRPr="00223E73">
        <w:rPr>
          <w:b/>
          <w:bCs/>
          <w:lang w:val="pt-BR"/>
        </w:rPr>
        <w:t>":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Localice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menú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lado </w:t>
      </w:r>
      <w:proofErr w:type="spellStart"/>
      <w:r w:rsidRPr="00223E73">
        <w:rPr>
          <w:lang w:val="pt-BR"/>
        </w:rPr>
        <w:t>izquierdo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pantalla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"</w:t>
      </w:r>
      <w:proofErr w:type="spellStart"/>
      <w:r w:rsidRPr="00223E73">
        <w:rPr>
          <w:lang w:val="pt-BR"/>
        </w:rPr>
        <w:t>Credenciales</w:t>
      </w:r>
      <w:proofErr w:type="spellEnd"/>
      <w:r w:rsidRPr="00223E73">
        <w:rPr>
          <w:lang w:val="pt-BR"/>
        </w:rPr>
        <w:t xml:space="preserve">" para continuar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configuración</w:t>
      </w:r>
      <w:proofErr w:type="spellEnd"/>
      <w:r w:rsidRPr="00223E73">
        <w:rPr>
          <w:lang w:val="pt-BR"/>
        </w:rPr>
        <w:t>.</w:t>
      </w:r>
    </w:p>
    <w:p w14:paraId="1E3C1A62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02CCD468" w14:textId="133CA499" w:rsidR="00904026" w:rsidRDefault="002A4C63" w:rsidP="00904026">
      <w:pPr>
        <w:pStyle w:val="ListParagraph"/>
        <w:spacing w:before="120" w:after="120"/>
        <w:jc w:val="both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BF386FD" wp14:editId="18834386">
            <wp:extent cx="2349500" cy="558800"/>
            <wp:effectExtent l="0" t="0" r="0" b="0"/>
            <wp:docPr id="917548530" name="Picture 93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48530" name="Picture 93" descr="A black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531B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3F69E490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5C724A28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2793D9FE" w14:textId="467F85F7" w:rsidR="00904026" w:rsidRPr="00A60452" w:rsidRDefault="008C4417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botón</w:t>
      </w:r>
      <w:proofErr w:type="spellEnd"/>
      <w:proofErr w:type="gram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"</w:t>
      </w:r>
      <w:proofErr w:type="spellStart"/>
      <w:r w:rsidR="002A4C63">
        <w:rPr>
          <w:b/>
          <w:bCs/>
          <w:lang w:val="pt-BR"/>
        </w:rPr>
        <w:t>Create</w:t>
      </w:r>
      <w:proofErr w:type="spellEnd"/>
      <w:r w:rsidR="002A4C63">
        <w:rPr>
          <w:b/>
          <w:bCs/>
          <w:lang w:val="pt-BR"/>
        </w:rPr>
        <w:t xml:space="preserve"> </w:t>
      </w:r>
      <w:proofErr w:type="spellStart"/>
      <w:r w:rsidR="002A4C63">
        <w:rPr>
          <w:b/>
          <w:bCs/>
          <w:lang w:val="pt-BR"/>
        </w:rPr>
        <w:t>credential</w:t>
      </w:r>
      <w:proofErr w:type="spellEnd"/>
      <w:r w:rsidRPr="00223E73">
        <w:rPr>
          <w:b/>
          <w:bCs/>
          <w:lang w:val="pt-BR"/>
        </w:rPr>
        <w:t xml:space="preserve">" </w:t>
      </w:r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comenzar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creación</w:t>
      </w:r>
      <w:proofErr w:type="spellEnd"/>
      <w:r w:rsidRPr="00223E73">
        <w:rPr>
          <w:lang w:val="pt-BR"/>
        </w:rPr>
        <w:t xml:space="preserve"> de una </w:t>
      </w:r>
      <w:proofErr w:type="spellStart"/>
      <w:r w:rsidRPr="00223E73">
        <w:rPr>
          <w:lang w:val="pt-BR"/>
        </w:rPr>
        <w:t>nueva</w:t>
      </w:r>
      <w:proofErr w:type="spellEnd"/>
      <w:r w:rsidRPr="00223E73">
        <w:rPr>
          <w:lang w:val="pt-BR"/>
        </w:rPr>
        <w:t xml:space="preserve"> credencial.</w:t>
      </w:r>
    </w:p>
    <w:p w14:paraId="6E1EA99B" w14:textId="77777777" w:rsidR="00904026" w:rsidRDefault="00904026" w:rsidP="00904026">
      <w:pPr>
        <w:pStyle w:val="ListParagraph"/>
        <w:spacing w:before="120" w:after="120"/>
        <w:ind w:left="360"/>
        <w:jc w:val="both"/>
        <w:rPr>
          <w:lang w:val="pt-BR"/>
        </w:rPr>
      </w:pPr>
    </w:p>
    <w:p w14:paraId="295D9253" w14:textId="44D6488C" w:rsidR="00904026" w:rsidRDefault="002A4C63" w:rsidP="00904026">
      <w:pPr>
        <w:pStyle w:val="ListParagraph"/>
        <w:spacing w:before="120" w:after="120"/>
        <w:ind w:left="360"/>
        <w:jc w:val="both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975AE69" wp14:editId="6BAA0A8F">
            <wp:extent cx="2692400" cy="774700"/>
            <wp:effectExtent l="0" t="0" r="0" b="0"/>
            <wp:docPr id="1840635948" name="Picture 94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5948" name="Picture 94" descr="A blue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4D1A" w14:textId="77777777" w:rsidR="00904026" w:rsidRDefault="00904026" w:rsidP="00904026">
      <w:pPr>
        <w:pStyle w:val="ListParagraph"/>
        <w:spacing w:before="120" w:after="120"/>
        <w:ind w:left="360"/>
        <w:jc w:val="both"/>
        <w:rPr>
          <w:lang w:val="pt-BR"/>
        </w:rPr>
      </w:pPr>
    </w:p>
    <w:p w14:paraId="307194D8" w14:textId="77777777" w:rsidR="00904026" w:rsidRDefault="00904026" w:rsidP="00904026">
      <w:pPr>
        <w:pStyle w:val="ListParagraph"/>
        <w:spacing w:before="120" w:after="120"/>
        <w:ind w:left="360"/>
        <w:jc w:val="both"/>
        <w:rPr>
          <w:lang w:val="pt-BR"/>
        </w:rPr>
      </w:pPr>
    </w:p>
    <w:p w14:paraId="1067F75E" w14:textId="52B11096" w:rsidR="00904026" w:rsidRDefault="008C4417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b/>
          <w:bCs/>
          <w:lang w:val="pt-BR"/>
        </w:rPr>
        <w:t xml:space="preserve"> credencial: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proporcionado,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descriptivo</w:t>
      </w:r>
      <w:proofErr w:type="spellEnd"/>
      <w:r w:rsidRPr="00223E73">
        <w:rPr>
          <w:lang w:val="pt-BR"/>
        </w:rPr>
        <w:t xml:space="preserve"> que facilite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identificación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nueva</w:t>
      </w:r>
      <w:proofErr w:type="spellEnd"/>
      <w:r w:rsidRPr="00223E73">
        <w:rPr>
          <w:lang w:val="pt-BR"/>
        </w:rPr>
        <w:t xml:space="preserve"> credencial.</w:t>
      </w:r>
    </w:p>
    <w:p w14:paraId="7F897CE7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  <w:r>
        <w:rPr>
          <w:noProof/>
        </w:rPr>
        <w:drawing>
          <wp:inline distT="0" distB="0" distL="0" distR="0" wp14:anchorId="78AA891B" wp14:editId="415ABB6F">
            <wp:extent cx="3092604" cy="718731"/>
            <wp:effectExtent l="0" t="0" r="0" b="5715"/>
            <wp:docPr id="607630218" name="Picture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30218" name="Picture 9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6126" cy="73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D1E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34C333D6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3FA86DB6" w14:textId="30005A5A" w:rsidR="00904026" w:rsidRDefault="008C4417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de</w:t>
      </w:r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desbloqueo</w:t>
      </w:r>
      <w:proofErr w:type="spellEnd"/>
      <w:r w:rsidRPr="00223E73">
        <w:rPr>
          <w:b/>
          <w:bCs/>
          <w:lang w:val="pt-BR"/>
        </w:rPr>
        <w:t xml:space="preserve"> de Windows: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</w:t>
      </w:r>
      <w:proofErr w:type="spellStart"/>
      <w:r w:rsidRPr="00223E73">
        <w:rPr>
          <w:lang w:val="pt-BR"/>
        </w:rPr>
        <w:t>correspondiente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que se utilizará para desbloquear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equipo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sistema operativo Windows.</w:t>
      </w:r>
    </w:p>
    <w:p w14:paraId="3B85B835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13F8A1F9" w14:textId="77777777" w:rsidR="00904026" w:rsidRPr="007B16A7" w:rsidRDefault="00904026" w:rsidP="00904026">
      <w:pPr>
        <w:spacing w:before="120" w:after="120"/>
        <w:jc w:val="both"/>
        <w:rPr>
          <w:lang w:val="pt-BR"/>
        </w:rPr>
      </w:pPr>
      <w:r>
        <w:rPr>
          <w:noProof/>
        </w:rPr>
        <w:drawing>
          <wp:inline distT="0" distB="0" distL="0" distR="0" wp14:anchorId="50D55715" wp14:editId="237A9E97">
            <wp:extent cx="3455218" cy="483220"/>
            <wp:effectExtent l="0" t="0" r="0" b="0"/>
            <wp:docPr id="1524133303" name="Picture 96" descr="Un objeto rectangular blanco con una somb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33303" name="Picture 96" descr="A white rectangular object with a shadow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6598" cy="5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355" w14:textId="77777777" w:rsidR="00904026" w:rsidRDefault="00904026" w:rsidP="00904026">
      <w:pPr>
        <w:pStyle w:val="ListParagraph"/>
        <w:spacing w:before="120" w:after="120"/>
        <w:jc w:val="both"/>
        <w:rPr>
          <w:lang w:val="pt-BR"/>
        </w:rPr>
      </w:pPr>
    </w:p>
    <w:p w14:paraId="453D1E5C" w14:textId="48DD2657" w:rsidR="00904026" w:rsidRDefault="008C4417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contraseña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del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usuario</w:t>
      </w:r>
      <w:proofErr w:type="spellEnd"/>
      <w:r w:rsidRPr="00223E73">
        <w:rPr>
          <w:b/>
          <w:bCs/>
          <w:lang w:val="pt-BR"/>
        </w:rPr>
        <w:t>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indicado,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contraseña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correspondiente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desbloqueo</w:t>
      </w:r>
      <w:proofErr w:type="spellEnd"/>
      <w:r w:rsidRPr="00223E73">
        <w:rPr>
          <w:lang w:val="pt-BR"/>
        </w:rPr>
        <w:t xml:space="preserve"> de Windows</w:t>
      </w:r>
    </w:p>
    <w:p w14:paraId="54C27807" w14:textId="77777777" w:rsidR="00904026" w:rsidRDefault="00904026" w:rsidP="00904026">
      <w:pPr>
        <w:spacing w:before="120" w:after="120"/>
        <w:jc w:val="both"/>
        <w:rPr>
          <w:lang w:val="pt-BR"/>
        </w:rPr>
      </w:pPr>
      <w:r>
        <w:rPr>
          <w:noProof/>
        </w:rPr>
        <w:drawing>
          <wp:inline distT="0" distB="0" distL="0" distR="0" wp14:anchorId="3222D827" wp14:editId="7DCB2D13">
            <wp:extent cx="3107474" cy="417370"/>
            <wp:effectExtent l="0" t="0" r="4445" b="1905"/>
            <wp:docPr id="1850760040" name="Picture 97" descr="Un rectángulo azul y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60040" name="Picture 97" descr="A blue and white rectang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7720" cy="4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7EC2" w14:textId="77777777" w:rsidR="00904026" w:rsidRPr="007B16A7" w:rsidRDefault="00904026" w:rsidP="00904026">
      <w:pPr>
        <w:spacing w:before="120" w:after="120"/>
        <w:jc w:val="both"/>
        <w:rPr>
          <w:lang w:val="pt-BR"/>
        </w:rPr>
      </w:pPr>
    </w:p>
    <w:p w14:paraId="26A2A6A1" w14:textId="55ECC0AA" w:rsidR="00904026" w:rsidRDefault="00904026" w:rsidP="003E5F47">
      <w:pPr>
        <w:pStyle w:val="ListParagraph"/>
        <w:numPr>
          <w:ilvl w:val="1"/>
          <w:numId w:val="8"/>
        </w:numPr>
        <w:spacing w:before="120" w:after="120"/>
        <w:jc w:val="both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2A4C63" w:rsidRPr="002A4C63">
        <w:rPr>
          <w:b/>
          <w:bCs/>
        </w:rPr>
        <w:t>Create</w:t>
      </w:r>
    </w:p>
    <w:p w14:paraId="48DF3346" w14:textId="77777777" w:rsidR="00904026" w:rsidRDefault="00904026" w:rsidP="00904026">
      <w:pPr>
        <w:pStyle w:val="ListParagraph"/>
        <w:spacing w:before="120" w:after="120"/>
        <w:ind w:left="360"/>
        <w:jc w:val="both"/>
        <w:rPr>
          <w:lang w:val="pt-BR"/>
        </w:rPr>
      </w:pPr>
    </w:p>
    <w:p w14:paraId="35BED487" w14:textId="71A59CB0" w:rsidR="00904026" w:rsidRPr="007B16A7" w:rsidRDefault="002A4C63" w:rsidP="00904026">
      <w:pPr>
        <w:spacing w:before="120" w:after="120"/>
        <w:jc w:val="both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8A748F2" wp14:editId="4DD43FD5">
            <wp:extent cx="1931746" cy="355687"/>
            <wp:effectExtent l="0" t="0" r="0" b="0"/>
            <wp:docPr id="938388862" name="Picture 96" descr="A blue squar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88862" name="Picture 96" descr="A blue square with white do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8087" cy="36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1F8C" w14:textId="77777777" w:rsidR="00904026" w:rsidRDefault="00904026" w:rsidP="00904026">
      <w:pPr>
        <w:spacing w:before="120" w:after="120"/>
        <w:rPr>
          <w:lang w:val="pt-BR"/>
        </w:rPr>
      </w:pPr>
    </w:p>
    <w:p w14:paraId="691FD7CF" w14:textId="1BBFA2D0" w:rsidR="00904026" w:rsidRPr="00BC3B1E" w:rsidRDefault="00904026" w:rsidP="00904026">
      <w:pPr>
        <w:pStyle w:val="Heading2"/>
        <w:ind w:left="431" w:hanging="431"/>
        <w:rPr>
          <w:lang w:val="pt-BR"/>
        </w:rPr>
      </w:pPr>
      <w:bookmarkStart w:id="12" w:name="_Toc177138815"/>
      <w:r>
        <w:t>Edita tu computadora</w:t>
      </w:r>
      <w:bookmarkEnd w:id="12"/>
    </w:p>
    <w:p w14:paraId="05A70834" w14:textId="0FB03172" w:rsidR="00904026" w:rsidRPr="002A4C63" w:rsidRDefault="002A4C63" w:rsidP="002A4C63">
      <w:pPr>
        <w:spacing w:before="120" w:after="120"/>
        <w:rPr>
          <w:lang w:val="pt-BR"/>
        </w:rPr>
      </w:pPr>
      <w:r>
        <w:rPr>
          <w:lang w:val="pt-BR"/>
        </w:rPr>
        <w:t>7.</w:t>
      </w:r>
      <w:r>
        <w:rPr>
          <w:lang w:val="pt-BR"/>
        </w:rPr>
        <w:tab/>
      </w:r>
      <w:proofErr w:type="spellStart"/>
      <w:r w:rsidR="008C4417" w:rsidRPr="002A4C63">
        <w:rPr>
          <w:lang w:val="pt-BR"/>
        </w:rPr>
        <w:t>Accede</w:t>
      </w:r>
      <w:proofErr w:type="spellEnd"/>
      <w:r w:rsidR="008C4417" w:rsidRPr="002A4C63">
        <w:rPr>
          <w:lang w:val="pt-BR"/>
        </w:rPr>
        <w:t xml:space="preserve"> al </w:t>
      </w:r>
      <w:proofErr w:type="spellStart"/>
      <w:r w:rsidR="008C4417" w:rsidRPr="002A4C63">
        <w:rPr>
          <w:lang w:val="pt-BR"/>
        </w:rPr>
        <w:t>menú</w:t>
      </w:r>
      <w:proofErr w:type="spellEnd"/>
      <w:r w:rsidR="008C4417" w:rsidRPr="002A4C63">
        <w:rPr>
          <w:lang w:val="pt-BR"/>
        </w:rPr>
        <w:t xml:space="preserve"> lateral y </w:t>
      </w:r>
      <w:proofErr w:type="spellStart"/>
      <w:r w:rsidR="008C4417" w:rsidRPr="002A4C63">
        <w:rPr>
          <w:lang w:val="pt-BR"/>
        </w:rPr>
        <w:t>haz</w:t>
      </w:r>
      <w:proofErr w:type="spellEnd"/>
      <w:r w:rsidR="008C4417" w:rsidRPr="002A4C63">
        <w:rPr>
          <w:lang w:val="pt-BR"/>
        </w:rPr>
        <w:t xml:space="preserve"> clic </w:t>
      </w:r>
      <w:proofErr w:type="spellStart"/>
      <w:r w:rsidR="008C4417" w:rsidRPr="002A4C63">
        <w:rPr>
          <w:lang w:val="pt-BR"/>
        </w:rPr>
        <w:t>en</w:t>
      </w:r>
      <w:proofErr w:type="spellEnd"/>
      <w:r w:rsidR="008C4417" w:rsidRPr="002A4C63">
        <w:rPr>
          <w:lang w:val="pt-BR"/>
        </w:rPr>
        <w:t xml:space="preserve"> </w:t>
      </w:r>
      <w:r w:rsidR="008C4417" w:rsidRPr="002A4C63">
        <w:rPr>
          <w:b/>
          <w:bCs/>
          <w:lang w:val="pt-BR"/>
        </w:rPr>
        <w:t>"</w:t>
      </w:r>
      <w:proofErr w:type="spellStart"/>
      <w:r w:rsidRPr="002A4C63">
        <w:rPr>
          <w:b/>
          <w:bCs/>
          <w:lang w:val="pt-BR"/>
        </w:rPr>
        <w:t>Computers</w:t>
      </w:r>
      <w:proofErr w:type="spellEnd"/>
      <w:r w:rsidR="008C4417" w:rsidRPr="002A4C63">
        <w:rPr>
          <w:b/>
          <w:bCs/>
          <w:lang w:val="pt-BR"/>
        </w:rPr>
        <w:t>":</w:t>
      </w:r>
      <w:r w:rsidR="008C4417" w:rsidRPr="002A4C63">
        <w:rPr>
          <w:lang w:val="pt-BR"/>
        </w:rPr>
        <w:t xml:space="preserve"> </w:t>
      </w:r>
      <w:proofErr w:type="spellStart"/>
      <w:r w:rsidR="008C4417" w:rsidRPr="002A4C63">
        <w:rPr>
          <w:lang w:val="pt-BR"/>
        </w:rPr>
        <w:t>En</w:t>
      </w:r>
      <w:proofErr w:type="spellEnd"/>
      <w:r w:rsidR="008C4417" w:rsidRPr="002A4C63">
        <w:rPr>
          <w:lang w:val="pt-BR"/>
        </w:rPr>
        <w:t xml:space="preserve"> </w:t>
      </w:r>
      <w:proofErr w:type="spellStart"/>
      <w:r w:rsidR="008C4417" w:rsidRPr="002A4C63">
        <w:rPr>
          <w:lang w:val="pt-BR"/>
        </w:rPr>
        <w:t>el</w:t>
      </w:r>
      <w:proofErr w:type="spellEnd"/>
      <w:r w:rsidR="008C4417" w:rsidRPr="002A4C63">
        <w:rPr>
          <w:lang w:val="pt-BR"/>
        </w:rPr>
        <w:t xml:space="preserve"> </w:t>
      </w:r>
      <w:proofErr w:type="spellStart"/>
      <w:r w:rsidR="008C4417" w:rsidRPr="002A4C63">
        <w:rPr>
          <w:lang w:val="pt-BR"/>
        </w:rPr>
        <w:t>menú</w:t>
      </w:r>
      <w:proofErr w:type="spellEnd"/>
      <w:r w:rsidR="008C4417" w:rsidRPr="002A4C63">
        <w:rPr>
          <w:lang w:val="pt-BR"/>
        </w:rPr>
        <w:t xml:space="preserve"> situado a </w:t>
      </w:r>
      <w:proofErr w:type="spellStart"/>
      <w:r w:rsidR="008C4417" w:rsidRPr="002A4C63">
        <w:rPr>
          <w:lang w:val="pt-BR"/>
        </w:rPr>
        <w:t>la</w:t>
      </w:r>
      <w:proofErr w:type="spellEnd"/>
      <w:r w:rsidR="008C4417" w:rsidRPr="002A4C63">
        <w:rPr>
          <w:lang w:val="pt-BR"/>
        </w:rPr>
        <w:t xml:space="preserve"> </w:t>
      </w:r>
      <w:proofErr w:type="spellStart"/>
      <w:r w:rsidR="008C4417" w:rsidRPr="002A4C63">
        <w:rPr>
          <w:lang w:val="pt-BR"/>
        </w:rPr>
        <w:t>izquierda</w:t>
      </w:r>
      <w:proofErr w:type="spellEnd"/>
      <w:r w:rsidR="008C4417" w:rsidRPr="002A4C63">
        <w:rPr>
          <w:lang w:val="pt-BR"/>
        </w:rPr>
        <w:t xml:space="preserve"> de </w:t>
      </w:r>
      <w:proofErr w:type="spellStart"/>
      <w:r w:rsidR="008C4417" w:rsidRPr="002A4C63">
        <w:rPr>
          <w:lang w:val="pt-BR"/>
        </w:rPr>
        <w:t>la</w:t>
      </w:r>
      <w:proofErr w:type="spellEnd"/>
      <w:r w:rsidR="008C4417" w:rsidRPr="002A4C63">
        <w:rPr>
          <w:lang w:val="pt-BR"/>
        </w:rPr>
        <w:t xml:space="preserve"> </w:t>
      </w:r>
      <w:proofErr w:type="spellStart"/>
      <w:r w:rsidR="008C4417" w:rsidRPr="002A4C63">
        <w:rPr>
          <w:lang w:val="pt-BR"/>
        </w:rPr>
        <w:t>pantalla</w:t>
      </w:r>
      <w:proofErr w:type="spellEnd"/>
      <w:r w:rsidR="008C4417" w:rsidRPr="002A4C63">
        <w:rPr>
          <w:lang w:val="pt-BR"/>
        </w:rPr>
        <w:t>.</w:t>
      </w:r>
    </w:p>
    <w:p w14:paraId="73F26ADC" w14:textId="7F2512CE" w:rsidR="00904026" w:rsidRPr="00A60452" w:rsidRDefault="002A4C63" w:rsidP="00904026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C6C0A66" wp14:editId="105B3CE4">
            <wp:extent cx="1856126" cy="360913"/>
            <wp:effectExtent l="0" t="0" r="0" b="0"/>
            <wp:docPr id="591954842" name="Picture 9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54842" name="Picture 97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8503" cy="3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6E10" w14:textId="77777777" w:rsidR="00904026" w:rsidRPr="00A60452" w:rsidRDefault="00904026" w:rsidP="00904026">
      <w:pPr>
        <w:pStyle w:val="ListParagraph"/>
        <w:spacing w:before="120" w:after="120"/>
        <w:ind w:left="920"/>
        <w:rPr>
          <w:lang w:val="pt-BR"/>
        </w:rPr>
      </w:pPr>
    </w:p>
    <w:p w14:paraId="635D241E" w14:textId="3F209123" w:rsidR="00904026" w:rsidRPr="002A4C63" w:rsidRDefault="002A4C63" w:rsidP="002A4C63">
      <w:pPr>
        <w:spacing w:before="120" w:after="120"/>
        <w:rPr>
          <w:lang w:val="pt-BR"/>
        </w:rPr>
      </w:pPr>
      <w:r>
        <w:t>8.</w:t>
      </w:r>
      <w:r>
        <w:tab/>
      </w:r>
      <w:proofErr w:type="spellStart"/>
      <w:r w:rsidR="00904026">
        <w:t>Haga</w:t>
      </w:r>
      <w:proofErr w:type="spellEnd"/>
      <w:r w:rsidR="00904026">
        <w:t xml:space="preserve"> </w:t>
      </w:r>
      <w:proofErr w:type="spellStart"/>
      <w:r w:rsidR="00904026">
        <w:t>clic</w:t>
      </w:r>
      <w:proofErr w:type="spellEnd"/>
      <w:r w:rsidR="00904026">
        <w:t xml:space="preserve"> </w:t>
      </w:r>
      <w:proofErr w:type="spellStart"/>
      <w:r w:rsidR="00904026">
        <w:t>en</w:t>
      </w:r>
      <w:proofErr w:type="spellEnd"/>
      <w:r w:rsidR="00904026">
        <w:t xml:space="preserve"> </w:t>
      </w:r>
      <w:r>
        <w:rPr>
          <w:b/>
          <w:bCs/>
        </w:rPr>
        <w:t>Computers</w:t>
      </w:r>
      <w:r w:rsidR="00904026">
        <w:t>.</w:t>
      </w:r>
    </w:p>
    <w:p w14:paraId="073F779B" w14:textId="6DDCFE17" w:rsidR="00904026" w:rsidRDefault="002A4C63" w:rsidP="00904026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9ADC658" wp14:editId="520C9BDC">
            <wp:extent cx="2362200" cy="647700"/>
            <wp:effectExtent l="0" t="0" r="0" b="0"/>
            <wp:docPr id="830246165" name="Picture 98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46165" name="Picture 98" descr="A close-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41C0" w14:textId="77777777" w:rsidR="00904026" w:rsidRDefault="00904026" w:rsidP="00460029">
      <w:pPr>
        <w:spacing w:before="120" w:after="120"/>
        <w:rPr>
          <w:lang w:val="pt-BR"/>
        </w:rPr>
      </w:pPr>
    </w:p>
    <w:p w14:paraId="671199D6" w14:textId="59A481A9" w:rsidR="00904026" w:rsidRPr="00904026" w:rsidRDefault="008C4417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 xml:space="preserve">Busque y </w:t>
      </w:r>
      <w:proofErr w:type="spellStart"/>
      <w:r w:rsidRPr="00223E73">
        <w:rPr>
          <w:b/>
          <w:bCs/>
          <w:lang w:val="pt-BR"/>
        </w:rPr>
        <w:t>localice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nombre</w:t>
      </w:r>
      <w:proofErr w:type="spellEnd"/>
      <w:r w:rsidRPr="00223E73">
        <w:rPr>
          <w:b/>
          <w:bCs/>
          <w:lang w:val="pt-BR"/>
        </w:rPr>
        <w:t xml:space="preserve"> de </w:t>
      </w:r>
      <w:proofErr w:type="spellStart"/>
      <w:r w:rsidRPr="00223E73">
        <w:rPr>
          <w:b/>
          <w:bCs/>
          <w:lang w:val="pt-BR"/>
        </w:rPr>
        <w:t>su</w:t>
      </w:r>
      <w:proofErr w:type="spellEnd"/>
      <w:r w:rsidRPr="00223E73">
        <w:rPr>
          <w:b/>
          <w:bCs/>
          <w:lang w:val="pt-BR"/>
        </w:rPr>
        <w:t xml:space="preserve"> computadora </w:t>
      </w:r>
      <w:proofErr w:type="spellStart"/>
      <w:r w:rsidRPr="00223E73">
        <w:rPr>
          <w:b/>
          <w:bCs/>
          <w:lang w:val="pt-BR"/>
        </w:rPr>
        <w:t>en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la</w:t>
      </w:r>
      <w:proofErr w:type="spellEnd"/>
      <w:r w:rsidRPr="00223E73">
        <w:rPr>
          <w:b/>
          <w:bCs/>
          <w:lang w:val="pt-BR"/>
        </w:rPr>
        <w:t xml:space="preserve"> tabla: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Utilice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de </w:t>
      </w:r>
      <w:proofErr w:type="spellStart"/>
      <w:r w:rsidRPr="00223E73">
        <w:rPr>
          <w:lang w:val="pt-BR"/>
        </w:rPr>
        <w:t>búsqueda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disponible</w:t>
      </w:r>
      <w:proofErr w:type="spellEnd"/>
      <w:r w:rsidRPr="00223E73">
        <w:rPr>
          <w:lang w:val="pt-BR"/>
        </w:rPr>
        <w:t xml:space="preserve"> para que sea más fácil encontrar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computadora. Una vez que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encuentres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lista, </w:t>
      </w:r>
      <w:proofErr w:type="spellStart"/>
      <w:r w:rsidRPr="00223E73">
        <w:rPr>
          <w:lang w:val="pt-BR"/>
        </w:rPr>
        <w:t>haz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tres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puntos</w:t>
      </w:r>
      <w:proofErr w:type="spellEnd"/>
      <w:r w:rsidRPr="00223E73">
        <w:rPr>
          <w:lang w:val="pt-BR"/>
        </w:rPr>
        <w:t xml:space="preserve"> junto 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acceder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opciones</w:t>
      </w:r>
      <w:proofErr w:type="spellEnd"/>
      <w:r w:rsidRPr="00223E73">
        <w:rPr>
          <w:lang w:val="pt-BR"/>
        </w:rPr>
        <w:t>.</w:t>
      </w:r>
    </w:p>
    <w:p w14:paraId="382AD9A5" w14:textId="77777777" w:rsidR="00904026" w:rsidRDefault="00904026" w:rsidP="00460029">
      <w:pPr>
        <w:spacing w:before="120" w:after="120"/>
        <w:rPr>
          <w:lang w:val="pt-BR"/>
        </w:rPr>
      </w:pPr>
    </w:p>
    <w:p w14:paraId="2DDB9992" w14:textId="48E278D2" w:rsidR="00904026" w:rsidRDefault="00904026" w:rsidP="00460029">
      <w:pPr>
        <w:spacing w:before="120" w:after="12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D27C5AC" wp14:editId="4A290FF7">
                <wp:simplePos x="0" y="0"/>
                <wp:positionH relativeFrom="column">
                  <wp:posOffset>5216912</wp:posOffset>
                </wp:positionH>
                <wp:positionV relativeFrom="paragraph">
                  <wp:posOffset>43118</wp:posOffset>
                </wp:positionV>
                <wp:extent cx="676508" cy="251940"/>
                <wp:effectExtent l="0" t="0" r="9525" b="15240"/>
                <wp:wrapNone/>
                <wp:docPr id="292632656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08" cy="25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94" style="position:absolute;margin-left:410.8pt;margin-top:3.4pt;width:53.25pt;height:19.8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" w14:anchorId="00735638"/>
            </w:pict>
          </mc:Fallback>
        </mc:AlternateContent>
      </w:r>
      <w:r>
        <w:rPr>
          <w:noProof/>
        </w:rPr>
        <w:drawing>
          <wp:inline distT="0" distB="0" distL="0" distR="0" wp14:anchorId="6426B396" wp14:editId="56ECB6E1">
            <wp:extent cx="6188710" cy="296545"/>
            <wp:effectExtent l="0" t="0" r="0" b="0"/>
            <wp:docPr id="143381760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17609" name="Picture 143381760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8B88" w14:textId="2B4D4ABC" w:rsidR="00904026" w:rsidRDefault="00904026" w:rsidP="00460029">
      <w:pPr>
        <w:spacing w:before="120" w:after="120"/>
        <w:rPr>
          <w:lang w:val="pt-BR"/>
        </w:rPr>
      </w:pPr>
    </w:p>
    <w:p w14:paraId="69645B15" w14:textId="4FFFC48D" w:rsidR="00904026" w:rsidRPr="00904026" w:rsidRDefault="00904026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 w:rsidRPr="008221C0">
        <w:rPr>
          <w:b/>
          <w:bCs/>
        </w:rPr>
        <w:t>Editar</w:t>
      </w:r>
      <w:proofErr w:type="spellEnd"/>
      <w:r>
        <w:t xml:space="preserve"> </w:t>
      </w:r>
    </w:p>
    <w:p w14:paraId="10045241" w14:textId="059962B6" w:rsidR="00904026" w:rsidRDefault="00904026" w:rsidP="00904026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</w:rPr>
        <w:drawing>
          <wp:inline distT="0" distB="0" distL="0" distR="0" wp14:anchorId="44E06593" wp14:editId="2AFF0205">
            <wp:extent cx="1607089" cy="899531"/>
            <wp:effectExtent l="0" t="0" r="0" b="2540"/>
            <wp:docPr id="1054310091" name="Picture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10091" name="Picture 9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1388" cy="91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778B" w14:textId="0B1B67F7" w:rsidR="00904026" w:rsidRDefault="00904026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Seleccione</w:t>
      </w:r>
      <w:proofErr w:type="spellEnd"/>
      <w:r>
        <w:t xml:space="preserve"> </w:t>
      </w:r>
      <w:proofErr w:type="spellStart"/>
      <w:r>
        <w:t>Credencial</w:t>
      </w:r>
      <w:proofErr w:type="spellEnd"/>
    </w:p>
    <w:p w14:paraId="3A8100CB" w14:textId="3341F3B8" w:rsidR="00904026" w:rsidRDefault="00904026" w:rsidP="00904026">
      <w:pPr>
        <w:spacing w:before="120" w:after="12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53F887" wp14:editId="5CA16E4F">
                <wp:simplePos x="0" y="0"/>
                <wp:positionH relativeFrom="column">
                  <wp:posOffset>221166</wp:posOffset>
                </wp:positionH>
                <wp:positionV relativeFrom="paragraph">
                  <wp:posOffset>943486</wp:posOffset>
                </wp:positionV>
                <wp:extent cx="1375317" cy="251940"/>
                <wp:effectExtent l="0" t="0" r="9525" b="15240"/>
                <wp:wrapNone/>
                <wp:docPr id="1189441708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317" cy="25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94" style="position:absolute;margin-left:17.4pt;margin-top:74.3pt;width:108.3pt;height:19.8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" w14:anchorId="0238B9BC"/>
            </w:pict>
          </mc:Fallback>
        </mc:AlternateContent>
      </w:r>
      <w:r>
        <w:rPr>
          <w:noProof/>
        </w:rPr>
        <w:drawing>
          <wp:inline distT="0" distB="0" distL="0" distR="0" wp14:anchorId="75AB5FA7" wp14:editId="089F2097">
            <wp:extent cx="3055435" cy="1426455"/>
            <wp:effectExtent l="0" t="0" r="5715" b="0"/>
            <wp:docPr id="1936784845" name="Picture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84845" name="Picture 9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3876" cy="14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1BD3" w14:textId="77777777" w:rsidR="00904026" w:rsidRPr="00904026" w:rsidRDefault="00904026" w:rsidP="00904026">
      <w:pPr>
        <w:spacing w:before="120" w:after="120"/>
        <w:rPr>
          <w:lang w:val="pt-BR"/>
        </w:rPr>
      </w:pPr>
    </w:p>
    <w:p w14:paraId="4081317D" w14:textId="7B0D3DC7" w:rsidR="00904026" w:rsidRPr="00904026" w:rsidRDefault="00904026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8221C0" w:rsidRPr="008221C0">
        <w:rPr>
          <w:b/>
          <w:bCs/>
        </w:rPr>
        <w:t>Save</w:t>
      </w:r>
    </w:p>
    <w:p w14:paraId="4340002F" w14:textId="22F9B294" w:rsidR="00904026" w:rsidRDefault="008221C0" w:rsidP="00460029">
      <w:pPr>
        <w:spacing w:before="120" w:after="1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FF8B318" wp14:editId="5622261B">
            <wp:extent cx="1188709" cy="405727"/>
            <wp:effectExtent l="0" t="0" r="0" b="1270"/>
            <wp:docPr id="490399241" name="Picture 99" descr="A blue squar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99241" name="Picture 99" descr="A blue square with white dot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6213" cy="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08F3" w14:textId="77777777" w:rsidR="00904026" w:rsidRDefault="00904026" w:rsidP="00460029">
      <w:pPr>
        <w:spacing w:before="120" w:after="120"/>
        <w:rPr>
          <w:lang w:val="pt-BR"/>
        </w:rPr>
      </w:pPr>
    </w:p>
    <w:p w14:paraId="20549616" w14:textId="77777777" w:rsidR="00904026" w:rsidRDefault="00904026" w:rsidP="00460029">
      <w:pPr>
        <w:spacing w:before="120" w:after="120"/>
        <w:rPr>
          <w:lang w:val="pt-BR"/>
        </w:rPr>
      </w:pPr>
    </w:p>
    <w:p w14:paraId="656F9F21" w14:textId="77777777" w:rsidR="00771D0D" w:rsidRPr="00BC3B1E" w:rsidRDefault="00771D0D" w:rsidP="004C10C7">
      <w:pPr>
        <w:pStyle w:val="Heading2"/>
        <w:ind w:left="431" w:hanging="431"/>
        <w:rPr>
          <w:lang w:val="pt-BR"/>
        </w:rPr>
      </w:pPr>
      <w:bookmarkStart w:id="13" w:name="_Toc177138816"/>
      <w:proofErr w:type="spellStart"/>
      <w:r w:rsidRPr="00223E73">
        <w:rPr>
          <w:lang w:val="pt-BR"/>
        </w:rPr>
        <w:t>Creación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grupo de máquinas</w:t>
      </w:r>
      <w:bookmarkEnd w:id="13"/>
    </w:p>
    <w:p w14:paraId="59B7D801" w14:textId="54F41F4D" w:rsidR="00A60452" w:rsidRPr="008221C0" w:rsidRDefault="00B003C4" w:rsidP="003E5F47">
      <w:pPr>
        <w:pStyle w:val="ListParagraph"/>
        <w:numPr>
          <w:ilvl w:val="0"/>
          <w:numId w:val="6"/>
        </w:numPr>
        <w:spacing w:before="120" w:after="120"/>
        <w:ind w:left="920"/>
      </w:pPr>
      <w:proofErr w:type="spellStart"/>
      <w:r w:rsidRPr="008221C0">
        <w:rPr>
          <w:b/>
          <w:bCs/>
        </w:rPr>
        <w:t>Haga</w:t>
      </w:r>
      <w:proofErr w:type="spellEnd"/>
      <w:r w:rsidRPr="008221C0">
        <w:rPr>
          <w:b/>
          <w:bCs/>
        </w:rPr>
        <w:t xml:space="preserve"> </w:t>
      </w:r>
      <w:proofErr w:type="spellStart"/>
      <w:r w:rsidRPr="008221C0">
        <w:rPr>
          <w:b/>
          <w:bCs/>
        </w:rPr>
        <w:t>clic</w:t>
      </w:r>
      <w:proofErr w:type="spellEnd"/>
      <w:r w:rsidRPr="008221C0">
        <w:rPr>
          <w:b/>
          <w:bCs/>
        </w:rPr>
        <w:t xml:space="preserve"> </w:t>
      </w:r>
      <w:proofErr w:type="spellStart"/>
      <w:r w:rsidRPr="008221C0">
        <w:rPr>
          <w:b/>
          <w:bCs/>
        </w:rPr>
        <w:t>en</w:t>
      </w:r>
      <w:proofErr w:type="spellEnd"/>
      <w:r w:rsidRPr="008221C0">
        <w:rPr>
          <w:b/>
          <w:bCs/>
        </w:rPr>
        <w:t xml:space="preserve"> "</w:t>
      </w:r>
      <w:r w:rsidR="008221C0" w:rsidRPr="008221C0">
        <w:rPr>
          <w:b/>
          <w:bCs/>
        </w:rPr>
        <w:t>Computers</w:t>
      </w:r>
      <w:r w:rsidRPr="008221C0">
        <w:rPr>
          <w:b/>
          <w:bCs/>
        </w:rPr>
        <w:t xml:space="preserve">" </w:t>
      </w:r>
      <w:proofErr w:type="spellStart"/>
      <w:r w:rsidRPr="008221C0">
        <w:rPr>
          <w:b/>
          <w:bCs/>
        </w:rPr>
        <w:t>en</w:t>
      </w:r>
      <w:proofErr w:type="spellEnd"/>
      <w:r w:rsidRPr="008221C0">
        <w:rPr>
          <w:b/>
          <w:bCs/>
        </w:rPr>
        <w:t xml:space="preserve"> </w:t>
      </w:r>
      <w:proofErr w:type="spellStart"/>
      <w:r w:rsidRPr="008221C0">
        <w:rPr>
          <w:b/>
          <w:bCs/>
        </w:rPr>
        <w:t>el</w:t>
      </w:r>
      <w:proofErr w:type="spellEnd"/>
      <w:r w:rsidRPr="008221C0">
        <w:rPr>
          <w:b/>
          <w:bCs/>
        </w:rPr>
        <w:t xml:space="preserve"> </w:t>
      </w:r>
      <w:proofErr w:type="spellStart"/>
      <w:r w:rsidRPr="008221C0">
        <w:rPr>
          <w:b/>
          <w:bCs/>
        </w:rPr>
        <w:t>menú</w:t>
      </w:r>
      <w:proofErr w:type="spellEnd"/>
      <w:r w:rsidRPr="008221C0">
        <w:rPr>
          <w:b/>
          <w:bCs/>
        </w:rPr>
        <w:t xml:space="preserve"> del </w:t>
      </w:r>
      <w:proofErr w:type="spellStart"/>
      <w:r w:rsidRPr="008221C0">
        <w:rPr>
          <w:b/>
          <w:bCs/>
        </w:rPr>
        <w:t>lado</w:t>
      </w:r>
      <w:proofErr w:type="spellEnd"/>
      <w:r w:rsidRPr="008221C0">
        <w:rPr>
          <w:b/>
          <w:bCs/>
        </w:rPr>
        <w:t xml:space="preserve"> </w:t>
      </w:r>
      <w:proofErr w:type="spellStart"/>
      <w:r w:rsidRPr="008221C0">
        <w:rPr>
          <w:b/>
          <w:bCs/>
        </w:rPr>
        <w:t>izquierdo</w:t>
      </w:r>
      <w:proofErr w:type="spellEnd"/>
    </w:p>
    <w:p w14:paraId="4B513E28" w14:textId="744FC8D5" w:rsidR="00A60452" w:rsidRDefault="008221C0" w:rsidP="00A60452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AF2E83D" wp14:editId="65C50587">
            <wp:extent cx="1011437" cy="326270"/>
            <wp:effectExtent l="0" t="0" r="5080" b="4445"/>
            <wp:docPr id="1723363077" name="Picture 10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63077" name="Picture 100" descr="A close up of a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8554" cy="35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52F" w14:textId="77777777" w:rsidR="00B003C4" w:rsidRPr="00A60452" w:rsidRDefault="00B003C4" w:rsidP="00A60452">
      <w:pPr>
        <w:pStyle w:val="ListParagraph"/>
        <w:spacing w:before="120" w:after="120"/>
        <w:ind w:left="920"/>
        <w:rPr>
          <w:lang w:val="pt-BR"/>
        </w:rPr>
      </w:pPr>
    </w:p>
    <w:p w14:paraId="1BC7734A" w14:textId="21BCFD42" w:rsidR="00A60452" w:rsidRDefault="00A60452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="008221C0">
        <w:rPr>
          <w:b/>
          <w:bCs/>
          <w:lang w:val="pt-BR"/>
        </w:rPr>
        <w:t xml:space="preserve">Computer </w:t>
      </w:r>
      <w:proofErr w:type="spellStart"/>
      <w:r w:rsidR="008221C0">
        <w:rPr>
          <w:b/>
          <w:bCs/>
          <w:lang w:val="pt-BR"/>
        </w:rPr>
        <w:t>groups</w:t>
      </w:r>
      <w:proofErr w:type="spellEnd"/>
      <w:r w:rsidR="00904026" w:rsidRPr="00223E73">
        <w:rPr>
          <w:b/>
          <w:bCs/>
          <w:lang w:val="pt-BR"/>
        </w:rPr>
        <w:t xml:space="preserve"> </w:t>
      </w:r>
    </w:p>
    <w:p w14:paraId="462ED6F7" w14:textId="045069C8" w:rsidR="00A60452" w:rsidRDefault="008221C0" w:rsidP="00A60452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66D320A" wp14:editId="67F28950">
            <wp:extent cx="2235200" cy="673100"/>
            <wp:effectExtent l="0" t="0" r="0" b="0"/>
            <wp:docPr id="253883292" name="Picture 10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83292" name="Picture 101" descr="A blue rectangle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F8A8" w14:textId="77777777" w:rsidR="00904026" w:rsidRDefault="00904026" w:rsidP="00A60452">
      <w:pPr>
        <w:pStyle w:val="ListParagraph"/>
        <w:spacing w:before="120" w:after="120"/>
        <w:ind w:left="920"/>
        <w:rPr>
          <w:lang w:val="pt-BR"/>
        </w:rPr>
      </w:pPr>
    </w:p>
    <w:p w14:paraId="6CA2DB86" w14:textId="4D0011D7" w:rsidR="00904026" w:rsidRPr="008221C0" w:rsidRDefault="00904026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 w:rsidRPr="008221C0">
        <w:t>Haga</w:t>
      </w:r>
      <w:proofErr w:type="spellEnd"/>
      <w:r w:rsidRPr="008221C0">
        <w:t xml:space="preserve"> </w:t>
      </w:r>
      <w:proofErr w:type="spellStart"/>
      <w:r w:rsidRPr="008221C0">
        <w:t>clic</w:t>
      </w:r>
      <w:proofErr w:type="spellEnd"/>
      <w:r w:rsidRPr="008221C0">
        <w:t xml:space="preserve"> </w:t>
      </w:r>
      <w:proofErr w:type="spellStart"/>
      <w:r w:rsidRPr="008221C0">
        <w:t>en</w:t>
      </w:r>
      <w:proofErr w:type="spellEnd"/>
      <w:r w:rsidRPr="008221C0">
        <w:t xml:space="preserve"> </w:t>
      </w:r>
      <w:r w:rsidR="008221C0" w:rsidRPr="008221C0">
        <w:rPr>
          <w:b/>
          <w:bCs/>
        </w:rPr>
        <w:t>Create computers group</w:t>
      </w:r>
      <w:r w:rsidRPr="008221C0">
        <w:t>.</w:t>
      </w:r>
    </w:p>
    <w:p w14:paraId="67BEBF3C" w14:textId="306EB21C" w:rsidR="00904026" w:rsidRDefault="008221C0" w:rsidP="00904026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FA97877" wp14:editId="0942209B">
            <wp:extent cx="2089192" cy="507252"/>
            <wp:effectExtent l="0" t="0" r="0" b="1270"/>
            <wp:docPr id="767447730" name="Picture 102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7730" name="Picture 102" descr="A blue rectangle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2590" cy="5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F0B2" w14:textId="77777777" w:rsidR="00904026" w:rsidRDefault="00904026" w:rsidP="00904026">
      <w:pPr>
        <w:pStyle w:val="ListParagraph"/>
        <w:spacing w:before="120" w:after="120"/>
        <w:ind w:left="920"/>
        <w:rPr>
          <w:lang w:val="pt-BR"/>
        </w:rPr>
      </w:pPr>
    </w:p>
    <w:p w14:paraId="4E1F2342" w14:textId="77777777" w:rsidR="00904026" w:rsidRDefault="00904026" w:rsidP="00904026">
      <w:pPr>
        <w:pStyle w:val="ListParagraph"/>
        <w:spacing w:before="120" w:after="120"/>
        <w:ind w:left="920"/>
        <w:rPr>
          <w:lang w:val="pt-BR"/>
        </w:rPr>
      </w:pPr>
    </w:p>
    <w:p w14:paraId="4347A1C7" w14:textId="77777777" w:rsidR="00904026" w:rsidRPr="00A60452" w:rsidRDefault="00904026" w:rsidP="00904026">
      <w:pPr>
        <w:pStyle w:val="ListParagraph"/>
        <w:spacing w:before="120" w:after="120"/>
        <w:ind w:left="920"/>
        <w:rPr>
          <w:lang w:val="pt-BR"/>
        </w:rPr>
      </w:pPr>
    </w:p>
    <w:p w14:paraId="10C9DFAA" w14:textId="64D7FE99" w:rsidR="00A60452" w:rsidRPr="00A60452" w:rsidRDefault="00A60452" w:rsidP="00A60452">
      <w:pPr>
        <w:pStyle w:val="ListParagraph"/>
        <w:rPr>
          <w:lang w:val="pt-BR"/>
        </w:rPr>
      </w:pPr>
    </w:p>
    <w:p w14:paraId="1FF18D63" w14:textId="77777777" w:rsidR="00A60452" w:rsidRPr="00A60452" w:rsidRDefault="00A60452" w:rsidP="00A60452">
      <w:pPr>
        <w:pStyle w:val="ListParagraph"/>
        <w:spacing w:before="120" w:after="120"/>
        <w:ind w:left="920"/>
        <w:rPr>
          <w:lang w:val="pt-BR"/>
        </w:rPr>
      </w:pPr>
    </w:p>
    <w:p w14:paraId="7BC60C7B" w14:textId="366D072E" w:rsidR="00A60452" w:rsidRPr="00B003C4" w:rsidRDefault="00B003C4" w:rsidP="003E5F47">
      <w:pPr>
        <w:pStyle w:val="ListParagraph"/>
        <w:numPr>
          <w:ilvl w:val="0"/>
          <w:numId w:val="6"/>
        </w:numPr>
        <w:spacing w:before="120" w:after="120"/>
        <w:jc w:val="center"/>
        <w:rPr>
          <w:lang w:val="pt-BR"/>
        </w:rPr>
      </w:pPr>
      <w:proofErr w:type="spellStart"/>
      <w:r w:rsidRPr="00223E73">
        <w:rPr>
          <w:b/>
          <w:bCs/>
          <w:lang w:val="pt-BR"/>
        </w:rPr>
        <w:t>Introduzca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nombre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del</w:t>
      </w:r>
      <w:proofErr w:type="spellEnd"/>
      <w:r w:rsidRPr="00223E73">
        <w:rPr>
          <w:b/>
          <w:bCs/>
          <w:lang w:val="pt-BR"/>
        </w:rPr>
        <w:t xml:space="preserve"> grupo: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proporcionado,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grupo. </w:t>
      </w:r>
      <w:r w:rsidRPr="00B003C4">
        <w:t xml:space="preserve">En </w:t>
      </w:r>
      <w:proofErr w:type="spellStart"/>
      <w:r w:rsidRPr="00B003C4">
        <w:t>este</w:t>
      </w:r>
      <w:proofErr w:type="spellEnd"/>
      <w:r w:rsidRPr="00B003C4">
        <w:t xml:space="preserve"> </w:t>
      </w:r>
      <w:proofErr w:type="spellStart"/>
      <w:r w:rsidRPr="00B003C4">
        <w:t>ejemplo</w:t>
      </w:r>
      <w:proofErr w:type="spellEnd"/>
      <w:r w:rsidRPr="00B003C4">
        <w:t xml:space="preserve">, se </w:t>
      </w:r>
      <w:proofErr w:type="spellStart"/>
      <w:r w:rsidRPr="00B003C4">
        <w:t>utilizó</w:t>
      </w:r>
      <w:proofErr w:type="spellEnd"/>
      <w:r w:rsidRPr="00B003C4">
        <w:t xml:space="preserve"> </w:t>
      </w:r>
      <w:proofErr w:type="spellStart"/>
      <w:r w:rsidRPr="00B003C4">
        <w:t>el</w:t>
      </w:r>
      <w:proofErr w:type="spellEnd"/>
      <w:r w:rsidRPr="00B003C4">
        <w:t xml:space="preserve"> </w:t>
      </w:r>
      <w:proofErr w:type="spellStart"/>
      <w:r w:rsidRPr="00B003C4">
        <w:t>nombre</w:t>
      </w:r>
      <w:proofErr w:type="spellEnd"/>
      <w:r w:rsidRPr="00B003C4">
        <w:t xml:space="preserve"> "</w:t>
      </w:r>
      <w:proofErr w:type="spellStart"/>
      <w:r w:rsidRPr="00B003C4">
        <w:t>TechJam</w:t>
      </w:r>
      <w:proofErr w:type="spellEnd"/>
      <w:r w:rsidRPr="00B003C4">
        <w:t>".</w:t>
      </w:r>
      <w:r w:rsidR="00A60452">
        <w:rPr>
          <w:noProof/>
        </w:rPr>
        <w:drawing>
          <wp:inline distT="0" distB="0" distL="0" distR="0" wp14:anchorId="3BEB56AA" wp14:editId="7A292EC1">
            <wp:extent cx="4373538" cy="616585"/>
            <wp:effectExtent l="0" t="0" r="0" b="5715"/>
            <wp:docPr id="1266132742" name="Picture 91" descr="Un objeto rectangular blanco con u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32742" name="Picture 91" descr="A white rectangular object with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9173" cy="6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6234" w14:textId="77777777" w:rsidR="00A60452" w:rsidRDefault="00A60452" w:rsidP="00A60452">
      <w:pPr>
        <w:spacing w:before="120" w:after="120"/>
        <w:rPr>
          <w:lang w:val="pt-BR"/>
        </w:rPr>
      </w:pPr>
    </w:p>
    <w:p w14:paraId="0B3240A3" w14:textId="77777777" w:rsidR="00904026" w:rsidRPr="00A60452" w:rsidRDefault="00904026" w:rsidP="00A60452">
      <w:pPr>
        <w:spacing w:before="120" w:after="120"/>
        <w:rPr>
          <w:lang w:val="pt-BR"/>
        </w:rPr>
      </w:pPr>
    </w:p>
    <w:p w14:paraId="0195DE37" w14:textId="11CC51AE" w:rsidR="00A60452" w:rsidRPr="00771D0D" w:rsidRDefault="00B003C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b/>
          <w:bCs/>
          <w:lang w:val="pt-BR"/>
        </w:rPr>
        <w:t>Seleccione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equipo:</w:t>
      </w:r>
      <w:r w:rsidRPr="00223E73">
        <w:rPr>
          <w:lang w:val="pt-BR"/>
        </w:rPr>
        <w:t xml:space="preserve"> Elija,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lista,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equipo donde se </w:t>
      </w:r>
      <w:proofErr w:type="spellStart"/>
      <w:r w:rsidRPr="00223E73">
        <w:rPr>
          <w:lang w:val="pt-BR"/>
        </w:rPr>
        <w:t>ejecutará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script que manipula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sistema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compañía</w:t>
      </w:r>
      <w:proofErr w:type="spellEnd"/>
      <w:r w:rsidRPr="00223E73">
        <w:rPr>
          <w:lang w:val="pt-BR"/>
        </w:rPr>
        <w:t xml:space="preserve"> de seguros. </w:t>
      </w:r>
      <w:proofErr w:type="spellStart"/>
      <w:r w:rsidRPr="00223E73">
        <w:rPr>
          <w:lang w:val="pt-BR"/>
        </w:rPr>
        <w:t>Asegúrese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seleccionar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máquina </w:t>
      </w:r>
      <w:proofErr w:type="spellStart"/>
      <w:r w:rsidRPr="00223E73">
        <w:rPr>
          <w:lang w:val="pt-BR"/>
        </w:rPr>
        <w:t>correcta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garantizar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se </w:t>
      </w:r>
      <w:proofErr w:type="spellStart"/>
      <w:r w:rsidRPr="00223E73">
        <w:rPr>
          <w:lang w:val="pt-BR"/>
        </w:rPr>
        <w:t>active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entorno </w:t>
      </w:r>
      <w:proofErr w:type="spellStart"/>
      <w:r w:rsidRPr="00223E73">
        <w:rPr>
          <w:lang w:val="pt-BR"/>
        </w:rPr>
        <w:t>adecuado</w:t>
      </w:r>
      <w:proofErr w:type="spellEnd"/>
      <w:r w:rsidRPr="00223E73">
        <w:rPr>
          <w:lang w:val="pt-BR"/>
        </w:rPr>
        <w:t xml:space="preserve">. </w:t>
      </w:r>
    </w:p>
    <w:p w14:paraId="044EC075" w14:textId="77777777" w:rsidR="00771D0D" w:rsidRPr="00771D0D" w:rsidRDefault="00771D0D" w:rsidP="00771D0D">
      <w:pPr>
        <w:pStyle w:val="ListParagraph"/>
        <w:spacing w:before="120" w:after="120"/>
        <w:ind w:left="920"/>
        <w:rPr>
          <w:lang w:val="pt-BR"/>
        </w:rPr>
      </w:pPr>
    </w:p>
    <w:p w14:paraId="413075C0" w14:textId="6D0F1B72" w:rsidR="00771D0D" w:rsidRPr="00771D0D" w:rsidRDefault="00192437" w:rsidP="00771D0D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3E89A8" wp14:editId="5A66365A">
            <wp:extent cx="3797195" cy="1657815"/>
            <wp:effectExtent l="0" t="0" r="635" b="6350"/>
            <wp:docPr id="1868073046" name="Picture 9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73046" name="Picture 98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5774" cy="16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58B" w14:textId="77777777" w:rsidR="00904026" w:rsidRDefault="00904026" w:rsidP="00771D0D">
      <w:pPr>
        <w:pStyle w:val="ListParagraph"/>
        <w:spacing w:before="120" w:after="120"/>
        <w:ind w:left="920"/>
        <w:rPr>
          <w:lang w:val="pt-BR"/>
        </w:rPr>
      </w:pPr>
    </w:p>
    <w:p w14:paraId="2941BF0B" w14:textId="77777777" w:rsidR="00904026" w:rsidRDefault="00904026" w:rsidP="00771D0D">
      <w:pPr>
        <w:pStyle w:val="ListParagraph"/>
        <w:spacing w:before="120" w:after="120"/>
        <w:ind w:left="920"/>
        <w:rPr>
          <w:lang w:val="pt-BR"/>
        </w:rPr>
      </w:pPr>
    </w:p>
    <w:p w14:paraId="4BAF3B8A" w14:textId="5E6659FC" w:rsidR="00904026" w:rsidRPr="008221C0" w:rsidRDefault="00904026" w:rsidP="008221C0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8221C0">
        <w:rPr>
          <w:b/>
          <w:bCs/>
        </w:rPr>
        <w:t>Create</w:t>
      </w:r>
    </w:p>
    <w:p w14:paraId="6893E16B" w14:textId="77777777" w:rsidR="00904026" w:rsidRDefault="00904026" w:rsidP="00771D0D">
      <w:pPr>
        <w:pStyle w:val="ListParagraph"/>
        <w:spacing w:before="120" w:after="120"/>
        <w:ind w:left="920"/>
        <w:rPr>
          <w:lang w:val="pt-BR"/>
        </w:rPr>
      </w:pPr>
    </w:p>
    <w:p w14:paraId="61A78038" w14:textId="798F46B9" w:rsidR="00192437" w:rsidRDefault="008221C0" w:rsidP="00771D0D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8991894" wp14:editId="70C06A64">
            <wp:extent cx="1485900" cy="673100"/>
            <wp:effectExtent l="0" t="0" r="0" b="0"/>
            <wp:docPr id="1671397894" name="Picture 10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97894" name="Picture 103" descr="A blue background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FDB3" w14:textId="77777777" w:rsidR="00192437" w:rsidRDefault="00192437" w:rsidP="00771D0D">
      <w:pPr>
        <w:pStyle w:val="ListParagraph"/>
        <w:spacing w:before="120" w:after="120"/>
        <w:ind w:left="920"/>
        <w:rPr>
          <w:lang w:val="pt-BR"/>
        </w:rPr>
      </w:pPr>
    </w:p>
    <w:p w14:paraId="532B386E" w14:textId="77777777" w:rsidR="00192437" w:rsidRPr="00E20735" w:rsidRDefault="00192437" w:rsidP="00771D0D">
      <w:pPr>
        <w:pStyle w:val="ListParagraph"/>
        <w:spacing w:before="120" w:after="120"/>
        <w:ind w:left="920"/>
        <w:rPr>
          <w:lang w:val="pt-BR"/>
        </w:rPr>
      </w:pPr>
    </w:p>
    <w:p w14:paraId="37C569D0" w14:textId="52DFC30E" w:rsidR="007B16A7" w:rsidRDefault="007B16A7" w:rsidP="007B16A7">
      <w:pPr>
        <w:pStyle w:val="Heading2"/>
        <w:ind w:left="431" w:hanging="431"/>
        <w:rPr>
          <w:lang w:val="pt-BR"/>
        </w:rPr>
      </w:pPr>
      <w:bookmarkStart w:id="14" w:name="_Toc177138817"/>
      <w:proofErr w:type="spellStart"/>
      <w:r>
        <w:t>Configurar</w:t>
      </w:r>
      <w:proofErr w:type="spellEnd"/>
      <w:r>
        <w:t xml:space="preserve"> clave </w:t>
      </w:r>
      <w:proofErr w:type="spellStart"/>
      <w:r>
        <w:t>privada</w:t>
      </w:r>
      <w:bookmarkEnd w:id="14"/>
      <w:proofErr w:type="spellEnd"/>
    </w:p>
    <w:p w14:paraId="6325286D" w14:textId="77777777" w:rsidR="00B003C4" w:rsidRPr="00B003C4" w:rsidRDefault="00B003C4" w:rsidP="00B003C4">
      <w:pPr>
        <w:rPr>
          <w:lang w:val="pt-BR"/>
        </w:rPr>
      </w:pPr>
    </w:p>
    <w:p w14:paraId="7C9CD8CB" w14:textId="44A44508" w:rsidR="00B003C4" w:rsidRDefault="00B003C4" w:rsidP="00B003C4">
      <w:pPr>
        <w:rPr>
          <w:lang w:val="pt-BR"/>
        </w:rPr>
      </w:pPr>
      <w:proofErr w:type="gramStart"/>
      <w:r w:rsidRPr="00223E73">
        <w:rPr>
          <w:lang w:val="pt-BR"/>
        </w:rPr>
        <w:t xml:space="preserve">La  </w:t>
      </w:r>
      <w:proofErr w:type="spellStart"/>
      <w:r w:rsidRPr="00223E73">
        <w:rPr>
          <w:lang w:val="pt-BR"/>
        </w:rPr>
        <w:t>configuración</w:t>
      </w:r>
      <w:proofErr w:type="spellEnd"/>
      <w:proofErr w:type="gramEnd"/>
      <w:r w:rsidRPr="00223E73">
        <w:rPr>
          <w:lang w:val="pt-BR"/>
        </w:rPr>
        <w:t xml:space="preserve"> de </w:t>
      </w:r>
      <w:r w:rsidRPr="00223E73">
        <w:rPr>
          <w:b/>
          <w:bCs/>
          <w:lang w:val="pt-BR"/>
        </w:rPr>
        <w:t xml:space="preserve">claves públicas y privadas </w:t>
      </w:r>
      <w:r w:rsidRPr="00223E73">
        <w:rPr>
          <w:lang w:val="pt-BR"/>
        </w:rPr>
        <w:t xml:space="preserve"> es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crucial para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seguridad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datos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diversas </w:t>
      </w:r>
      <w:proofErr w:type="spellStart"/>
      <w:r w:rsidRPr="00223E73">
        <w:rPr>
          <w:lang w:val="pt-BR"/>
        </w:rPr>
        <w:t>aplicaciones</w:t>
      </w:r>
      <w:proofErr w:type="spellEnd"/>
      <w:r w:rsidRPr="00223E73">
        <w:rPr>
          <w:lang w:val="pt-BR"/>
        </w:rPr>
        <w:t xml:space="preserve">, especialmente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criptografía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asimétrica</w:t>
      </w:r>
      <w:proofErr w:type="spellEnd"/>
      <w:r w:rsidRPr="00223E73">
        <w:rPr>
          <w:lang w:val="pt-BR"/>
        </w:rPr>
        <w:t xml:space="preserve">. Este método utiliza </w:t>
      </w:r>
      <w:proofErr w:type="gramStart"/>
      <w:r w:rsidRPr="00223E73">
        <w:rPr>
          <w:lang w:val="pt-BR"/>
        </w:rPr>
        <w:t>dos claves diferentes</w:t>
      </w:r>
      <w:proofErr w:type="gram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asegurar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comunicación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garantizar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autenticidad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datos</w:t>
      </w:r>
      <w:proofErr w:type="spellEnd"/>
      <w:r w:rsidRPr="00223E73">
        <w:rPr>
          <w:lang w:val="pt-BR"/>
        </w:rPr>
        <w:t>.</w:t>
      </w:r>
    </w:p>
    <w:p w14:paraId="69436B66" w14:textId="77777777" w:rsidR="00B003C4" w:rsidRPr="00B003C4" w:rsidRDefault="00B003C4" w:rsidP="00B003C4">
      <w:pPr>
        <w:rPr>
          <w:lang w:val="pt-BR"/>
        </w:rPr>
      </w:pPr>
    </w:p>
    <w:p w14:paraId="2B792874" w14:textId="0CAC2C94" w:rsidR="007B16A7" w:rsidRPr="008221C0" w:rsidRDefault="007B16A7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 w:rsidRPr="008221C0">
        <w:t>Haga</w:t>
      </w:r>
      <w:proofErr w:type="spellEnd"/>
      <w:r w:rsidRPr="008221C0">
        <w:t xml:space="preserve"> </w:t>
      </w:r>
      <w:proofErr w:type="spellStart"/>
      <w:r w:rsidRPr="008221C0">
        <w:t>clic</w:t>
      </w:r>
      <w:proofErr w:type="spellEnd"/>
      <w:r w:rsidRPr="008221C0">
        <w:t xml:space="preserve"> </w:t>
      </w:r>
      <w:proofErr w:type="spellStart"/>
      <w:r w:rsidRPr="008221C0">
        <w:t>en</w:t>
      </w:r>
      <w:proofErr w:type="spellEnd"/>
      <w:r w:rsidRPr="008221C0">
        <w:t xml:space="preserve"> </w:t>
      </w:r>
      <w:r w:rsidR="00B003C4" w:rsidRPr="008221C0">
        <w:rPr>
          <w:b/>
          <w:bCs/>
        </w:rPr>
        <w:t>"</w:t>
      </w:r>
      <w:r w:rsidR="008221C0" w:rsidRPr="008221C0">
        <w:rPr>
          <w:b/>
          <w:bCs/>
        </w:rPr>
        <w:t>Tenants</w:t>
      </w:r>
      <w:r w:rsidR="00B003C4" w:rsidRPr="008221C0">
        <w:rPr>
          <w:b/>
          <w:bCs/>
        </w:rPr>
        <w:t>"</w:t>
      </w:r>
      <w:r w:rsidRPr="008221C0">
        <w:t xml:space="preserve"> </w:t>
      </w:r>
      <w:proofErr w:type="spellStart"/>
      <w:r w:rsidRPr="008221C0">
        <w:t>en</w:t>
      </w:r>
      <w:proofErr w:type="spellEnd"/>
      <w:r w:rsidRPr="008221C0">
        <w:t xml:space="preserve"> </w:t>
      </w:r>
      <w:proofErr w:type="spellStart"/>
      <w:r w:rsidRPr="008221C0">
        <w:t>el</w:t>
      </w:r>
      <w:proofErr w:type="spellEnd"/>
      <w:r w:rsidRPr="008221C0">
        <w:t xml:space="preserve"> </w:t>
      </w:r>
      <w:proofErr w:type="spellStart"/>
      <w:r w:rsidRPr="008221C0">
        <w:t>menú</w:t>
      </w:r>
      <w:proofErr w:type="spellEnd"/>
      <w:r w:rsidRPr="008221C0">
        <w:t xml:space="preserve"> lateral </w:t>
      </w:r>
      <w:proofErr w:type="spellStart"/>
      <w:r w:rsidRPr="008221C0">
        <w:t>izquierdo</w:t>
      </w:r>
      <w:proofErr w:type="spellEnd"/>
      <w:r w:rsidRPr="008221C0">
        <w:t>.</w:t>
      </w:r>
    </w:p>
    <w:p w14:paraId="5427C1A1" w14:textId="2FB40F6C" w:rsidR="007B16A7" w:rsidRDefault="008221C0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73F51733" wp14:editId="392B9950">
            <wp:extent cx="1241404" cy="419630"/>
            <wp:effectExtent l="0" t="0" r="3810" b="0"/>
            <wp:docPr id="1043253861" name="Picture 104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3861" name="Picture 104" descr="A black and white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9" cy="4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74B0" w14:textId="77777777" w:rsidR="007B16A7" w:rsidRPr="007B16A7" w:rsidRDefault="007B16A7" w:rsidP="007B16A7">
      <w:pPr>
        <w:spacing w:before="120" w:after="120"/>
        <w:rPr>
          <w:lang w:val="pt-BR"/>
        </w:rPr>
      </w:pPr>
    </w:p>
    <w:p w14:paraId="51D338E4" w14:textId="5748CE86" w:rsidR="007B16A7" w:rsidRDefault="007B16A7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B003C4" w:rsidRPr="00B003C4">
        <w:rPr>
          <w:b/>
          <w:bCs/>
        </w:rPr>
        <w:t>"</w:t>
      </w:r>
      <w:r w:rsidR="008221C0">
        <w:rPr>
          <w:b/>
          <w:bCs/>
        </w:rPr>
        <w:t>Credentials</w:t>
      </w:r>
      <w:r w:rsidR="00B003C4" w:rsidRPr="00B003C4">
        <w:rPr>
          <w:b/>
          <w:bCs/>
        </w:rPr>
        <w:t>".</w:t>
      </w:r>
    </w:p>
    <w:p w14:paraId="279D3D3C" w14:textId="77777777" w:rsidR="007B16A7" w:rsidRDefault="007B16A7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61AD73B5" w14:textId="3567E027" w:rsidR="007B16A7" w:rsidRDefault="004A6435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78292AD" wp14:editId="6E4DB0B1">
                <wp:simplePos x="0" y="0"/>
                <wp:positionH relativeFrom="column">
                  <wp:posOffset>365718</wp:posOffset>
                </wp:positionH>
                <wp:positionV relativeFrom="paragraph">
                  <wp:posOffset>441910</wp:posOffset>
                </wp:positionV>
                <wp:extent cx="1405054" cy="267630"/>
                <wp:effectExtent l="0" t="0" r="17780" b="12065"/>
                <wp:wrapNone/>
                <wp:docPr id="883542089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054" cy="267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01FE9" id="Rectangle 88" o:spid="_x0000_s1026" style="position:absolute;margin-left:28.8pt;margin-top:34.8pt;width:110.65pt;height:21.0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" filled="f" strokecolor="red" strokeweight="1pt"/>
            </w:pict>
          </mc:Fallback>
        </mc:AlternateContent>
      </w:r>
      <w:r w:rsidR="008221C0">
        <w:rPr>
          <w:noProof/>
          <w:lang w:val="pt-BR"/>
        </w:rPr>
        <w:drawing>
          <wp:inline distT="0" distB="0" distL="0" distR="0" wp14:anchorId="6E687283" wp14:editId="2F0F4582">
            <wp:extent cx="2757704" cy="1011290"/>
            <wp:effectExtent l="0" t="0" r="0" b="5080"/>
            <wp:docPr id="1980725457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25457" name="Picture 105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5322" cy="10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623" w14:textId="30E2B215" w:rsidR="007B16A7" w:rsidRDefault="007B16A7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37552BF9" w14:textId="4FDD3BFA" w:rsidR="007B16A7" w:rsidRDefault="007B16A7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778542B9" w14:textId="77777777" w:rsidR="00B003C4" w:rsidRDefault="00B003C4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77A523C2" w14:textId="77777777" w:rsidR="00B003C4" w:rsidRDefault="00B003C4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30810B0C" w14:textId="77777777" w:rsidR="00B003C4" w:rsidRDefault="00B003C4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5245C728" w14:textId="627CF2B8" w:rsidR="007B16A7" w:rsidRDefault="007B16A7" w:rsidP="007B16A7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140F21CE" w14:textId="40F175FF" w:rsidR="005359FB" w:rsidRDefault="00B003C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b/>
          <w:bCs/>
          <w:lang w:val="pt-BR"/>
        </w:rPr>
        <w:lastRenderedPageBreak/>
        <w:t xml:space="preserve">Verifique </w:t>
      </w:r>
      <w:proofErr w:type="spellStart"/>
      <w:r w:rsidRPr="00223E73">
        <w:rPr>
          <w:b/>
          <w:bCs/>
          <w:lang w:val="pt-BR"/>
        </w:rPr>
        <w:t>la</w:t>
      </w:r>
      <w:proofErr w:type="spellEnd"/>
      <w:r w:rsidRPr="00223E73">
        <w:rPr>
          <w:b/>
          <w:bCs/>
          <w:lang w:val="pt-BR"/>
        </w:rPr>
        <w:t xml:space="preserve"> ruta de </w:t>
      </w:r>
      <w:proofErr w:type="spellStart"/>
      <w:r w:rsidRPr="00223E73">
        <w:rPr>
          <w:b/>
          <w:bCs/>
          <w:lang w:val="pt-BR"/>
        </w:rPr>
        <w:t>la</w:t>
      </w:r>
      <w:proofErr w:type="spellEnd"/>
      <w:r w:rsidRPr="00223E73">
        <w:rPr>
          <w:b/>
          <w:bCs/>
          <w:lang w:val="pt-BR"/>
        </w:rPr>
        <w:t xml:space="preserve"> clave privada:</w:t>
      </w:r>
      <w:r w:rsidRPr="00223E73">
        <w:rPr>
          <w:lang w:val="pt-BR"/>
        </w:rPr>
        <w:t xml:space="preserve"> confirme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ruta donde se </w:t>
      </w:r>
      <w:proofErr w:type="spellStart"/>
      <w:r w:rsidRPr="00223E73">
        <w:rPr>
          <w:lang w:val="pt-BR"/>
        </w:rPr>
        <w:t>debe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almacenar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clave privada y </w:t>
      </w:r>
      <w:proofErr w:type="spellStart"/>
      <w:r w:rsidRPr="00223E73">
        <w:rPr>
          <w:lang w:val="pt-BR"/>
        </w:rPr>
        <w:t>cree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directorio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correspondiente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entorno, como se </w:t>
      </w:r>
      <w:proofErr w:type="spellStart"/>
      <w:r w:rsidRPr="00223E73">
        <w:rPr>
          <w:lang w:val="pt-BR"/>
        </w:rPr>
        <w:t>muestra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imagen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continuación</w:t>
      </w:r>
      <w:proofErr w:type="spellEnd"/>
      <w:r w:rsidRPr="00223E73">
        <w:rPr>
          <w:lang w:val="pt-BR"/>
        </w:rPr>
        <w:t>.</w:t>
      </w:r>
    </w:p>
    <w:p w14:paraId="7F0AF4BB" w14:textId="50F14691" w:rsidR="007B16A7" w:rsidRDefault="005359FB" w:rsidP="005359FB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drawing>
          <wp:inline distT="0" distB="0" distL="0" distR="0" wp14:anchorId="1C3901E8" wp14:editId="01418DBC">
            <wp:extent cx="6188710" cy="1070610"/>
            <wp:effectExtent l="0" t="0" r="0" b="0"/>
            <wp:docPr id="52973579" name="Picture 104" descr="Un objeto rectangular blanco con un borde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3579" name="Picture 104" descr="A white rectangular object with a black bord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E544" w14:textId="532D1924" w:rsidR="007B16A7" w:rsidRPr="0082798D" w:rsidRDefault="004A6435" w:rsidP="00460029">
      <w:pPr>
        <w:spacing w:before="120" w:after="12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F6AE762" wp14:editId="6E7AACD2">
                <wp:simplePos x="0" y="0"/>
                <wp:positionH relativeFrom="column">
                  <wp:posOffset>607740</wp:posOffset>
                </wp:positionH>
                <wp:positionV relativeFrom="paragraph">
                  <wp:posOffset>277154</wp:posOffset>
                </wp:positionV>
                <wp:extent cx="1546179" cy="795454"/>
                <wp:effectExtent l="0" t="0" r="16510" b="17780"/>
                <wp:wrapNone/>
                <wp:docPr id="2127206565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179" cy="7954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88" style="position:absolute;margin-left:47.85pt;margin-top:21.8pt;width:121.75pt;height:62.6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" w14:anchorId="0161E0F8"/>
            </w:pict>
          </mc:Fallback>
        </mc:AlternateContent>
      </w:r>
      <w:r w:rsidR="00EB60E5">
        <w:rPr>
          <w:noProof/>
        </w:rPr>
        <w:drawing>
          <wp:inline distT="0" distB="0" distL="0" distR="0" wp14:anchorId="01861B21" wp14:editId="458DD3AE">
            <wp:extent cx="4352475" cy="1313870"/>
            <wp:effectExtent l="0" t="0" r="3810" b="0"/>
            <wp:docPr id="1622114627" name="Picture 10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14627" name="Picture 10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11" cy="132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5A15" w14:textId="209748EB" w:rsidR="00DA4E8D" w:rsidRPr="007B16A7" w:rsidRDefault="00F1486D" w:rsidP="007B16A7">
      <w:pPr>
        <w:pStyle w:val="Heading2"/>
        <w:ind w:left="431" w:hanging="431"/>
        <w:rPr>
          <w:lang w:val="pt-BR"/>
        </w:rPr>
      </w:pPr>
      <w:bookmarkStart w:id="15" w:name="_Toc177138818"/>
      <w:proofErr w:type="spellStart"/>
      <w:r w:rsidRPr="007B16A7">
        <w:t>Crear</w:t>
      </w:r>
      <w:proofErr w:type="spellEnd"/>
      <w:r w:rsidRPr="007B16A7">
        <w:t xml:space="preserve"> </w:t>
      </w:r>
      <w:proofErr w:type="spellStart"/>
      <w:r w:rsidRPr="007B16A7">
        <w:t>proyecto</w:t>
      </w:r>
      <w:bookmarkEnd w:id="15"/>
      <w:proofErr w:type="spellEnd"/>
    </w:p>
    <w:p w14:paraId="19F93218" w14:textId="09CD49C6" w:rsidR="00BE1504" w:rsidRPr="008221C0" w:rsidRDefault="00BE1504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 w:rsidRPr="00B003C4">
        <w:t>Haga</w:t>
      </w:r>
      <w:proofErr w:type="spellEnd"/>
      <w:r w:rsidRPr="00B003C4">
        <w:t xml:space="preserve"> </w:t>
      </w:r>
      <w:proofErr w:type="spellStart"/>
      <w:r w:rsidRPr="00B003C4">
        <w:t>clic</w:t>
      </w:r>
      <w:proofErr w:type="spellEnd"/>
      <w:r w:rsidRPr="00B003C4">
        <w:t xml:space="preserve"> </w:t>
      </w:r>
      <w:proofErr w:type="spellStart"/>
      <w:r w:rsidRPr="00B003C4">
        <w:t>en</w:t>
      </w:r>
      <w:proofErr w:type="spellEnd"/>
      <w:r w:rsidRPr="00B003C4">
        <w:t xml:space="preserve"> </w:t>
      </w:r>
      <w:r w:rsidRPr="00B003C4">
        <w:rPr>
          <w:b/>
          <w:bCs/>
        </w:rPr>
        <w:t>"</w:t>
      </w:r>
      <w:r w:rsidR="008221C0">
        <w:rPr>
          <w:b/>
          <w:bCs/>
        </w:rPr>
        <w:t>Projects</w:t>
      </w:r>
      <w:r w:rsidRPr="00B003C4">
        <w:rPr>
          <w:b/>
          <w:bCs/>
        </w:rPr>
        <w:t>"</w:t>
      </w:r>
      <w:r w:rsidRPr="00B003C4">
        <w:t xml:space="preserve"> </w:t>
      </w:r>
      <w:proofErr w:type="spellStart"/>
      <w:r w:rsidRPr="00B003C4">
        <w:t>en</w:t>
      </w:r>
      <w:proofErr w:type="spellEnd"/>
      <w:r w:rsidRPr="00B003C4">
        <w:t xml:space="preserve"> </w:t>
      </w:r>
      <w:proofErr w:type="spellStart"/>
      <w:r w:rsidRPr="00B003C4">
        <w:t>el</w:t>
      </w:r>
      <w:proofErr w:type="spellEnd"/>
      <w:r w:rsidRPr="00B003C4">
        <w:t xml:space="preserve"> </w:t>
      </w:r>
      <w:proofErr w:type="spellStart"/>
      <w:r w:rsidRPr="00B003C4">
        <w:t>menú</w:t>
      </w:r>
      <w:proofErr w:type="spellEnd"/>
      <w:r w:rsidRPr="00B003C4">
        <w:t xml:space="preserve"> del </w:t>
      </w:r>
      <w:proofErr w:type="spellStart"/>
      <w:r w:rsidRPr="00B003C4">
        <w:t>lado</w:t>
      </w:r>
      <w:proofErr w:type="spellEnd"/>
      <w:r w:rsidRPr="00B003C4">
        <w:t xml:space="preserve"> </w:t>
      </w:r>
      <w:proofErr w:type="spellStart"/>
      <w:r w:rsidRPr="00B003C4">
        <w:t>izquierdo</w:t>
      </w:r>
      <w:proofErr w:type="spellEnd"/>
      <w:r w:rsidRPr="00B003C4">
        <w:t>.</w:t>
      </w:r>
    </w:p>
    <w:p w14:paraId="4737DA86" w14:textId="080390A6" w:rsidR="000C6BD9" w:rsidRPr="008221C0" w:rsidRDefault="000C6BD9" w:rsidP="00BE1504">
      <w:pPr>
        <w:pStyle w:val="ListParagraph"/>
        <w:spacing w:before="120" w:after="120"/>
        <w:ind w:left="560"/>
        <w:contextualSpacing w:val="0"/>
      </w:pPr>
    </w:p>
    <w:p w14:paraId="6FF1839C" w14:textId="04324F79" w:rsidR="00DA4E8D" w:rsidRDefault="00045B6F" w:rsidP="000C6BD9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9E30AE" wp14:editId="5E5A332B">
                <wp:simplePos x="0" y="0"/>
                <wp:positionH relativeFrom="column">
                  <wp:posOffset>421889</wp:posOffset>
                </wp:positionH>
                <wp:positionV relativeFrom="paragraph">
                  <wp:posOffset>1416080</wp:posOffset>
                </wp:positionV>
                <wp:extent cx="542692" cy="140815"/>
                <wp:effectExtent l="0" t="0" r="16510" b="12065"/>
                <wp:wrapNone/>
                <wp:docPr id="26967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692" cy="140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3.2pt;margin-top:111.5pt;width:42.75pt;height:11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" w14:anchorId="724810AA"/>
            </w:pict>
          </mc:Fallback>
        </mc:AlternateContent>
      </w:r>
      <w:r w:rsidR="000C6BD9">
        <w:rPr>
          <w:noProof/>
        </w:rPr>
        <w:drawing>
          <wp:inline distT="0" distB="0" distL="0" distR="0" wp14:anchorId="5B9B5E16" wp14:editId="0FEA8576">
            <wp:extent cx="1356230" cy="1605776"/>
            <wp:effectExtent l="0" t="0" r="3175" b="0"/>
            <wp:docPr id="1861623474" name="Picture 6" descr="Captura de pantalla de una pantalla neg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23474" name="Picture 6" descr="A screenshot of a black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6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2DF" w14:textId="77B5783B" w:rsidR="00954C7E" w:rsidRPr="00223E73" w:rsidRDefault="000009D2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BE1504" w:rsidRPr="00BE1504">
        <w:rPr>
          <w:b/>
          <w:bCs/>
        </w:rPr>
        <w:t>"Cre</w:t>
      </w:r>
      <w:r w:rsidR="008221C0">
        <w:rPr>
          <w:b/>
          <w:bCs/>
        </w:rPr>
        <w:t>ate project</w:t>
      </w:r>
      <w:r w:rsidR="00BE1504" w:rsidRPr="00BE1504">
        <w:rPr>
          <w:b/>
          <w:bCs/>
        </w:rPr>
        <w:t>".</w:t>
      </w:r>
    </w:p>
    <w:p w14:paraId="0F4873A0" w14:textId="73C5F6ED" w:rsidR="00A7358F" w:rsidRDefault="008221C0" w:rsidP="00A7358F">
      <w:pPr>
        <w:pStyle w:val="ListParagraph"/>
        <w:spacing w:before="120" w:after="120"/>
        <w:ind w:left="2835" w:hanging="2475"/>
        <w:contextualSpacing w:val="0"/>
      </w:pPr>
      <w:r>
        <w:rPr>
          <w:noProof/>
        </w:rPr>
        <w:drawing>
          <wp:inline distT="0" distB="0" distL="0" distR="0" wp14:anchorId="68404408" wp14:editId="0808CF94">
            <wp:extent cx="1223237" cy="332906"/>
            <wp:effectExtent l="0" t="0" r="0" b="0"/>
            <wp:docPr id="1609746517" name="Picture 107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46517" name="Picture 107" descr="A blue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0757" cy="3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B1F3" w14:textId="77777777" w:rsidR="000009D2" w:rsidRDefault="000009D2" w:rsidP="007B16A7">
      <w:pPr>
        <w:spacing w:before="120" w:after="120"/>
      </w:pPr>
    </w:p>
    <w:p w14:paraId="368D30C5" w14:textId="77777777" w:rsidR="000009D2" w:rsidRDefault="000009D2" w:rsidP="00771D0D">
      <w:pPr>
        <w:spacing w:before="120" w:after="120"/>
      </w:pPr>
    </w:p>
    <w:p w14:paraId="7BAAAEAC" w14:textId="65C1B98A" w:rsidR="000009D2" w:rsidRPr="007B16A7" w:rsidRDefault="00BF045E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b/>
          <w:bCs/>
          <w:lang w:val="pt-BR"/>
        </w:rPr>
      </w:pPr>
      <w:proofErr w:type="spellStart"/>
      <w:r w:rsidRPr="007B16A7">
        <w:rPr>
          <w:b/>
          <w:bCs/>
        </w:rPr>
        <w:t>Pantalla</w:t>
      </w:r>
      <w:proofErr w:type="spellEnd"/>
      <w:r w:rsidRPr="007B16A7">
        <w:rPr>
          <w:b/>
          <w:bCs/>
        </w:rPr>
        <w:t xml:space="preserve"> </w:t>
      </w:r>
      <w:proofErr w:type="spellStart"/>
      <w:r w:rsidRPr="007B16A7">
        <w:rPr>
          <w:b/>
          <w:bCs/>
        </w:rPr>
        <w:t>Crear</w:t>
      </w:r>
      <w:proofErr w:type="spellEnd"/>
      <w:r w:rsidRPr="007B16A7">
        <w:rPr>
          <w:b/>
          <w:bCs/>
        </w:rPr>
        <w:t xml:space="preserve"> </w:t>
      </w:r>
      <w:proofErr w:type="spellStart"/>
      <w:r w:rsidRPr="007B16A7">
        <w:rPr>
          <w:b/>
          <w:bCs/>
        </w:rPr>
        <w:t>proyecto</w:t>
      </w:r>
      <w:proofErr w:type="spellEnd"/>
    </w:p>
    <w:p w14:paraId="2EE4F835" w14:textId="6282A6CC" w:rsidR="00BF045E" w:rsidRDefault="00BE1504" w:rsidP="000009D2">
      <w:pPr>
        <w:pStyle w:val="ListParagraph"/>
        <w:spacing w:before="120" w:after="120"/>
        <w:ind w:left="360"/>
        <w:jc w:val="both"/>
        <w:rPr>
          <w:lang w:val="pt-BR"/>
        </w:rPr>
      </w:pPr>
      <w:proofErr w:type="spellStart"/>
      <w:r w:rsidRPr="00223E73">
        <w:rPr>
          <w:b/>
          <w:bCs/>
          <w:lang w:val="pt-BR"/>
        </w:rPr>
        <w:t>Rellena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campo "</w:t>
      </w:r>
      <w:proofErr w:type="spellStart"/>
      <w:r w:rsidR="008221C0">
        <w:rPr>
          <w:b/>
          <w:bCs/>
          <w:lang w:val="pt-BR"/>
        </w:rPr>
        <w:t>Name</w:t>
      </w:r>
      <w:proofErr w:type="spellEnd"/>
      <w:r w:rsidRPr="00223E73">
        <w:rPr>
          <w:b/>
          <w:bCs/>
          <w:lang w:val="pt-BR"/>
        </w:rPr>
        <w:t>":</w:t>
      </w:r>
      <w:r w:rsidRPr="00223E73">
        <w:rPr>
          <w:lang w:val="pt-BR"/>
        </w:rPr>
        <w:t xml:space="preserve"> Al estar utilizando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mismo</w:t>
      </w:r>
      <w:proofErr w:type="spellEnd"/>
      <w:r w:rsidRPr="00223E73">
        <w:rPr>
          <w:lang w:val="pt-BR"/>
        </w:rPr>
        <w:t xml:space="preserve"> Centro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usuarios</w:t>
      </w:r>
      <w:proofErr w:type="spellEnd"/>
      <w:r w:rsidRPr="00223E73">
        <w:rPr>
          <w:lang w:val="pt-BR"/>
        </w:rPr>
        <w:t xml:space="preserve">, es importante evitar duplicidades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proyectos</w:t>
      </w:r>
      <w:proofErr w:type="spellEnd"/>
      <w:r w:rsidRPr="00223E73">
        <w:rPr>
          <w:lang w:val="pt-BR"/>
        </w:rPr>
        <w:t xml:space="preserve">. Para </w:t>
      </w:r>
      <w:proofErr w:type="spellStart"/>
      <w:r w:rsidRPr="00223E73">
        <w:rPr>
          <w:lang w:val="pt-BR"/>
        </w:rPr>
        <w:t>garantizar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exclusividad</w:t>
      </w:r>
      <w:proofErr w:type="spellEnd"/>
      <w:r w:rsidRPr="00223E73">
        <w:rPr>
          <w:lang w:val="pt-BR"/>
        </w:rPr>
        <w:t xml:space="preserve">, escriba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antes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. Por </w:t>
      </w:r>
      <w:proofErr w:type="spellStart"/>
      <w:r w:rsidRPr="00223E73">
        <w:rPr>
          <w:lang w:val="pt-BR"/>
        </w:rPr>
        <w:t>ejemplo</w:t>
      </w:r>
      <w:proofErr w:type="spellEnd"/>
      <w:r w:rsidRPr="00223E73">
        <w:rPr>
          <w:lang w:val="pt-BR"/>
        </w:rPr>
        <w:t xml:space="preserve">, si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es Marco,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 " </w:t>
      </w:r>
      <w:proofErr w:type="spellStart"/>
      <w:r w:rsidRPr="00223E73">
        <w:rPr>
          <w:b/>
          <w:bCs/>
          <w:lang w:val="pt-BR"/>
        </w:rPr>
        <w:t>MarcoInsuranceAuto</w:t>
      </w:r>
      <w:proofErr w:type="spellEnd"/>
      <w:r w:rsidRPr="00223E73">
        <w:rPr>
          <w:b/>
          <w:bCs/>
          <w:lang w:val="pt-BR"/>
        </w:rPr>
        <w:t>".</w:t>
      </w:r>
    </w:p>
    <w:p w14:paraId="6BE6E9AA" w14:textId="77777777" w:rsidR="00BF045E" w:rsidRDefault="00BF045E" w:rsidP="000009D2">
      <w:pPr>
        <w:pStyle w:val="ListParagraph"/>
        <w:spacing w:before="120" w:after="120"/>
        <w:ind w:left="360"/>
        <w:jc w:val="both"/>
        <w:rPr>
          <w:lang w:val="pt-BR"/>
        </w:rPr>
      </w:pPr>
    </w:p>
    <w:p w14:paraId="65C3DFB0" w14:textId="12A54072" w:rsidR="00BF045E" w:rsidRDefault="00BF045E" w:rsidP="003E5F47">
      <w:pPr>
        <w:pStyle w:val="ListParagraph"/>
        <w:numPr>
          <w:ilvl w:val="0"/>
          <w:numId w:val="6"/>
        </w:numPr>
        <w:spacing w:before="120" w:after="120"/>
        <w:jc w:val="both"/>
        <w:rPr>
          <w:noProof/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Acceso</w:t>
      </w:r>
      <w:proofErr w:type="spellEnd"/>
      <w:r w:rsidRPr="00223E73">
        <w:rPr>
          <w:lang w:val="pt-BR"/>
        </w:rPr>
        <w:t xml:space="preserve"> compartido (opcional), </w:t>
      </w:r>
      <w:proofErr w:type="spellStart"/>
      <w:r w:rsidRPr="00223E73">
        <w:rPr>
          <w:lang w:val="pt-BR"/>
        </w:rPr>
        <w:t>selecciona</w:t>
      </w:r>
      <w:proofErr w:type="spellEnd"/>
      <w:r w:rsidRPr="00223E73">
        <w:rPr>
          <w:lang w:val="pt-BR"/>
        </w:rPr>
        <w:t xml:space="preserve"> </w:t>
      </w:r>
      <w:r w:rsidR="000009D2" w:rsidRPr="00223E73">
        <w:rPr>
          <w:b/>
          <w:bCs/>
          <w:lang w:val="pt-BR"/>
        </w:rPr>
        <w:t>"</w:t>
      </w:r>
      <w:proofErr w:type="spellStart"/>
      <w:r w:rsidR="008221C0">
        <w:rPr>
          <w:b/>
          <w:bCs/>
          <w:lang w:val="pt-BR"/>
        </w:rPr>
        <w:t>Everyone</w:t>
      </w:r>
      <w:proofErr w:type="spellEnd"/>
      <w:r w:rsidR="000009D2" w:rsidRPr="00223E73">
        <w:rPr>
          <w:b/>
          <w:bCs/>
          <w:lang w:val="pt-BR"/>
        </w:rPr>
        <w:t>".</w:t>
      </w:r>
    </w:p>
    <w:p w14:paraId="049AF0EB" w14:textId="26A3F566" w:rsidR="00BF045E" w:rsidRDefault="00BF045E" w:rsidP="003E5F47">
      <w:pPr>
        <w:pStyle w:val="ListParagraph"/>
        <w:numPr>
          <w:ilvl w:val="0"/>
          <w:numId w:val="6"/>
        </w:numPr>
        <w:spacing w:before="120" w:after="120"/>
        <w:jc w:val="both"/>
        <w:rPr>
          <w:noProof/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una </w:t>
      </w:r>
      <w:proofErr w:type="spellStart"/>
      <w:r w:rsidR="008221C0">
        <w:rPr>
          <w:b/>
          <w:bCs/>
          <w:lang w:val="pt-BR"/>
        </w:rPr>
        <w:t>Description</w:t>
      </w:r>
      <w:proofErr w:type="spellEnd"/>
      <w:r w:rsidRPr="00223E73">
        <w:rPr>
          <w:b/>
          <w:bCs/>
          <w:lang w:val="pt-BR"/>
        </w:rPr>
        <w:t xml:space="preserve"> </w:t>
      </w:r>
      <w:r w:rsidRPr="00223E73">
        <w:rPr>
          <w:lang w:val="pt-BR"/>
        </w:rPr>
        <w:t xml:space="preserve">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>.</w:t>
      </w:r>
    </w:p>
    <w:p w14:paraId="04947512" w14:textId="5CFAA002" w:rsidR="000009D2" w:rsidRPr="000009D2" w:rsidRDefault="00BF045E" w:rsidP="003E5F47">
      <w:pPr>
        <w:pStyle w:val="ListParagraph"/>
        <w:numPr>
          <w:ilvl w:val="0"/>
          <w:numId w:val="6"/>
        </w:numPr>
        <w:spacing w:before="120" w:after="120"/>
        <w:jc w:val="both"/>
        <w:rPr>
          <w:noProof/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8221C0">
        <w:rPr>
          <w:b/>
          <w:bCs/>
        </w:rPr>
        <w:t>Create</w:t>
      </w:r>
      <w:r w:rsidR="000009D2" w:rsidRPr="00BF045E">
        <w:rPr>
          <w:b/>
          <w:bCs/>
        </w:rPr>
        <w:t>.</w:t>
      </w:r>
    </w:p>
    <w:p w14:paraId="22A08ED6" w14:textId="77777777" w:rsidR="000009D2" w:rsidRPr="00712D49" w:rsidRDefault="000009D2" w:rsidP="000009D2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5DFBE90E" w14:textId="590C8477" w:rsidR="000009D2" w:rsidRPr="00712D49" w:rsidRDefault="000009D2" w:rsidP="000009D2">
      <w:pPr>
        <w:spacing w:before="120" w:after="12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42A937" wp14:editId="71E5BC74">
                <wp:simplePos x="0" y="0"/>
                <wp:positionH relativeFrom="column">
                  <wp:posOffset>2339898</wp:posOffset>
                </wp:positionH>
                <wp:positionV relativeFrom="paragraph">
                  <wp:posOffset>3751688</wp:posOffset>
                </wp:positionV>
                <wp:extent cx="2356904" cy="408538"/>
                <wp:effectExtent l="0" t="0" r="18415" b="10795"/>
                <wp:wrapNone/>
                <wp:docPr id="2419753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904" cy="408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84.25pt;margin-top:295.4pt;width:185.6pt;height:3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" w14:anchorId="532180C6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602C31" wp14:editId="5F51135A">
                <wp:simplePos x="0" y="0"/>
                <wp:positionH relativeFrom="column">
                  <wp:posOffset>109654</wp:posOffset>
                </wp:positionH>
                <wp:positionV relativeFrom="paragraph">
                  <wp:posOffset>1625523</wp:posOffset>
                </wp:positionV>
                <wp:extent cx="4542263" cy="646770"/>
                <wp:effectExtent l="0" t="0" r="17145" b="13970"/>
                <wp:wrapNone/>
                <wp:docPr id="108272236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2263" cy="64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8.65pt;margin-top:128pt;width:357.65pt;height:50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" w14:anchorId="6FCA5DAA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7E6394" wp14:editId="196317A4">
                <wp:simplePos x="0" y="0"/>
                <wp:positionH relativeFrom="column">
                  <wp:posOffset>109654</wp:posOffset>
                </wp:positionH>
                <wp:positionV relativeFrom="paragraph">
                  <wp:posOffset>450927</wp:posOffset>
                </wp:positionV>
                <wp:extent cx="4586868" cy="498088"/>
                <wp:effectExtent l="0" t="0" r="10795" b="10160"/>
                <wp:wrapNone/>
                <wp:docPr id="194193009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868" cy="498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8.65pt;margin-top:35.5pt;width:361.15pt;height:3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" w14:anchorId="226EAB57"/>
            </w:pict>
          </mc:Fallback>
        </mc:AlternateContent>
      </w:r>
      <w:r>
        <w:rPr>
          <w:noProof/>
        </w:rPr>
        <w:drawing>
          <wp:inline distT="0" distB="0" distL="0" distR="0" wp14:anchorId="7DA89207" wp14:editId="2E1768D8">
            <wp:extent cx="4787377" cy="4244897"/>
            <wp:effectExtent l="0" t="0" r="635" b="0"/>
            <wp:docPr id="53259794" name="Picture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9794" name="Picture 8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6834" cy="43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9F92" w14:textId="49B3BC83" w:rsidR="000009D2" w:rsidRPr="000009D2" w:rsidRDefault="000009D2" w:rsidP="000009D2">
      <w:pPr>
        <w:pStyle w:val="ListParagraph"/>
        <w:spacing w:before="120" w:after="120"/>
        <w:ind w:left="2835" w:hanging="2475"/>
        <w:contextualSpacing w:val="0"/>
        <w:rPr>
          <w:lang w:val="pt-BR"/>
        </w:rPr>
      </w:pPr>
    </w:p>
    <w:p w14:paraId="25CE6FFB" w14:textId="77777777" w:rsidR="000009D2" w:rsidRPr="000009D2" w:rsidRDefault="000009D2" w:rsidP="00A7358F">
      <w:pPr>
        <w:pStyle w:val="ListParagraph"/>
        <w:spacing w:before="120" w:after="120"/>
        <w:ind w:left="2835" w:hanging="2475"/>
        <w:contextualSpacing w:val="0"/>
        <w:rPr>
          <w:lang w:val="pt-BR"/>
        </w:rPr>
      </w:pPr>
    </w:p>
    <w:p w14:paraId="039FFE26" w14:textId="77777777" w:rsidR="000009D2" w:rsidRPr="000009D2" w:rsidRDefault="000009D2" w:rsidP="00A7358F">
      <w:pPr>
        <w:pStyle w:val="ListParagraph"/>
        <w:spacing w:before="120" w:after="120"/>
        <w:ind w:left="2835" w:hanging="2475"/>
        <w:contextualSpacing w:val="0"/>
        <w:rPr>
          <w:lang w:val="pt-BR"/>
        </w:rPr>
      </w:pPr>
    </w:p>
    <w:p w14:paraId="65EE1DC7" w14:textId="31D245C5" w:rsidR="000009D2" w:rsidRDefault="0072748E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Mensaje</w:t>
      </w:r>
      <w:proofErr w:type="spellEnd"/>
      <w:r>
        <w:t xml:space="preserve"> de </w:t>
      </w:r>
      <w:proofErr w:type="spellStart"/>
      <w:r>
        <w:t>éxito</w:t>
      </w:r>
      <w:proofErr w:type="spellEnd"/>
    </w:p>
    <w:p w14:paraId="2DB8FAD5" w14:textId="5C800233" w:rsidR="0072748E" w:rsidRPr="00712D49" w:rsidRDefault="00BE1504" w:rsidP="0072748E">
      <w:pPr>
        <w:pStyle w:val="ListParagraph"/>
        <w:spacing w:before="120" w:after="120"/>
        <w:ind w:left="360"/>
        <w:contextualSpacing w:val="0"/>
        <w:rPr>
          <w:lang w:val="pt-BR"/>
        </w:rPr>
      </w:pPr>
      <w:proofErr w:type="spellStart"/>
      <w:r w:rsidRPr="00223E73">
        <w:rPr>
          <w:b/>
          <w:bCs/>
          <w:lang w:val="pt-BR"/>
        </w:rPr>
        <w:t>Mensaje</w:t>
      </w:r>
      <w:proofErr w:type="spellEnd"/>
      <w:r w:rsidRPr="00223E73">
        <w:rPr>
          <w:b/>
          <w:bCs/>
          <w:lang w:val="pt-BR"/>
        </w:rPr>
        <w:t xml:space="preserve"> de </w:t>
      </w:r>
      <w:proofErr w:type="spellStart"/>
      <w:r w:rsidRPr="00223E73">
        <w:rPr>
          <w:b/>
          <w:bCs/>
          <w:lang w:val="pt-BR"/>
        </w:rPr>
        <w:t>éxito</w:t>
      </w:r>
      <w:proofErr w:type="spellEnd"/>
      <w:r w:rsidRPr="00223E73">
        <w:rPr>
          <w:b/>
          <w:bCs/>
          <w:lang w:val="pt-BR"/>
        </w:rPr>
        <w:t>:</w:t>
      </w:r>
      <w:r w:rsidRPr="00223E73">
        <w:rPr>
          <w:lang w:val="pt-BR"/>
        </w:rPr>
        <w:t xml:space="preserve"> Una vez </w:t>
      </w:r>
      <w:proofErr w:type="spellStart"/>
      <w:r w:rsidRPr="00223E73">
        <w:rPr>
          <w:lang w:val="pt-BR"/>
        </w:rPr>
        <w:t>creado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, se mostrará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éxito</w:t>
      </w:r>
      <w:proofErr w:type="spellEnd"/>
      <w:r w:rsidRPr="00223E73">
        <w:rPr>
          <w:lang w:val="pt-BR"/>
        </w:rPr>
        <w:t xml:space="preserve"> que confirma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se </w:t>
      </w:r>
      <w:proofErr w:type="gramStart"/>
      <w:r w:rsidRPr="00223E73">
        <w:rPr>
          <w:lang w:val="pt-BR"/>
        </w:rPr>
        <w:t>ha</w:t>
      </w:r>
      <w:proofErr w:type="gramEnd"/>
      <w:r w:rsidRPr="00223E73">
        <w:rPr>
          <w:lang w:val="pt-BR"/>
        </w:rPr>
        <w:t xml:space="preserve"> completado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éxito</w:t>
      </w:r>
      <w:proofErr w:type="spellEnd"/>
      <w:r w:rsidRPr="00223E73">
        <w:rPr>
          <w:lang w:val="pt-BR"/>
        </w:rPr>
        <w:t>.</w:t>
      </w:r>
    </w:p>
    <w:p w14:paraId="7AF958DF" w14:textId="2E19D744" w:rsidR="000009D2" w:rsidRPr="00712D49" w:rsidRDefault="0072748E" w:rsidP="000009D2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30640613" wp14:editId="11D3FA28">
            <wp:extent cx="2489200" cy="952500"/>
            <wp:effectExtent l="0" t="0" r="0" b="0"/>
            <wp:docPr id="1926227449" name="Picture 9" descr="Captura de pantalla de un mensaj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7449" name="Picture 9" descr="A screenshot of a mess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4D56" w14:textId="358783CC" w:rsidR="000009D2" w:rsidRDefault="000009D2" w:rsidP="000009D2">
      <w:pPr>
        <w:pStyle w:val="ListParagraph"/>
        <w:spacing w:before="120" w:after="120"/>
        <w:ind w:left="2835" w:hanging="2475"/>
        <w:contextualSpacing w:val="0"/>
      </w:pPr>
    </w:p>
    <w:p w14:paraId="252DB7BA" w14:textId="0DB28B60" w:rsidR="000009D2" w:rsidRDefault="000009D2" w:rsidP="00A7358F">
      <w:pPr>
        <w:pStyle w:val="ListParagraph"/>
        <w:spacing w:before="120" w:after="120"/>
        <w:ind w:left="2835" w:hanging="2475"/>
        <w:contextualSpacing w:val="0"/>
      </w:pPr>
    </w:p>
    <w:p w14:paraId="6DABC82E" w14:textId="03EA8A59" w:rsidR="000009D2" w:rsidRDefault="000009D2" w:rsidP="00A7358F">
      <w:pPr>
        <w:pStyle w:val="ListParagraph"/>
        <w:spacing w:before="120" w:after="120"/>
        <w:ind w:left="2835" w:hanging="2475"/>
        <w:contextualSpacing w:val="0"/>
      </w:pPr>
    </w:p>
    <w:p w14:paraId="6358E4E6" w14:textId="77777777" w:rsidR="00771D0D" w:rsidRDefault="00771D0D" w:rsidP="00A7358F">
      <w:pPr>
        <w:pStyle w:val="ListParagraph"/>
        <w:spacing w:before="120" w:after="120"/>
        <w:ind w:left="2835" w:hanging="2475"/>
        <w:contextualSpacing w:val="0"/>
      </w:pPr>
    </w:p>
    <w:p w14:paraId="40BEAADA" w14:textId="77777777" w:rsidR="00771D0D" w:rsidRPr="00771D0D" w:rsidRDefault="00771D0D" w:rsidP="00A7358F">
      <w:pPr>
        <w:pStyle w:val="ListParagraph"/>
        <w:spacing w:before="120" w:after="120"/>
        <w:ind w:left="2835" w:hanging="2475"/>
        <w:contextualSpacing w:val="0"/>
        <w:rPr>
          <w:lang w:val="pt-BR"/>
        </w:rPr>
      </w:pPr>
    </w:p>
    <w:p w14:paraId="17693136" w14:textId="3BC5AC40" w:rsidR="00F1486D" w:rsidRDefault="00F1486D" w:rsidP="00DF067B">
      <w:pPr>
        <w:spacing w:before="120" w:after="120"/>
        <w:rPr>
          <w:lang w:val="pt-BR"/>
        </w:rPr>
      </w:pPr>
    </w:p>
    <w:p w14:paraId="1BDEB2CB" w14:textId="77777777" w:rsidR="00192437" w:rsidRPr="00771D0D" w:rsidRDefault="00192437" w:rsidP="00DF067B">
      <w:pPr>
        <w:spacing w:before="120" w:after="120"/>
        <w:rPr>
          <w:lang w:val="pt-BR"/>
        </w:rPr>
      </w:pPr>
    </w:p>
    <w:p w14:paraId="53E98305" w14:textId="65037ED4" w:rsidR="00F1486D" w:rsidRPr="00BC3B1E" w:rsidRDefault="00BC3B1E" w:rsidP="004C10C7">
      <w:pPr>
        <w:pStyle w:val="Heading2"/>
        <w:ind w:left="431" w:hanging="431"/>
        <w:rPr>
          <w:lang w:val="pt-BR"/>
        </w:rPr>
      </w:pPr>
      <w:bookmarkStart w:id="16" w:name="_Toc177138819"/>
      <w:proofErr w:type="spellStart"/>
      <w:r w:rsidRPr="00223E73">
        <w:rPr>
          <w:lang w:val="pt-BR"/>
        </w:rPr>
        <w:lastRenderedPageBreak/>
        <w:t>Añade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robot</w:t>
      </w:r>
      <w:proofErr w:type="spellEnd"/>
      <w:r w:rsidRPr="00223E73">
        <w:rPr>
          <w:lang w:val="pt-BR"/>
        </w:rPr>
        <w:t xml:space="preserve"> a </w:t>
      </w:r>
      <w:proofErr w:type="gramStart"/>
      <w:r w:rsidRPr="00223E73">
        <w:rPr>
          <w:lang w:val="pt-BR"/>
        </w:rPr>
        <w:t>tu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bookmarkEnd w:id="16"/>
      <w:proofErr w:type="spellEnd"/>
    </w:p>
    <w:p w14:paraId="505F53AB" w14:textId="3DDEC3D4" w:rsidR="00A03C65" w:rsidRPr="00A03C65" w:rsidRDefault="00BE1504" w:rsidP="003E5F47">
      <w:pPr>
        <w:pStyle w:val="ListParagraph"/>
        <w:numPr>
          <w:ilvl w:val="0"/>
          <w:numId w:val="6"/>
        </w:num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"</w:t>
      </w:r>
      <w:proofErr w:type="spellStart"/>
      <w:r w:rsidR="00A2232C">
        <w:rPr>
          <w:b/>
          <w:bCs/>
          <w:lang w:val="pt-BR"/>
        </w:rPr>
        <w:t>Manage</w:t>
      </w:r>
      <w:proofErr w:type="spellEnd"/>
      <w:r w:rsidR="00A2232C">
        <w:rPr>
          <w:b/>
          <w:bCs/>
          <w:lang w:val="pt-BR"/>
        </w:rPr>
        <w:t xml:space="preserve"> </w:t>
      </w:r>
      <w:proofErr w:type="spellStart"/>
      <w:r w:rsidR="00A2232C">
        <w:rPr>
          <w:b/>
          <w:bCs/>
          <w:lang w:val="pt-BR"/>
        </w:rPr>
        <w:t>Projects</w:t>
      </w:r>
      <w:proofErr w:type="spellEnd"/>
      <w:r w:rsidRPr="00223E73">
        <w:rPr>
          <w:b/>
          <w:bCs/>
          <w:lang w:val="pt-BR"/>
        </w:rPr>
        <w:t>",</w:t>
      </w:r>
      <w:r w:rsidRPr="00223E73">
        <w:rPr>
          <w:lang w:val="pt-BR"/>
        </w:rPr>
        <w:t xml:space="preserve"> localiza tu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: Busca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has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creado</w:t>
      </w:r>
      <w:proofErr w:type="spellEnd"/>
      <w:r w:rsidRPr="00223E73">
        <w:rPr>
          <w:lang w:val="pt-BR"/>
        </w:rPr>
        <w:t xml:space="preserve">, que </w:t>
      </w:r>
      <w:proofErr w:type="spellStart"/>
      <w:r w:rsidRPr="00223E73">
        <w:rPr>
          <w:lang w:val="pt-BR"/>
        </w:rPr>
        <w:t>debe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contener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formato "</w:t>
      </w:r>
      <w:proofErr w:type="spellStart"/>
      <w:r w:rsidRPr="00223E73">
        <w:rPr>
          <w:b/>
          <w:bCs/>
          <w:lang w:val="pt-BR"/>
        </w:rPr>
        <w:t>TuNombreSeguroWeb</w:t>
      </w:r>
      <w:proofErr w:type="spellEnd"/>
      <w:r w:rsidRPr="00223E73">
        <w:rPr>
          <w:lang w:val="pt-BR"/>
        </w:rPr>
        <w:t xml:space="preserve">", y </w:t>
      </w:r>
      <w:proofErr w:type="spellStart"/>
      <w:r w:rsidRPr="00223E73">
        <w:rPr>
          <w:lang w:val="pt-BR"/>
        </w:rPr>
        <w:t>haz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él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abrirlo</w:t>
      </w:r>
      <w:proofErr w:type="spellEnd"/>
      <w:r w:rsidRPr="00223E73">
        <w:rPr>
          <w:lang w:val="pt-BR"/>
        </w:rPr>
        <w:t>.</w:t>
      </w:r>
    </w:p>
    <w:p w14:paraId="2E32178B" w14:textId="60FBF175" w:rsidR="00A03C65" w:rsidRDefault="00A03C65" w:rsidP="00A03C65">
      <w:pPr>
        <w:pStyle w:val="ListParagraph"/>
        <w:spacing w:before="120" w:after="120"/>
        <w:ind w:left="9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4AAC7E" wp14:editId="6E24CC5C">
                <wp:simplePos x="0" y="0"/>
                <wp:positionH relativeFrom="column">
                  <wp:posOffset>721082</wp:posOffset>
                </wp:positionH>
                <wp:positionV relativeFrom="paragraph">
                  <wp:posOffset>1146593</wp:posOffset>
                </wp:positionV>
                <wp:extent cx="1025912" cy="185853"/>
                <wp:effectExtent l="0" t="0" r="15875" b="17780"/>
                <wp:wrapNone/>
                <wp:docPr id="124489322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912" cy="185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D727B" id="Rectangle 7" o:spid="_x0000_s1026" style="position:absolute;margin-left:56.8pt;margin-top:90.3pt;width:80.8pt;height:14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096C4" wp14:editId="4E012943">
            <wp:extent cx="2557346" cy="1406031"/>
            <wp:effectExtent l="0" t="0" r="0" b="3810"/>
            <wp:docPr id="386458454" name="Picture 10" descr="Captura de pantalla de una página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58454" name="Picture 10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7575" cy="14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D305" w14:textId="6F9AF981" w:rsidR="00A03C65" w:rsidRDefault="00A03C65" w:rsidP="003E5F47">
      <w:pPr>
        <w:pStyle w:val="ListParagraph"/>
        <w:numPr>
          <w:ilvl w:val="0"/>
          <w:numId w:val="6"/>
        </w:numPr>
        <w:spacing w:before="120" w:after="120"/>
        <w:jc w:val="both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"</w:t>
      </w:r>
      <w:r w:rsidR="00A2232C">
        <w:rPr>
          <w:b/>
          <w:bCs/>
        </w:rPr>
        <w:t>Create</w:t>
      </w:r>
      <w:r w:rsidRPr="00A2232C">
        <w:rPr>
          <w:b/>
          <w:bCs/>
        </w:rPr>
        <w:t xml:space="preserve"> </w:t>
      </w:r>
      <w:r w:rsidR="00A2232C">
        <w:rPr>
          <w:b/>
          <w:bCs/>
        </w:rPr>
        <w:t>bot</w:t>
      </w:r>
      <w:r>
        <w:t>".</w:t>
      </w:r>
    </w:p>
    <w:p w14:paraId="099963AE" w14:textId="52469BCC" w:rsidR="00A03C65" w:rsidRDefault="00A2232C" w:rsidP="00A03C65">
      <w:pPr>
        <w:pStyle w:val="ListParagraph"/>
        <w:spacing w:before="120" w:after="120"/>
        <w:ind w:left="9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8FA1C0" wp14:editId="58520D41">
                <wp:simplePos x="0" y="0"/>
                <wp:positionH relativeFrom="column">
                  <wp:posOffset>2336119</wp:posOffset>
                </wp:positionH>
                <wp:positionV relativeFrom="paragraph">
                  <wp:posOffset>305435</wp:posOffset>
                </wp:positionV>
                <wp:extent cx="1186904" cy="411783"/>
                <wp:effectExtent l="0" t="0" r="6985" b="7620"/>
                <wp:wrapNone/>
                <wp:docPr id="14967438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6904" cy="411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72105" id="Rectangle 7" o:spid="_x0000_s1026" style="position:absolute;margin-left:183.95pt;margin-top:24.05pt;width:93.45pt;height:32.4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3E0C73" wp14:editId="5F2D09CA">
            <wp:extent cx="2937833" cy="865955"/>
            <wp:effectExtent l="0" t="0" r="0" b="0"/>
            <wp:docPr id="730532196" name="Picture 108" descr="A search bar with a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32196" name="Picture 108" descr="A search bar with a blue and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8026" cy="8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C021" w14:textId="41405AB1" w:rsidR="00A03C65" w:rsidRDefault="00A03C65" w:rsidP="00A03C65">
      <w:pPr>
        <w:pStyle w:val="ListParagraph"/>
        <w:spacing w:before="120" w:after="120"/>
        <w:ind w:left="920"/>
      </w:pPr>
    </w:p>
    <w:p w14:paraId="6FEBD14A" w14:textId="4815AB48" w:rsidR="00A03C65" w:rsidRDefault="00A03C65" w:rsidP="00A03C65">
      <w:pPr>
        <w:pStyle w:val="ListParagraph"/>
        <w:spacing w:before="120" w:after="120"/>
        <w:ind w:left="920"/>
      </w:pPr>
    </w:p>
    <w:p w14:paraId="4D75E1B1" w14:textId="44804CF6" w:rsidR="00352605" w:rsidRDefault="00352605" w:rsidP="003E5F47">
      <w:pPr>
        <w:pStyle w:val="ListParagraph"/>
        <w:numPr>
          <w:ilvl w:val="0"/>
          <w:numId w:val="6"/>
        </w:numPr>
        <w:spacing w:before="120" w:after="120"/>
        <w:jc w:val="both"/>
        <w:rPr>
          <w:lang w:val="en-BR"/>
        </w:rPr>
      </w:pPr>
      <w:r w:rsidRPr="00223E73">
        <w:rPr>
          <w:lang w:val="pt-BR"/>
        </w:rPr>
        <w:t xml:space="preserve">Dale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ya</w:t>
      </w:r>
      <w:proofErr w:type="spellEnd"/>
      <w:r w:rsidRPr="00223E73">
        <w:rPr>
          <w:lang w:val="pt-BR"/>
        </w:rPr>
        <w:t xml:space="preserve"> que estamos usando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mismo</w:t>
      </w:r>
      <w:proofErr w:type="spellEnd"/>
      <w:r w:rsidRPr="00223E73">
        <w:rPr>
          <w:lang w:val="pt-BR"/>
        </w:rPr>
        <w:t xml:space="preserve"> inquilino, para evitar duplicidades, cada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debe</w:t>
      </w:r>
      <w:proofErr w:type="spellEnd"/>
      <w:r w:rsidRPr="00223E73">
        <w:rPr>
          <w:lang w:val="pt-BR"/>
        </w:rPr>
        <w:t xml:space="preserve"> personalizar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. Especifique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comience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propio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. </w:t>
      </w:r>
      <w:proofErr w:type="spellStart"/>
      <w:r w:rsidRPr="00223E73">
        <w:rPr>
          <w:lang w:val="pt-BR"/>
        </w:rPr>
        <w:t>Ejemplo</w:t>
      </w:r>
      <w:proofErr w:type="spellEnd"/>
      <w:r w:rsidRPr="00223E73">
        <w:rPr>
          <w:lang w:val="pt-BR"/>
        </w:rPr>
        <w:t xml:space="preserve">: </w:t>
      </w:r>
      <w:r w:rsidRPr="00223E73">
        <w:rPr>
          <w:b/>
          <w:bCs/>
          <w:lang w:val="pt-BR"/>
        </w:rPr>
        <w:t>"</w:t>
      </w:r>
      <w:proofErr w:type="spellStart"/>
      <w:r w:rsidRPr="00223E73">
        <w:rPr>
          <w:b/>
          <w:bCs/>
          <w:lang w:val="pt-BR"/>
        </w:rPr>
        <w:t>MarcoInsuranceAuto</w:t>
      </w:r>
      <w:proofErr w:type="spellEnd"/>
      <w:r w:rsidRPr="00223E73">
        <w:rPr>
          <w:b/>
          <w:bCs/>
          <w:lang w:val="pt-BR"/>
        </w:rPr>
        <w:t>".</w:t>
      </w:r>
    </w:p>
    <w:p w14:paraId="04D45B76" w14:textId="77777777" w:rsidR="00352605" w:rsidRPr="00352605" w:rsidRDefault="00352605" w:rsidP="00352605">
      <w:pPr>
        <w:pStyle w:val="ListParagraph"/>
        <w:spacing w:before="120" w:after="120"/>
        <w:ind w:left="560"/>
        <w:jc w:val="both"/>
        <w:rPr>
          <w:lang w:val="en-BR"/>
        </w:rPr>
      </w:pPr>
    </w:p>
    <w:p w14:paraId="0D708B38" w14:textId="77777777" w:rsidR="00352605" w:rsidRDefault="00352605" w:rsidP="00352605">
      <w:pPr>
        <w:pStyle w:val="ListParagraph"/>
        <w:spacing w:before="120" w:after="120"/>
        <w:ind w:left="560"/>
        <w:jc w:val="both"/>
        <w:rPr>
          <w:lang w:val="pt-BR"/>
        </w:rPr>
      </w:pPr>
    </w:p>
    <w:p w14:paraId="2746B27F" w14:textId="04DF8150" w:rsidR="00352605" w:rsidRDefault="00E20735" w:rsidP="00352605">
      <w:pPr>
        <w:pStyle w:val="ListParagraph"/>
        <w:spacing w:before="120" w:after="120"/>
        <w:ind w:left="560"/>
        <w:jc w:val="both"/>
        <w:rPr>
          <w:lang w:val="pt-BR"/>
        </w:rPr>
      </w:pPr>
      <w:r>
        <w:rPr>
          <w:noProof/>
        </w:rPr>
        <w:drawing>
          <wp:inline distT="0" distB="0" distL="0" distR="0" wp14:anchorId="1183DF26" wp14:editId="0F9B5BAC">
            <wp:extent cx="3323063" cy="1372908"/>
            <wp:effectExtent l="0" t="0" r="4445" b="0"/>
            <wp:docPr id="1516755909" name="Picture 12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55909" name="Picture 12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6922" cy="139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BD9D" w14:textId="77777777" w:rsidR="00352605" w:rsidRPr="00352605" w:rsidRDefault="00352605" w:rsidP="00352605">
      <w:pPr>
        <w:pStyle w:val="ListParagraph"/>
        <w:spacing w:before="120" w:after="120"/>
        <w:ind w:left="560"/>
        <w:jc w:val="both"/>
        <w:rPr>
          <w:lang w:val="pt-BR"/>
        </w:rPr>
      </w:pPr>
    </w:p>
    <w:p w14:paraId="795CAA0C" w14:textId="56222A58" w:rsidR="00A03C65" w:rsidRDefault="00352605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Proporcione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descripción</w:t>
      </w:r>
      <w:proofErr w:type="spellEnd"/>
      <w:r>
        <w:t>.</w:t>
      </w:r>
    </w:p>
    <w:p w14:paraId="7AF04DFF" w14:textId="77777777" w:rsidR="00352605" w:rsidRPr="00DA33E6" w:rsidRDefault="00352605" w:rsidP="00352605">
      <w:pPr>
        <w:pStyle w:val="ListParagraph"/>
        <w:spacing w:before="120" w:after="120"/>
        <w:ind w:left="560"/>
        <w:rPr>
          <w:lang w:val="pt-BR"/>
        </w:rPr>
      </w:pPr>
    </w:p>
    <w:p w14:paraId="07B266E1" w14:textId="2CD01C39" w:rsidR="00E20735" w:rsidRDefault="00E20735" w:rsidP="00E20735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</w:rPr>
        <w:drawing>
          <wp:inline distT="0" distB="0" distL="0" distR="0" wp14:anchorId="46D76F81" wp14:editId="263E44EB">
            <wp:extent cx="2527300" cy="1079500"/>
            <wp:effectExtent l="0" t="0" r="0" b="0"/>
            <wp:docPr id="1768990052" name="Picture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90052" name="Picture 13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838A" w14:textId="0E4AC39A" w:rsidR="00E20735" w:rsidRPr="00A03C65" w:rsidRDefault="00E20735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A2232C">
        <w:rPr>
          <w:b/>
          <w:bCs/>
        </w:rPr>
        <w:t>Next</w:t>
      </w:r>
    </w:p>
    <w:p w14:paraId="2261F86F" w14:textId="787411CE" w:rsidR="00F1486D" w:rsidRDefault="00E20735" w:rsidP="00DF067B">
      <w:pPr>
        <w:spacing w:before="120" w:after="1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0537BB" wp14:editId="06B92965">
                <wp:simplePos x="0" y="0"/>
                <wp:positionH relativeFrom="column">
                  <wp:posOffset>2659582</wp:posOffset>
                </wp:positionH>
                <wp:positionV relativeFrom="paragraph">
                  <wp:posOffset>2415540</wp:posOffset>
                </wp:positionV>
                <wp:extent cx="542692" cy="223024"/>
                <wp:effectExtent l="0" t="0" r="16510" b="18415"/>
                <wp:wrapNone/>
                <wp:docPr id="55573942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692" cy="223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09.4pt;margin-top:190.2pt;width:42.75pt;height:17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" w14:anchorId="226DE215"/>
            </w:pict>
          </mc:Fallback>
        </mc:AlternateContent>
      </w:r>
      <w:r>
        <w:rPr>
          <w:noProof/>
        </w:rPr>
        <w:drawing>
          <wp:inline distT="0" distB="0" distL="0" distR="0" wp14:anchorId="4893CB61" wp14:editId="3C8BB384">
            <wp:extent cx="3345366" cy="2715394"/>
            <wp:effectExtent l="0" t="0" r="0" b="2540"/>
            <wp:docPr id="1351790152" name="Picture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0152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5766" cy="27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8416" w14:textId="5BA024B6" w:rsidR="00E20735" w:rsidRDefault="00E20735" w:rsidP="00DF067B">
      <w:pPr>
        <w:spacing w:before="120" w:after="120"/>
      </w:pPr>
    </w:p>
    <w:p w14:paraId="261BBFE2" w14:textId="4B81DE08" w:rsidR="004A6435" w:rsidRDefault="004A6435" w:rsidP="004A6435">
      <w:pPr>
        <w:spacing w:before="120" w:after="120"/>
      </w:pPr>
    </w:p>
    <w:p w14:paraId="174EFD9B" w14:textId="01E34395" w:rsidR="004A6435" w:rsidRDefault="004A6435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Seleccione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script. </w:t>
      </w:r>
    </w:p>
    <w:p w14:paraId="7BBE676A" w14:textId="5D1C0593" w:rsidR="004A6435" w:rsidRDefault="004A6435" w:rsidP="004A6435">
      <w:pPr>
        <w:pStyle w:val="ListParagraph"/>
        <w:spacing w:before="120" w:after="12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B168D0" wp14:editId="7C71CD5B">
                <wp:simplePos x="0" y="0"/>
                <wp:positionH relativeFrom="column">
                  <wp:posOffset>874395</wp:posOffset>
                </wp:positionH>
                <wp:positionV relativeFrom="paragraph">
                  <wp:posOffset>751592</wp:posOffset>
                </wp:positionV>
                <wp:extent cx="1932879" cy="631902"/>
                <wp:effectExtent l="0" t="0" r="10795" b="15875"/>
                <wp:wrapNone/>
                <wp:docPr id="5803934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879" cy="631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68.85pt;margin-top:59.2pt;width:152.2pt;height:49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" w14:anchorId="55171CE4"/>
            </w:pict>
          </mc:Fallback>
        </mc:AlternateContent>
      </w:r>
      <w:r>
        <w:rPr>
          <w:noProof/>
        </w:rPr>
        <w:drawing>
          <wp:inline distT="0" distB="0" distL="0" distR="0" wp14:anchorId="17286B2F" wp14:editId="04A4B262">
            <wp:extent cx="4546600" cy="1638300"/>
            <wp:effectExtent l="0" t="0" r="0" b="0"/>
            <wp:docPr id="233997355" name="Picture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97355" name="Picture 15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891B" w14:textId="77777777" w:rsidR="004A6435" w:rsidRDefault="004A6435" w:rsidP="004A6435">
      <w:pPr>
        <w:pStyle w:val="ListParagraph"/>
        <w:spacing w:before="120" w:after="120"/>
        <w:ind w:left="360"/>
      </w:pPr>
    </w:p>
    <w:p w14:paraId="2929AC04" w14:textId="3A277C4D" w:rsidR="00E20735" w:rsidRPr="00223E73" w:rsidRDefault="00E20735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versión</w:t>
      </w:r>
      <w:proofErr w:type="spellEnd"/>
      <w:r w:rsidRPr="00223E73">
        <w:rPr>
          <w:lang w:val="pt-BR"/>
        </w:rPr>
        <w:t xml:space="preserve"> más </w:t>
      </w:r>
      <w:proofErr w:type="spellStart"/>
      <w:r w:rsidRPr="00223E73">
        <w:rPr>
          <w:lang w:val="pt-BR"/>
        </w:rPr>
        <w:t>reciente</w:t>
      </w:r>
      <w:proofErr w:type="spellEnd"/>
      <w:r w:rsidRPr="00223E73">
        <w:rPr>
          <w:lang w:val="pt-BR"/>
        </w:rPr>
        <w:t>.</w:t>
      </w:r>
    </w:p>
    <w:p w14:paraId="769A9FDD" w14:textId="2A4CD6B7" w:rsidR="00E20735" w:rsidRDefault="00E20735" w:rsidP="00E20735">
      <w:pPr>
        <w:pStyle w:val="ListParagraph"/>
        <w:spacing w:before="120" w:after="120"/>
        <w:ind w:left="9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6C01C0" wp14:editId="0863A77A">
                <wp:simplePos x="0" y="0"/>
                <wp:positionH relativeFrom="column">
                  <wp:posOffset>630044</wp:posOffset>
                </wp:positionH>
                <wp:positionV relativeFrom="paragraph">
                  <wp:posOffset>260319</wp:posOffset>
                </wp:positionV>
                <wp:extent cx="1910576" cy="296762"/>
                <wp:effectExtent l="0" t="0" r="7620" b="8255"/>
                <wp:wrapNone/>
                <wp:docPr id="62382459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576" cy="296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49.6pt;margin-top:20.5pt;width:150.45pt;height:2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" w14:anchorId="43DC3138"/>
            </w:pict>
          </mc:Fallback>
        </mc:AlternateContent>
      </w:r>
      <w:r>
        <w:rPr>
          <w:noProof/>
        </w:rPr>
        <w:drawing>
          <wp:inline distT="0" distB="0" distL="0" distR="0" wp14:anchorId="42CCC402" wp14:editId="41701F25">
            <wp:extent cx="2032000" cy="762000"/>
            <wp:effectExtent l="0" t="0" r="0" b="0"/>
            <wp:docPr id="1173762334" name="Picture 16" descr="Un objeto rectangular blanco con texto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62334" name="Picture 16" descr="A white rectangular object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22CD" w14:textId="6DE40676" w:rsidR="00BC3B1E" w:rsidRDefault="00BC3B1E" w:rsidP="00E20735">
      <w:pPr>
        <w:pStyle w:val="ListParagraph"/>
        <w:spacing w:before="120" w:after="120"/>
        <w:ind w:left="920"/>
      </w:pPr>
    </w:p>
    <w:p w14:paraId="154DCBEB" w14:textId="183FF92A" w:rsidR="00BC3B1E" w:rsidRPr="00BC3B1E" w:rsidRDefault="00BC3B1E" w:rsidP="00E20735">
      <w:pPr>
        <w:pStyle w:val="ListParagraph"/>
        <w:spacing w:before="120" w:after="120"/>
        <w:ind w:left="92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r w:rsidR="00352605" w:rsidRPr="00223E73">
        <w:rPr>
          <w:lang w:val="pt-BR"/>
        </w:rPr>
        <w:t xml:space="preserve">Opte </w:t>
      </w:r>
      <w:proofErr w:type="spellStart"/>
      <w:r w:rsidR="00352605" w:rsidRPr="00223E73">
        <w:rPr>
          <w:lang w:val="pt-BR"/>
        </w:rPr>
        <w:t>siempre</w:t>
      </w:r>
      <w:proofErr w:type="spellEnd"/>
      <w:r w:rsidR="00352605" w:rsidRPr="00223E73">
        <w:rPr>
          <w:lang w:val="pt-BR"/>
        </w:rPr>
        <w:t xml:space="preserve"> por </w:t>
      </w:r>
      <w:proofErr w:type="spellStart"/>
      <w:r w:rsidR="00352605" w:rsidRPr="00223E73">
        <w:rPr>
          <w:lang w:val="pt-BR"/>
        </w:rPr>
        <w:t>la</w:t>
      </w:r>
      <w:proofErr w:type="spellEnd"/>
      <w:r w:rsidR="00352605" w:rsidRPr="00223E73">
        <w:rPr>
          <w:lang w:val="pt-BR"/>
        </w:rPr>
        <w:t xml:space="preserve"> última </w:t>
      </w:r>
      <w:proofErr w:type="spellStart"/>
      <w:r w:rsidR="00352605" w:rsidRPr="00223E73">
        <w:rPr>
          <w:lang w:val="pt-BR"/>
        </w:rPr>
        <w:t>versión</w:t>
      </w:r>
      <w:proofErr w:type="spellEnd"/>
      <w:r w:rsidR="00352605" w:rsidRPr="00223E73">
        <w:rPr>
          <w:lang w:val="pt-BR"/>
        </w:rPr>
        <w:t xml:space="preserve">. Se </w:t>
      </w:r>
      <w:proofErr w:type="spellStart"/>
      <w:r w:rsidR="00352605" w:rsidRPr="00223E73">
        <w:rPr>
          <w:lang w:val="pt-BR"/>
        </w:rPr>
        <w:t>podrán</w:t>
      </w:r>
      <w:proofErr w:type="spellEnd"/>
      <w:r w:rsidR="00352605" w:rsidRPr="00223E73">
        <w:rPr>
          <w:lang w:val="pt-BR"/>
        </w:rPr>
        <w:t xml:space="preserve"> </w:t>
      </w:r>
      <w:proofErr w:type="spellStart"/>
      <w:r w:rsidR="00352605" w:rsidRPr="00223E73">
        <w:rPr>
          <w:lang w:val="pt-BR"/>
        </w:rPr>
        <w:t>lanzar</w:t>
      </w:r>
      <w:proofErr w:type="spellEnd"/>
      <w:r w:rsidR="00352605" w:rsidRPr="00223E73">
        <w:rPr>
          <w:lang w:val="pt-BR"/>
        </w:rPr>
        <w:t xml:space="preserve"> </w:t>
      </w:r>
      <w:proofErr w:type="spellStart"/>
      <w:r w:rsidR="00352605" w:rsidRPr="00223E73">
        <w:rPr>
          <w:lang w:val="pt-BR"/>
        </w:rPr>
        <w:t>nuevas</w:t>
      </w:r>
      <w:proofErr w:type="spellEnd"/>
      <w:r w:rsidR="00352605" w:rsidRPr="00223E73">
        <w:rPr>
          <w:lang w:val="pt-BR"/>
        </w:rPr>
        <w:t xml:space="preserve"> </w:t>
      </w:r>
      <w:proofErr w:type="spellStart"/>
      <w:r w:rsidR="00352605" w:rsidRPr="00223E73">
        <w:rPr>
          <w:lang w:val="pt-BR"/>
        </w:rPr>
        <w:t>versiones</w:t>
      </w:r>
      <w:proofErr w:type="spellEnd"/>
      <w:r w:rsidR="00352605" w:rsidRPr="00223E73">
        <w:rPr>
          <w:lang w:val="pt-BR"/>
        </w:rPr>
        <w:t xml:space="preserve"> de </w:t>
      </w:r>
      <w:proofErr w:type="spellStart"/>
      <w:r w:rsidR="00352605" w:rsidRPr="00223E73">
        <w:rPr>
          <w:lang w:val="pt-BR"/>
        </w:rPr>
        <w:t>acuerdo</w:t>
      </w:r>
      <w:proofErr w:type="spellEnd"/>
      <w:r w:rsidR="00352605" w:rsidRPr="00223E73">
        <w:rPr>
          <w:lang w:val="pt-BR"/>
        </w:rPr>
        <w:t xml:space="preserve"> a </w:t>
      </w:r>
      <w:proofErr w:type="spellStart"/>
      <w:r w:rsidR="00352605" w:rsidRPr="00223E73">
        <w:rPr>
          <w:lang w:val="pt-BR"/>
        </w:rPr>
        <w:t>las</w:t>
      </w:r>
      <w:proofErr w:type="spellEnd"/>
      <w:r w:rsidR="00352605" w:rsidRPr="00223E73">
        <w:rPr>
          <w:lang w:val="pt-BR"/>
        </w:rPr>
        <w:t xml:space="preserve"> </w:t>
      </w:r>
      <w:proofErr w:type="spellStart"/>
      <w:r w:rsidR="00352605" w:rsidRPr="00223E73">
        <w:rPr>
          <w:lang w:val="pt-BR"/>
        </w:rPr>
        <w:t>necesidades</w:t>
      </w:r>
      <w:proofErr w:type="spellEnd"/>
      <w:r w:rsidR="00352605" w:rsidRPr="00223E73">
        <w:rPr>
          <w:lang w:val="pt-BR"/>
        </w:rPr>
        <w:t xml:space="preserve"> de </w:t>
      </w:r>
      <w:proofErr w:type="spellStart"/>
      <w:r w:rsidR="00352605" w:rsidRPr="00223E73">
        <w:rPr>
          <w:lang w:val="pt-BR"/>
        </w:rPr>
        <w:t>desarrollo</w:t>
      </w:r>
      <w:proofErr w:type="spellEnd"/>
      <w:r w:rsidR="00352605" w:rsidRPr="00223E73">
        <w:rPr>
          <w:lang w:val="pt-BR"/>
        </w:rPr>
        <w:t xml:space="preserve"> de este </w:t>
      </w:r>
      <w:proofErr w:type="spellStart"/>
      <w:r w:rsidR="00352605" w:rsidRPr="00223E73">
        <w:rPr>
          <w:lang w:val="pt-BR"/>
        </w:rPr>
        <w:t>laboratorio</w:t>
      </w:r>
      <w:proofErr w:type="spellEnd"/>
      <w:r w:rsidR="00352605" w:rsidRPr="00223E73">
        <w:rPr>
          <w:lang w:val="pt-BR"/>
        </w:rPr>
        <w:t>.</w:t>
      </w:r>
    </w:p>
    <w:p w14:paraId="6FBFDF1C" w14:textId="09E79AA4" w:rsidR="00E20735" w:rsidRPr="00BC3B1E" w:rsidRDefault="00E20735" w:rsidP="00E20735">
      <w:pPr>
        <w:pStyle w:val="ListParagraph"/>
        <w:spacing w:before="120" w:after="120"/>
        <w:ind w:left="920"/>
        <w:rPr>
          <w:lang w:val="pt-BR"/>
        </w:rPr>
      </w:pPr>
    </w:p>
    <w:p w14:paraId="7C193EF6" w14:textId="175CEC66" w:rsidR="00E20735" w:rsidRPr="00E20735" w:rsidRDefault="00E20735" w:rsidP="00E20735">
      <w:pPr>
        <w:pStyle w:val="ListParagraph"/>
        <w:spacing w:before="120" w:after="120"/>
        <w:ind w:left="920"/>
        <w:rPr>
          <w:lang w:val="pt-BR"/>
        </w:rPr>
      </w:pPr>
    </w:p>
    <w:p w14:paraId="5001598A" w14:textId="17D85DC2" w:rsidR="00E20735" w:rsidRDefault="00192437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grupo de equipos.</w:t>
      </w:r>
    </w:p>
    <w:p w14:paraId="35C07D0D" w14:textId="177B9C94" w:rsidR="00192437" w:rsidRDefault="00192437" w:rsidP="00192437">
      <w:pPr>
        <w:pStyle w:val="ListParagraph"/>
        <w:spacing w:before="120" w:after="120"/>
        <w:ind w:left="360"/>
        <w:rPr>
          <w:lang w:val="pt-BR"/>
        </w:rPr>
      </w:pPr>
    </w:p>
    <w:p w14:paraId="330ADFF2" w14:textId="60D5E346" w:rsidR="00192437" w:rsidRDefault="00192437" w:rsidP="00192437">
      <w:pPr>
        <w:pStyle w:val="ListParagraph"/>
        <w:spacing w:before="120" w:after="120"/>
        <w:ind w:left="36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E951B38" wp14:editId="7EE02082">
                <wp:simplePos x="0" y="0"/>
                <wp:positionH relativeFrom="column">
                  <wp:posOffset>232193</wp:posOffset>
                </wp:positionH>
                <wp:positionV relativeFrom="paragraph">
                  <wp:posOffset>687271</wp:posOffset>
                </wp:positionV>
                <wp:extent cx="1910576" cy="296762"/>
                <wp:effectExtent l="0" t="0" r="7620" b="8255"/>
                <wp:wrapNone/>
                <wp:docPr id="123910875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576" cy="296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8.3pt;margin-top:54.1pt;width:150.45pt;height:23.3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" w14:anchorId="79ED0E60"/>
            </w:pict>
          </mc:Fallback>
        </mc:AlternateContent>
      </w:r>
      <w:r>
        <w:rPr>
          <w:noProof/>
        </w:rPr>
        <w:drawing>
          <wp:inline distT="0" distB="0" distL="0" distR="0" wp14:anchorId="4A8FAD6D" wp14:editId="3A1FE75A">
            <wp:extent cx="3598127" cy="1213897"/>
            <wp:effectExtent l="0" t="0" r="0" b="5715"/>
            <wp:docPr id="1928318697" name="Picture 10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18697" name="Picture 100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3663" cy="12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5047" w14:textId="77777777" w:rsidR="00192437" w:rsidRDefault="00192437" w:rsidP="00192437">
      <w:pPr>
        <w:pStyle w:val="ListParagraph"/>
        <w:spacing w:before="120" w:after="120"/>
        <w:ind w:left="360"/>
        <w:rPr>
          <w:lang w:val="pt-BR"/>
        </w:rPr>
      </w:pPr>
    </w:p>
    <w:p w14:paraId="636CDA5F" w14:textId="77777777" w:rsidR="00192437" w:rsidRDefault="00192437" w:rsidP="00192437">
      <w:pPr>
        <w:pStyle w:val="ListParagraph"/>
        <w:spacing w:before="120" w:after="120"/>
        <w:ind w:left="360"/>
        <w:rPr>
          <w:lang w:val="pt-BR"/>
        </w:rPr>
      </w:pPr>
    </w:p>
    <w:p w14:paraId="10FCA410" w14:textId="77777777" w:rsidR="00192437" w:rsidRDefault="00192437" w:rsidP="00192437">
      <w:pPr>
        <w:pStyle w:val="ListParagraph"/>
        <w:spacing w:before="120" w:after="120"/>
        <w:ind w:left="360"/>
        <w:rPr>
          <w:lang w:val="pt-BR"/>
        </w:rPr>
      </w:pPr>
    </w:p>
    <w:p w14:paraId="65E2D43B" w14:textId="77777777" w:rsidR="00192437" w:rsidRPr="00E20735" w:rsidRDefault="00192437" w:rsidP="00192437">
      <w:pPr>
        <w:pStyle w:val="ListParagraph"/>
        <w:spacing w:before="120" w:after="120"/>
        <w:ind w:left="360"/>
        <w:rPr>
          <w:lang w:val="pt-BR"/>
        </w:rPr>
      </w:pPr>
    </w:p>
    <w:p w14:paraId="4C8DE637" w14:textId="1E3D90C2" w:rsidR="00E20735" w:rsidRDefault="00E20735" w:rsidP="00E20735">
      <w:pPr>
        <w:pStyle w:val="ListParagraph"/>
        <w:spacing w:before="120" w:after="120"/>
        <w:ind w:left="920"/>
        <w:rPr>
          <w:lang w:val="pt-BR"/>
        </w:rPr>
      </w:pPr>
    </w:p>
    <w:p w14:paraId="332E6F8A" w14:textId="77777777" w:rsidR="00E20735" w:rsidRDefault="00E20735" w:rsidP="00E20735">
      <w:pPr>
        <w:pStyle w:val="ListParagraph"/>
        <w:spacing w:before="120" w:after="120"/>
        <w:ind w:left="920"/>
        <w:rPr>
          <w:lang w:val="pt-BR"/>
        </w:rPr>
      </w:pPr>
    </w:p>
    <w:p w14:paraId="42E117B5" w14:textId="36E21424" w:rsidR="00E20735" w:rsidRDefault="00E20735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A2232C" w:rsidRPr="00A2232C">
        <w:rPr>
          <w:b/>
          <w:bCs/>
        </w:rPr>
        <w:t>Next</w:t>
      </w:r>
      <w:r>
        <w:t>.</w:t>
      </w:r>
    </w:p>
    <w:p w14:paraId="365430D7" w14:textId="52BFCF95" w:rsidR="00E20735" w:rsidRDefault="00E20735" w:rsidP="00E20735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0C9830" wp14:editId="238B61B8">
                <wp:simplePos x="0" y="0"/>
                <wp:positionH relativeFrom="column">
                  <wp:posOffset>3380678</wp:posOffset>
                </wp:positionH>
                <wp:positionV relativeFrom="paragraph">
                  <wp:posOffset>2490439</wp:posOffset>
                </wp:positionV>
                <wp:extent cx="787942" cy="572429"/>
                <wp:effectExtent l="0" t="0" r="12700" b="12065"/>
                <wp:wrapNone/>
                <wp:docPr id="18717873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942" cy="572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66.2pt;margin-top:196.1pt;width:62.05pt;height:45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" w14:anchorId="69B83DC0"/>
            </w:pict>
          </mc:Fallback>
        </mc:AlternateContent>
      </w:r>
      <w:r>
        <w:rPr>
          <w:noProof/>
        </w:rPr>
        <w:drawing>
          <wp:inline distT="0" distB="0" distL="0" distR="0" wp14:anchorId="35B18E9D" wp14:editId="70046CC7">
            <wp:extent cx="3516351" cy="2915805"/>
            <wp:effectExtent l="0" t="0" r="1905" b="5715"/>
            <wp:docPr id="30334515" name="Picture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4515" name="Picture 18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2735" cy="29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7462" w14:textId="27038F71" w:rsidR="00B24EE1" w:rsidRDefault="00B24EE1" w:rsidP="00E20735">
      <w:pPr>
        <w:pStyle w:val="ListParagraph"/>
        <w:spacing w:before="120" w:after="120"/>
        <w:ind w:left="920"/>
        <w:rPr>
          <w:lang w:val="pt-BR"/>
        </w:rPr>
      </w:pPr>
    </w:p>
    <w:p w14:paraId="26145B36" w14:textId="5F9CAF8F" w:rsidR="00B24EE1" w:rsidRDefault="00B24EE1" w:rsidP="00E20735">
      <w:pPr>
        <w:pStyle w:val="ListParagraph"/>
        <w:spacing w:before="120" w:after="120"/>
        <w:ind w:left="920"/>
        <w:rPr>
          <w:lang w:val="pt-BR"/>
        </w:rPr>
      </w:pPr>
    </w:p>
    <w:p w14:paraId="2A9805BA" w14:textId="1805C800" w:rsidR="00B24EE1" w:rsidRDefault="00B24EE1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Aparecerá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pantalla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Resumen</w:t>
      </w:r>
      <w:proofErr w:type="spellEnd"/>
      <w:r w:rsidRPr="00223E73">
        <w:rPr>
          <w:lang w:val="pt-BR"/>
        </w:rPr>
        <w:t xml:space="preserve"> y, a </w:t>
      </w:r>
      <w:proofErr w:type="spellStart"/>
      <w:r w:rsidRPr="00223E73">
        <w:rPr>
          <w:lang w:val="pt-BR"/>
        </w:rPr>
        <w:t>continuación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haga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="00A2232C">
        <w:rPr>
          <w:lang w:val="pt-BR"/>
        </w:rPr>
        <w:t>“</w:t>
      </w:r>
      <w:proofErr w:type="spellStart"/>
      <w:r w:rsidR="00A2232C" w:rsidRPr="00A2232C">
        <w:rPr>
          <w:b/>
          <w:bCs/>
          <w:lang w:val="pt-BR"/>
        </w:rPr>
        <w:t>Create</w:t>
      </w:r>
      <w:proofErr w:type="spellEnd"/>
      <w:r w:rsidR="00A2232C">
        <w:rPr>
          <w:b/>
          <w:bCs/>
          <w:lang w:val="pt-BR"/>
        </w:rPr>
        <w:t>”</w:t>
      </w:r>
      <w:r w:rsidRPr="00223E73">
        <w:rPr>
          <w:lang w:val="pt-BR"/>
        </w:rPr>
        <w:t>.</w:t>
      </w:r>
    </w:p>
    <w:p w14:paraId="05253843" w14:textId="55286FEC" w:rsidR="00B24EE1" w:rsidRDefault="002936FF" w:rsidP="00B24EE1">
      <w:pPr>
        <w:pStyle w:val="ListParagraph"/>
        <w:spacing w:before="120" w:after="120"/>
        <w:ind w:left="92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0B1DBE" wp14:editId="0324C573">
                <wp:simplePos x="0" y="0"/>
                <wp:positionH relativeFrom="column">
                  <wp:posOffset>4101789</wp:posOffset>
                </wp:positionH>
                <wp:positionV relativeFrom="paragraph">
                  <wp:posOffset>3205062</wp:posOffset>
                </wp:positionV>
                <wp:extent cx="1048215" cy="572429"/>
                <wp:effectExtent l="0" t="0" r="19050" b="12065"/>
                <wp:wrapNone/>
                <wp:docPr id="9430607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215" cy="572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23pt;margin-top:252.35pt;width:82.55pt;height:45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" w14:anchorId="3C256844"/>
            </w:pict>
          </mc:Fallback>
        </mc:AlternateContent>
      </w:r>
      <w:r>
        <w:rPr>
          <w:noProof/>
        </w:rPr>
        <w:drawing>
          <wp:inline distT="0" distB="0" distL="0" distR="0" wp14:anchorId="61EA9C6B" wp14:editId="77CBBDD0">
            <wp:extent cx="4490224" cy="3705905"/>
            <wp:effectExtent l="0" t="0" r="5715" b="2540"/>
            <wp:docPr id="1930859468" name="Picture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9468" name="Picture 19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0270" cy="37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CDD7" w14:textId="77777777" w:rsidR="002936FF" w:rsidRDefault="002936FF" w:rsidP="00B24EE1">
      <w:pPr>
        <w:pStyle w:val="ListParagraph"/>
        <w:spacing w:before="120" w:after="120"/>
        <w:ind w:left="920"/>
        <w:rPr>
          <w:lang w:val="pt-BR"/>
        </w:rPr>
      </w:pPr>
    </w:p>
    <w:p w14:paraId="6ADA6AED" w14:textId="77777777" w:rsidR="002936FF" w:rsidRDefault="002936FF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Aparecerá</w:t>
      </w:r>
      <w:proofErr w:type="spellEnd"/>
      <w:r>
        <w:t xml:space="preserve"> un </w:t>
      </w:r>
      <w:proofErr w:type="spellStart"/>
      <w:r>
        <w:t>mensaje</w:t>
      </w:r>
      <w:proofErr w:type="spellEnd"/>
    </w:p>
    <w:p w14:paraId="65F28B80" w14:textId="184003B1" w:rsidR="002936FF" w:rsidRPr="00E20735" w:rsidRDefault="002936FF" w:rsidP="002936FF">
      <w:pPr>
        <w:pStyle w:val="ListParagraph"/>
        <w:spacing w:before="120" w:after="120"/>
        <w:ind w:left="920"/>
        <w:rPr>
          <w:lang w:val="pt-BR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B716917" wp14:editId="08D96D3A">
            <wp:extent cx="1993900" cy="1041400"/>
            <wp:effectExtent l="0" t="0" r="0" b="0"/>
            <wp:docPr id="62975226" name="Picture 20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226" name="Picture 20" descr="A screenshot of a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588" w14:textId="776ED2D6" w:rsidR="00DF067B" w:rsidRPr="00DA33E6" w:rsidRDefault="00A63904" w:rsidP="00DA33E6">
      <w:pPr>
        <w:pStyle w:val="Heading2"/>
        <w:ind w:left="431" w:hanging="431"/>
        <w:rPr>
          <w:lang w:val="pt-BR"/>
        </w:rPr>
      </w:pPr>
      <w:bookmarkStart w:id="17" w:name="_Toc177138820"/>
      <w:proofErr w:type="spellStart"/>
      <w:r w:rsidRPr="00DA33E6">
        <w:t>Ejercicio</w:t>
      </w:r>
      <w:proofErr w:type="spellEnd"/>
      <w:r w:rsidRPr="00DA33E6">
        <w:t xml:space="preserve">: </w:t>
      </w:r>
      <w:proofErr w:type="spellStart"/>
      <w:r w:rsidRPr="00DA33E6">
        <w:t>Descargar</w:t>
      </w:r>
      <w:proofErr w:type="spellEnd"/>
      <w:r w:rsidRPr="00DA33E6">
        <w:t xml:space="preserve"> </w:t>
      </w:r>
      <w:proofErr w:type="spellStart"/>
      <w:r w:rsidRPr="00DA33E6">
        <w:t>OpenAPI</w:t>
      </w:r>
      <w:bookmarkEnd w:id="17"/>
      <w:proofErr w:type="spellEnd"/>
    </w:p>
    <w:p w14:paraId="01876862" w14:textId="51DF01BC" w:rsidR="00DF067B" w:rsidRPr="0059471F" w:rsidRDefault="002936FF" w:rsidP="0059471F">
      <w:pPr>
        <w:pStyle w:val="Heading2"/>
        <w:ind w:left="431" w:hanging="431"/>
        <w:rPr>
          <w:lang w:val="pt-BR"/>
        </w:rPr>
      </w:pPr>
      <w:bookmarkStart w:id="18" w:name="_Toc177138821"/>
      <w:proofErr w:type="spellStart"/>
      <w:r w:rsidRPr="0059471F">
        <w:t>Introducción</w:t>
      </w:r>
      <w:proofErr w:type="spellEnd"/>
      <w:r w:rsidRPr="0059471F">
        <w:t xml:space="preserve"> a </w:t>
      </w:r>
      <w:proofErr w:type="spellStart"/>
      <w:r w:rsidRPr="0059471F">
        <w:t>OpenAPI</w:t>
      </w:r>
      <w:bookmarkEnd w:id="18"/>
      <w:proofErr w:type="spellEnd"/>
    </w:p>
    <w:p w14:paraId="34D97B8A" w14:textId="77777777" w:rsidR="000A3D88" w:rsidRPr="000A3D88" w:rsidRDefault="000A3D88" w:rsidP="00DF067B">
      <w:pPr>
        <w:spacing w:before="120" w:after="120"/>
        <w:rPr>
          <w:lang w:val="pt-BR"/>
        </w:rPr>
      </w:pPr>
      <w:r w:rsidRPr="00223E73">
        <w:rPr>
          <w:lang w:val="pt-BR"/>
        </w:rPr>
        <w:t xml:space="preserve">Un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OpenAPI</w:t>
      </w:r>
      <w:proofErr w:type="spellEnd"/>
      <w:r w:rsidRPr="00223E73">
        <w:rPr>
          <w:lang w:val="pt-BR"/>
        </w:rPr>
        <w:t xml:space="preserve"> es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documento que </w:t>
      </w:r>
      <w:proofErr w:type="spellStart"/>
      <w:r w:rsidRPr="00223E73">
        <w:rPr>
          <w:lang w:val="pt-BR"/>
        </w:rPr>
        <w:t>describe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estructura</w:t>
      </w:r>
      <w:proofErr w:type="spellEnd"/>
      <w:r w:rsidRPr="00223E73">
        <w:rPr>
          <w:lang w:val="pt-BR"/>
        </w:rPr>
        <w:t xml:space="preserve"> de una API, </w:t>
      </w:r>
      <w:proofErr w:type="spellStart"/>
      <w:r w:rsidRPr="00223E73">
        <w:rPr>
          <w:lang w:val="pt-BR"/>
        </w:rPr>
        <w:t>incluidas</w:t>
      </w:r>
      <w:proofErr w:type="spellEnd"/>
      <w:r w:rsidRPr="00223E73">
        <w:rPr>
          <w:lang w:val="pt-BR"/>
        </w:rPr>
        <w:t xml:space="preserve"> sus rutas, métodos,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respuestas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formato </w:t>
      </w:r>
      <w:proofErr w:type="spellStart"/>
      <w:r w:rsidRPr="00223E73">
        <w:rPr>
          <w:lang w:val="pt-BR"/>
        </w:rPr>
        <w:t>estandarizado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generalmente</w:t>
      </w:r>
      <w:proofErr w:type="spellEnd"/>
      <w:r w:rsidRPr="00223E73">
        <w:rPr>
          <w:lang w:val="pt-BR"/>
        </w:rPr>
        <w:t xml:space="preserve"> mediante JSON o YAML. Permite 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desarrolladores</w:t>
      </w:r>
      <w:proofErr w:type="spellEnd"/>
      <w:r w:rsidRPr="00223E73">
        <w:rPr>
          <w:lang w:val="pt-BR"/>
        </w:rPr>
        <w:t xml:space="preserve"> y a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herramientas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comprender</w:t>
      </w:r>
      <w:proofErr w:type="spellEnd"/>
      <w:r w:rsidRPr="00223E73">
        <w:rPr>
          <w:lang w:val="pt-BR"/>
        </w:rPr>
        <w:t xml:space="preserve"> e </w:t>
      </w:r>
      <w:proofErr w:type="spellStart"/>
      <w:r w:rsidRPr="00223E73">
        <w:rPr>
          <w:lang w:val="pt-BR"/>
        </w:rPr>
        <w:t>interactuar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fácilmente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API, </w:t>
      </w:r>
      <w:proofErr w:type="spellStart"/>
      <w:r w:rsidRPr="00223E73">
        <w:rPr>
          <w:lang w:val="pt-BR"/>
        </w:rPr>
        <w:t>lo</w:t>
      </w:r>
      <w:proofErr w:type="spellEnd"/>
      <w:r w:rsidRPr="00223E73">
        <w:rPr>
          <w:lang w:val="pt-BR"/>
        </w:rPr>
        <w:t xml:space="preserve"> que facilita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documentación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prueba</w:t>
      </w:r>
      <w:proofErr w:type="spellEnd"/>
      <w:r w:rsidRPr="00223E73">
        <w:rPr>
          <w:lang w:val="pt-BR"/>
        </w:rPr>
        <w:t xml:space="preserve"> e </w:t>
      </w:r>
      <w:proofErr w:type="spellStart"/>
      <w:r w:rsidRPr="00223E73">
        <w:rPr>
          <w:lang w:val="pt-BR"/>
        </w:rPr>
        <w:t>integración</w:t>
      </w:r>
      <w:proofErr w:type="spellEnd"/>
      <w:r w:rsidRPr="00223E73">
        <w:rPr>
          <w:lang w:val="pt-BR"/>
        </w:rPr>
        <w:t>.</w:t>
      </w:r>
    </w:p>
    <w:p w14:paraId="3AE2F0A7" w14:textId="0F952B8C" w:rsidR="0059471F" w:rsidRDefault="000A3D88" w:rsidP="00DF067B">
      <w:pPr>
        <w:spacing w:before="120" w:after="120"/>
        <w:rPr>
          <w:lang w:val="pt-BR"/>
        </w:rPr>
      </w:pPr>
      <w:r w:rsidRPr="00223E73">
        <w:rPr>
          <w:lang w:val="pt-BR"/>
        </w:rPr>
        <w:t xml:space="preserve">La </w:t>
      </w:r>
      <w:proofErr w:type="spellStart"/>
      <w:r w:rsidRPr="00223E73">
        <w:rPr>
          <w:lang w:val="pt-BR"/>
        </w:rPr>
        <w:t>integración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 se realiza a través de una API, donde se </w:t>
      </w:r>
      <w:proofErr w:type="spellStart"/>
      <w:r w:rsidRPr="00223E73">
        <w:rPr>
          <w:lang w:val="pt-BR"/>
        </w:rPr>
        <w:t>definen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comunicación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>.</w:t>
      </w:r>
    </w:p>
    <w:p w14:paraId="361BC5D9" w14:textId="6F744C4E" w:rsidR="0059471F" w:rsidRPr="002936FF" w:rsidRDefault="0059471F" w:rsidP="00DF067B">
      <w:pPr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>Nota</w:t>
      </w:r>
      <w:r w:rsidRPr="00223E73">
        <w:rPr>
          <w:lang w:val="pt-BR"/>
        </w:rPr>
        <w:t xml:space="preserve">: </w:t>
      </w:r>
      <w:hyperlink r:id="rId57" w:history="1">
        <w:r w:rsidRPr="00223E73">
          <w:rPr>
            <w:rStyle w:val="Hyperlink"/>
            <w:lang w:val="pt-BR"/>
          </w:rPr>
          <w:t>https://www.ibm.com/docs/en/rpa/23.0?topic=projects-downloading-openapi-document</w:t>
        </w:r>
      </w:hyperlink>
    </w:p>
    <w:p w14:paraId="376433BA" w14:textId="2E127CAB" w:rsidR="00DF067B" w:rsidRPr="0059471F" w:rsidRDefault="00A63904" w:rsidP="0059471F">
      <w:pPr>
        <w:pStyle w:val="Heading2"/>
        <w:ind w:left="431" w:hanging="431"/>
        <w:rPr>
          <w:lang w:val="pt-BR"/>
        </w:rPr>
      </w:pPr>
      <w:bookmarkStart w:id="19" w:name="_Toc177138822"/>
      <w:proofErr w:type="spellStart"/>
      <w:r w:rsidRPr="0059471F">
        <w:t>Descargar</w:t>
      </w:r>
      <w:proofErr w:type="spellEnd"/>
      <w:r w:rsidRPr="0059471F">
        <w:t xml:space="preserve"> da </w:t>
      </w:r>
      <w:proofErr w:type="spellStart"/>
      <w:r w:rsidRPr="0059471F">
        <w:t>OpenAPI</w:t>
      </w:r>
      <w:bookmarkEnd w:id="19"/>
      <w:proofErr w:type="spellEnd"/>
    </w:p>
    <w:p w14:paraId="04FC387F" w14:textId="6C612839" w:rsidR="00DF067B" w:rsidRPr="00620C14" w:rsidRDefault="000A3D88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Descargar "</w:t>
      </w:r>
      <w:r w:rsidR="00A2232C">
        <w:rPr>
          <w:b/>
          <w:bCs/>
          <w:lang w:val="pt-BR"/>
        </w:rPr>
        <w:t xml:space="preserve">Download </w:t>
      </w:r>
      <w:proofErr w:type="spellStart"/>
      <w:r w:rsidR="00A2232C">
        <w:rPr>
          <w:b/>
          <w:bCs/>
          <w:lang w:val="pt-BR"/>
        </w:rPr>
        <w:t>openAPI</w:t>
      </w:r>
      <w:proofErr w:type="spellEnd"/>
      <w:r w:rsidRPr="00223E73">
        <w:rPr>
          <w:b/>
          <w:bCs/>
          <w:lang w:val="pt-BR"/>
        </w:rPr>
        <w:t xml:space="preserve">" </w:t>
      </w:r>
      <w:r w:rsidRPr="00223E73">
        <w:rPr>
          <w:lang w:val="pt-BR"/>
        </w:rPr>
        <w:t xml:space="preserve">y guarde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directorio</w:t>
      </w:r>
      <w:proofErr w:type="spellEnd"/>
      <w:r w:rsidRPr="00223E73">
        <w:rPr>
          <w:lang w:val="pt-BR"/>
        </w:rPr>
        <w:t xml:space="preserve">. </w:t>
      </w:r>
    </w:p>
    <w:p w14:paraId="0FAA1F95" w14:textId="5435F31B" w:rsidR="005B02AF" w:rsidRPr="00620C14" w:rsidRDefault="00A2232C" w:rsidP="00620C14">
      <w:pPr>
        <w:spacing w:before="120" w:after="12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910A21" wp14:editId="67136C1D">
                <wp:simplePos x="0" y="0"/>
                <wp:positionH relativeFrom="column">
                  <wp:posOffset>4454092</wp:posOffset>
                </wp:positionH>
                <wp:positionV relativeFrom="paragraph">
                  <wp:posOffset>391795</wp:posOffset>
                </wp:positionV>
                <wp:extent cx="1746885" cy="497840"/>
                <wp:effectExtent l="0" t="0" r="18415" b="10160"/>
                <wp:wrapNone/>
                <wp:docPr id="606433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885" cy="497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390CD" id="Rectangle 7" o:spid="_x0000_s1026" style="position:absolute;margin-left:350.7pt;margin-top:30.85pt;width:137.55pt;height:39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" filled="f" strokecolor="red" strokeweight="1pt"/>
            </w:pict>
          </mc:Fallback>
        </mc:AlternateContent>
      </w:r>
      <w:r>
        <w:rPr>
          <w:noProof/>
          <w:lang w:val="pt-BR"/>
        </w:rPr>
        <w:drawing>
          <wp:inline distT="0" distB="0" distL="0" distR="0" wp14:anchorId="37B867AC" wp14:editId="6EF55070">
            <wp:extent cx="6188710" cy="1550670"/>
            <wp:effectExtent l="0" t="0" r="0" b="0"/>
            <wp:docPr id="1992114668" name="Picture 10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14668" name="Picture 109" descr="A screenshot of a pho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4C8E" w14:textId="45ADA524" w:rsidR="005B02AF" w:rsidRPr="00A2232C" w:rsidRDefault="0059471F" w:rsidP="0059471F">
      <w:pPr>
        <w:pStyle w:val="Heading2"/>
        <w:ind w:left="431" w:hanging="431"/>
      </w:pPr>
      <w:bookmarkStart w:id="20" w:name="_Toc177138823"/>
      <w:proofErr w:type="spellStart"/>
      <w:r w:rsidRPr="00A2232C">
        <w:t>Ejercicio</w:t>
      </w:r>
      <w:proofErr w:type="spellEnd"/>
      <w:r w:rsidRPr="00A2232C">
        <w:t xml:space="preserve">: </w:t>
      </w:r>
      <w:proofErr w:type="spellStart"/>
      <w:r w:rsidRPr="00A2232C">
        <w:t>watsonx</w:t>
      </w:r>
      <w:proofErr w:type="spellEnd"/>
      <w:r w:rsidRPr="00A2232C">
        <w:t xml:space="preserve"> Orchestrate, </w:t>
      </w:r>
      <w:proofErr w:type="spellStart"/>
      <w:r w:rsidRPr="00A2232C">
        <w:t>cómo</w:t>
      </w:r>
      <w:proofErr w:type="spellEnd"/>
      <w:r w:rsidRPr="00A2232C">
        <w:t xml:space="preserve"> </w:t>
      </w:r>
      <w:proofErr w:type="spellStart"/>
      <w:r w:rsidRPr="00A2232C">
        <w:t>publicar</w:t>
      </w:r>
      <w:proofErr w:type="spellEnd"/>
      <w:r w:rsidRPr="00A2232C">
        <w:t xml:space="preserve"> </w:t>
      </w:r>
      <w:proofErr w:type="spellStart"/>
      <w:r w:rsidRPr="00A2232C">
        <w:t>una</w:t>
      </w:r>
      <w:proofErr w:type="spellEnd"/>
      <w:r w:rsidRPr="00A2232C">
        <w:t xml:space="preserve"> </w:t>
      </w:r>
      <w:r w:rsidR="00A2232C" w:rsidRPr="00A2232C">
        <w:t>Skill</w:t>
      </w:r>
      <w:r w:rsidRPr="00A2232C">
        <w:t>.</w:t>
      </w:r>
      <w:bookmarkEnd w:id="20"/>
    </w:p>
    <w:p w14:paraId="30A7AA9F" w14:textId="47E3B7BC" w:rsidR="005B02AF" w:rsidRPr="0059471F" w:rsidRDefault="002E2DDF" w:rsidP="0059471F">
      <w:pPr>
        <w:pStyle w:val="Heading2"/>
        <w:ind w:left="431" w:hanging="431"/>
        <w:rPr>
          <w:lang w:val="pt-BR"/>
        </w:rPr>
      </w:pPr>
      <w:bookmarkStart w:id="21" w:name="_Toc177138824"/>
      <w:proofErr w:type="spellStart"/>
      <w:r>
        <w:t>Introducción</w:t>
      </w:r>
      <w:bookmarkEnd w:id="21"/>
      <w:proofErr w:type="spellEnd"/>
    </w:p>
    <w:p w14:paraId="64941258" w14:textId="74521710" w:rsidR="002E2DDF" w:rsidRPr="002E2DDF" w:rsidRDefault="002E2DDF" w:rsidP="002E2DDF">
      <w:pPr>
        <w:pStyle w:val="NormalWeb"/>
        <w:rPr>
          <w:rFonts w:ascii="IBM Plex Sans" w:hAnsi="IBM Plex Sans"/>
          <w:sz w:val="21"/>
          <w:lang w:val="pt-BR"/>
        </w:rPr>
      </w:pPr>
      <w:r w:rsidRPr="00223E73">
        <w:rPr>
          <w:rFonts w:ascii="IBM Plex Sans" w:hAnsi="IBM Plex Sans"/>
          <w:sz w:val="21"/>
          <w:lang w:val="pt-BR"/>
        </w:rPr>
        <w:t>Una "</w:t>
      </w:r>
      <w:r w:rsidR="00A2232C">
        <w:rPr>
          <w:rFonts w:ascii="IBM Plex Sans" w:hAnsi="IBM Plex Sans"/>
          <w:sz w:val="21"/>
          <w:lang w:val="pt-BR"/>
        </w:rPr>
        <w:t>Skill</w:t>
      </w:r>
      <w:r w:rsidRPr="00223E73">
        <w:rPr>
          <w:rFonts w:ascii="IBM Plex Sans" w:hAnsi="IBM Plex Sans"/>
          <w:sz w:val="21"/>
          <w:lang w:val="pt-BR"/>
        </w:rPr>
        <w:t xml:space="preserve">" </w:t>
      </w:r>
      <w:proofErr w:type="spellStart"/>
      <w:r w:rsidRPr="00223E73">
        <w:rPr>
          <w:rFonts w:ascii="IBM Plex Sans" w:hAnsi="IBM Plex Sans"/>
          <w:sz w:val="21"/>
          <w:lang w:val="pt-BR"/>
        </w:rPr>
        <w:t>en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="00DC1E2F" w:rsidRPr="00223E73">
        <w:rPr>
          <w:rFonts w:ascii="IBM Plex Sans" w:hAnsi="IBM Plex Sans"/>
          <w:b/>
          <w:bCs/>
          <w:sz w:val="21"/>
          <w:lang w:val="pt-BR"/>
        </w:rPr>
        <w:t>WatsonX</w:t>
      </w:r>
      <w:proofErr w:type="spellEnd"/>
      <w:r w:rsidR="00DC1E2F" w:rsidRPr="00223E73">
        <w:rPr>
          <w:rFonts w:ascii="IBM Plex Sans" w:hAnsi="IBM Plex Sans"/>
          <w:b/>
          <w:bCs/>
          <w:sz w:val="21"/>
          <w:lang w:val="pt-BR"/>
        </w:rPr>
        <w:t xml:space="preserve"> </w:t>
      </w:r>
      <w:proofErr w:type="spellStart"/>
      <w:r w:rsidR="00DC1E2F" w:rsidRPr="00223E73">
        <w:rPr>
          <w:rFonts w:ascii="IBM Plex Sans" w:hAnsi="IBM Plex Sans"/>
          <w:b/>
          <w:bCs/>
          <w:sz w:val="21"/>
          <w:lang w:val="pt-BR"/>
        </w:rPr>
        <w:t>Orchestrate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es una </w:t>
      </w:r>
      <w:proofErr w:type="spellStart"/>
      <w:r w:rsidRPr="00223E73">
        <w:rPr>
          <w:rFonts w:ascii="IBM Plex Sans" w:hAnsi="IBM Plex Sans"/>
          <w:sz w:val="21"/>
          <w:lang w:val="pt-BR"/>
        </w:rPr>
        <w:t>capacidad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o </w:t>
      </w:r>
      <w:proofErr w:type="spellStart"/>
      <w:r w:rsidRPr="00223E73">
        <w:rPr>
          <w:rFonts w:ascii="IBM Plex Sans" w:hAnsi="IBM Plex Sans"/>
          <w:sz w:val="21"/>
          <w:lang w:val="pt-BR"/>
        </w:rPr>
        <w:t>acción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automatizada que </w:t>
      </w:r>
      <w:proofErr w:type="spellStart"/>
      <w:r w:rsidRPr="00223E73">
        <w:rPr>
          <w:rFonts w:ascii="IBM Plex Sans" w:hAnsi="IBM Plex Sans"/>
          <w:sz w:val="21"/>
          <w:lang w:val="pt-BR"/>
        </w:rPr>
        <w:t>WatsonX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puede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realizar </w:t>
      </w:r>
      <w:proofErr w:type="spellStart"/>
      <w:r w:rsidRPr="00223E73">
        <w:rPr>
          <w:rFonts w:ascii="IBM Plex Sans" w:hAnsi="IBM Plex Sans"/>
          <w:sz w:val="21"/>
          <w:lang w:val="pt-BR"/>
        </w:rPr>
        <w:t>en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nombre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del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usuario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. </w:t>
      </w:r>
      <w:proofErr w:type="spellStart"/>
      <w:r w:rsidRPr="00223E73">
        <w:rPr>
          <w:rFonts w:ascii="IBM Plex Sans" w:hAnsi="IBM Plex Sans"/>
          <w:sz w:val="21"/>
          <w:lang w:val="pt-BR"/>
        </w:rPr>
        <w:t>Las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r w:rsidR="00A2232C">
        <w:rPr>
          <w:rFonts w:ascii="IBM Plex Sans" w:hAnsi="IBM Plex Sans"/>
          <w:sz w:val="21"/>
          <w:lang w:val="pt-BR"/>
        </w:rPr>
        <w:t>skill</w:t>
      </w:r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permiten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a </w:t>
      </w:r>
      <w:proofErr w:type="spellStart"/>
      <w:r w:rsidRPr="00223E73">
        <w:rPr>
          <w:rFonts w:ascii="IBM Plex Sans" w:hAnsi="IBM Plex Sans"/>
          <w:sz w:val="21"/>
          <w:lang w:val="pt-BR"/>
        </w:rPr>
        <w:t>WatsonX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Orchestrate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integrarse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e </w:t>
      </w:r>
      <w:proofErr w:type="spellStart"/>
      <w:r w:rsidRPr="00223E73">
        <w:rPr>
          <w:rFonts w:ascii="IBM Plex Sans" w:hAnsi="IBM Plex Sans"/>
          <w:sz w:val="21"/>
          <w:lang w:val="pt-BR"/>
        </w:rPr>
        <w:t>interactuar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con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diferentes </w:t>
      </w:r>
      <w:proofErr w:type="spellStart"/>
      <w:r w:rsidRPr="00223E73">
        <w:rPr>
          <w:rFonts w:ascii="IBM Plex Sans" w:hAnsi="IBM Plex Sans"/>
          <w:sz w:val="21"/>
          <w:lang w:val="pt-BR"/>
        </w:rPr>
        <w:t>aplicaciones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, </w:t>
      </w:r>
      <w:proofErr w:type="spellStart"/>
      <w:r w:rsidRPr="00223E73">
        <w:rPr>
          <w:rFonts w:ascii="IBM Plex Sans" w:hAnsi="IBM Plex Sans"/>
          <w:sz w:val="21"/>
          <w:lang w:val="pt-BR"/>
        </w:rPr>
        <w:t>herramientas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gramStart"/>
      <w:r w:rsidRPr="00223E73">
        <w:rPr>
          <w:rFonts w:ascii="IBM Plex Sans" w:hAnsi="IBM Plex Sans"/>
          <w:sz w:val="21"/>
          <w:lang w:val="pt-BR"/>
        </w:rPr>
        <w:t>o sistemas</w:t>
      </w:r>
      <w:proofErr w:type="gramEnd"/>
      <w:r w:rsidRPr="00223E73">
        <w:rPr>
          <w:rFonts w:ascii="IBM Plex Sans" w:hAnsi="IBM Plex Sans"/>
          <w:sz w:val="21"/>
          <w:lang w:val="pt-BR"/>
        </w:rPr>
        <w:t xml:space="preserve">, realizando </w:t>
      </w:r>
      <w:proofErr w:type="spellStart"/>
      <w:r w:rsidRPr="00223E73">
        <w:rPr>
          <w:rFonts w:ascii="IBM Plex Sans" w:hAnsi="IBM Plex Sans"/>
          <w:sz w:val="21"/>
          <w:lang w:val="pt-BR"/>
        </w:rPr>
        <w:t>tareas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específicas como programar </w:t>
      </w:r>
      <w:proofErr w:type="spellStart"/>
      <w:r w:rsidRPr="00223E73">
        <w:rPr>
          <w:rFonts w:ascii="IBM Plex Sans" w:hAnsi="IBM Plex Sans"/>
          <w:sz w:val="21"/>
          <w:lang w:val="pt-BR"/>
        </w:rPr>
        <w:t>reuniones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, enviar </w:t>
      </w:r>
      <w:proofErr w:type="spellStart"/>
      <w:r w:rsidRPr="00223E73">
        <w:rPr>
          <w:rFonts w:ascii="IBM Plex Sans" w:hAnsi="IBM Plex Sans"/>
          <w:sz w:val="21"/>
          <w:lang w:val="pt-BR"/>
        </w:rPr>
        <w:t>correos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electrónicos, </w:t>
      </w:r>
      <w:proofErr w:type="spellStart"/>
      <w:r w:rsidRPr="00223E73">
        <w:rPr>
          <w:rFonts w:ascii="IBM Plex Sans" w:hAnsi="IBM Plex Sans"/>
          <w:sz w:val="21"/>
          <w:lang w:val="pt-BR"/>
        </w:rPr>
        <w:t>obtener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datos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o </w:t>
      </w:r>
      <w:proofErr w:type="spellStart"/>
      <w:r w:rsidRPr="00223E73">
        <w:rPr>
          <w:rFonts w:ascii="IBM Plex Sans" w:hAnsi="IBM Plex Sans"/>
          <w:sz w:val="21"/>
          <w:lang w:val="pt-BR"/>
        </w:rPr>
        <w:t>procesar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información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en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tiempo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real.</w:t>
      </w:r>
    </w:p>
    <w:p w14:paraId="1F90AD5C" w14:textId="3F73F541" w:rsidR="002E2DDF" w:rsidRDefault="002E2DDF" w:rsidP="002E2DDF">
      <w:pPr>
        <w:pStyle w:val="NormalWeb"/>
        <w:rPr>
          <w:rFonts w:ascii="IBM Plex Sans" w:hAnsi="IBM Plex Sans"/>
          <w:sz w:val="21"/>
          <w:lang w:val="pt-BR"/>
        </w:rPr>
      </w:pPr>
      <w:r w:rsidRPr="00223E73">
        <w:rPr>
          <w:rFonts w:ascii="IBM Plex Sans" w:hAnsi="IBM Plex Sans"/>
          <w:sz w:val="21"/>
          <w:lang w:val="pt-BR"/>
        </w:rPr>
        <w:t xml:space="preserve">Estas </w:t>
      </w:r>
      <w:r w:rsidR="00A2232C">
        <w:rPr>
          <w:rFonts w:ascii="IBM Plex Sans" w:hAnsi="IBM Plex Sans"/>
          <w:sz w:val="21"/>
          <w:lang w:val="pt-BR"/>
        </w:rPr>
        <w:t>skills</w:t>
      </w:r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están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impulsadas por API o </w:t>
      </w:r>
      <w:proofErr w:type="spellStart"/>
      <w:r w:rsidRPr="00223E73">
        <w:rPr>
          <w:rFonts w:ascii="IBM Plex Sans" w:hAnsi="IBM Plex Sans"/>
          <w:sz w:val="21"/>
          <w:lang w:val="pt-BR"/>
        </w:rPr>
        <w:t>flujos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de </w:t>
      </w:r>
      <w:proofErr w:type="spellStart"/>
      <w:r w:rsidRPr="00223E73">
        <w:rPr>
          <w:rFonts w:ascii="IBM Plex Sans" w:hAnsi="IBM Plex Sans"/>
          <w:sz w:val="21"/>
          <w:lang w:val="pt-BR"/>
        </w:rPr>
        <w:t>trabajo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predefinidos y se </w:t>
      </w:r>
      <w:proofErr w:type="spellStart"/>
      <w:r w:rsidRPr="00223E73">
        <w:rPr>
          <w:rFonts w:ascii="IBM Plex Sans" w:hAnsi="IBM Plex Sans"/>
          <w:sz w:val="21"/>
          <w:lang w:val="pt-BR"/>
        </w:rPr>
        <w:t>crean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para automatizar </w:t>
      </w:r>
      <w:proofErr w:type="spellStart"/>
      <w:r w:rsidRPr="00223E73">
        <w:rPr>
          <w:rFonts w:ascii="IBM Plex Sans" w:hAnsi="IBM Plex Sans"/>
          <w:sz w:val="21"/>
          <w:lang w:val="pt-BR"/>
        </w:rPr>
        <w:t>procesos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repetitivos y aumentar </w:t>
      </w:r>
      <w:proofErr w:type="spellStart"/>
      <w:r w:rsidRPr="00223E73">
        <w:rPr>
          <w:rFonts w:ascii="IBM Plex Sans" w:hAnsi="IBM Plex Sans"/>
          <w:sz w:val="21"/>
          <w:lang w:val="pt-BR"/>
        </w:rPr>
        <w:t>la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eficiencia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. El </w:t>
      </w:r>
      <w:proofErr w:type="spellStart"/>
      <w:r w:rsidRPr="00223E73">
        <w:rPr>
          <w:rFonts w:ascii="IBM Plex Sans" w:hAnsi="IBM Plex Sans"/>
          <w:sz w:val="21"/>
          <w:lang w:val="pt-BR"/>
        </w:rPr>
        <w:t>usuario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puede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orquestar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múltiples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r w:rsidR="006A34AE">
        <w:rPr>
          <w:rFonts w:ascii="IBM Plex Sans" w:hAnsi="IBM Plex Sans"/>
          <w:sz w:val="21"/>
          <w:lang w:val="pt-BR"/>
        </w:rPr>
        <w:t>skill</w:t>
      </w:r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en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un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</w:t>
      </w:r>
      <w:proofErr w:type="spellStart"/>
      <w:r w:rsidRPr="00223E73">
        <w:rPr>
          <w:rFonts w:ascii="IBM Plex Sans" w:hAnsi="IBM Plex Sans"/>
          <w:sz w:val="21"/>
          <w:lang w:val="pt-BR"/>
        </w:rPr>
        <w:t>flujo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de </w:t>
      </w:r>
      <w:proofErr w:type="spellStart"/>
      <w:r w:rsidRPr="00223E73">
        <w:rPr>
          <w:rFonts w:ascii="IBM Plex Sans" w:hAnsi="IBM Plex Sans"/>
          <w:sz w:val="21"/>
          <w:lang w:val="pt-BR"/>
        </w:rPr>
        <w:t>trabajo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más grande para </w:t>
      </w:r>
      <w:proofErr w:type="spellStart"/>
      <w:r w:rsidRPr="00223E73">
        <w:rPr>
          <w:rFonts w:ascii="IBM Plex Sans" w:hAnsi="IBM Plex Sans"/>
          <w:sz w:val="21"/>
          <w:lang w:val="pt-BR"/>
        </w:rPr>
        <w:t>satisfacer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sus </w:t>
      </w:r>
      <w:proofErr w:type="spellStart"/>
      <w:r w:rsidRPr="00223E73">
        <w:rPr>
          <w:rFonts w:ascii="IBM Plex Sans" w:hAnsi="IBM Plex Sans"/>
          <w:sz w:val="21"/>
          <w:lang w:val="pt-BR"/>
        </w:rPr>
        <w:t>necesidades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operativas de una </w:t>
      </w:r>
      <w:proofErr w:type="spellStart"/>
      <w:r w:rsidRPr="00223E73">
        <w:rPr>
          <w:rFonts w:ascii="IBM Plex Sans" w:hAnsi="IBM Plex Sans"/>
          <w:sz w:val="21"/>
          <w:lang w:val="pt-BR"/>
        </w:rPr>
        <w:t>manera</w:t>
      </w:r>
      <w:proofErr w:type="spellEnd"/>
      <w:r w:rsidRPr="00223E73">
        <w:rPr>
          <w:rFonts w:ascii="IBM Plex Sans" w:hAnsi="IBM Plex Sans"/>
          <w:sz w:val="21"/>
          <w:lang w:val="pt-BR"/>
        </w:rPr>
        <w:t xml:space="preserve"> más inteligente y automatizada.</w:t>
      </w:r>
    </w:p>
    <w:p w14:paraId="054D6FF4" w14:textId="77777777" w:rsidR="006A34AE" w:rsidRPr="002E2DDF" w:rsidRDefault="006A34AE" w:rsidP="002E2DDF">
      <w:pPr>
        <w:pStyle w:val="NormalWeb"/>
        <w:rPr>
          <w:rFonts w:ascii="IBM Plex Sans" w:hAnsi="IBM Plex Sans"/>
          <w:sz w:val="21"/>
          <w:lang w:val="pt-BR"/>
        </w:rPr>
      </w:pPr>
    </w:p>
    <w:p w14:paraId="36AAEDE6" w14:textId="001AF14D" w:rsidR="005B02AF" w:rsidRPr="002E2DDF" w:rsidRDefault="002E2DDF" w:rsidP="0059471F">
      <w:pPr>
        <w:pStyle w:val="Heading2"/>
        <w:ind w:left="431" w:hanging="431"/>
      </w:pPr>
      <w:bookmarkStart w:id="22" w:name="_Toc177138825"/>
      <w:proofErr w:type="spellStart"/>
      <w:r w:rsidRPr="002E2DDF">
        <w:lastRenderedPageBreak/>
        <w:t>Criar</w:t>
      </w:r>
      <w:proofErr w:type="spellEnd"/>
      <w:r w:rsidRPr="002E2DDF">
        <w:t xml:space="preserve"> Skill no </w:t>
      </w:r>
      <w:proofErr w:type="spellStart"/>
      <w:r w:rsidRPr="002E2DDF">
        <w:t>watsonx</w:t>
      </w:r>
      <w:proofErr w:type="spellEnd"/>
      <w:r w:rsidRPr="002E2DDF">
        <w:t xml:space="preserve"> Orchestrate.</w:t>
      </w:r>
      <w:bookmarkEnd w:id="22"/>
    </w:p>
    <w:p w14:paraId="4E65B132" w14:textId="3B3579ED" w:rsidR="005B02AF" w:rsidRDefault="005B02AF" w:rsidP="009B353E">
      <w:pPr>
        <w:spacing w:before="120" w:after="120"/>
      </w:pPr>
    </w:p>
    <w:p w14:paraId="2E4BAE85" w14:textId="4478B448" w:rsidR="005B02AF" w:rsidRPr="00DA33E6" w:rsidRDefault="00C26EA7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Acesse a URL </w:t>
      </w:r>
      <w:hyperlink r:id="rId59" w:history="1">
        <w:r w:rsidRPr="00223E73">
          <w:rPr>
            <w:rStyle w:val="Hyperlink"/>
            <w:lang w:val="pt-BR"/>
          </w:rPr>
          <w:t>https://dl.watson-orchestrate.ibm.com/</w:t>
        </w:r>
      </w:hyperlink>
    </w:p>
    <w:p w14:paraId="2872F89D" w14:textId="2A08D2E4" w:rsidR="005B02AF" w:rsidRDefault="000B0ABD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Introduzca</w:t>
      </w:r>
      <w:proofErr w:type="spellEnd"/>
      <w:r>
        <w:t xml:space="preserve"> </w:t>
      </w:r>
      <w:proofErr w:type="spellStart"/>
      <w:r>
        <w:t>Usuario</w:t>
      </w:r>
      <w:proofErr w:type="spellEnd"/>
      <w:r>
        <w:t>.</w:t>
      </w:r>
    </w:p>
    <w:p w14:paraId="4F82A949" w14:textId="7535DF42" w:rsidR="005A131F" w:rsidRDefault="000B0ABD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Introduzca</w:t>
      </w:r>
      <w:proofErr w:type="spellEnd"/>
      <w:r>
        <w:t xml:space="preserve"> la </w:t>
      </w:r>
      <w:proofErr w:type="spellStart"/>
      <w:r>
        <w:t>contraseña</w:t>
      </w:r>
      <w:proofErr w:type="spellEnd"/>
      <w:r>
        <w:t>.</w:t>
      </w:r>
    </w:p>
    <w:p w14:paraId="53462F1D" w14:textId="27E0C6C3" w:rsidR="005A131F" w:rsidRPr="00223E73" w:rsidRDefault="000B0ABD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Iniciar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sesión</w:t>
      </w:r>
      <w:proofErr w:type="spellEnd"/>
      <w:r w:rsidRPr="00223E73">
        <w:rPr>
          <w:lang w:val="pt-BR"/>
        </w:rPr>
        <w:t>.</w:t>
      </w:r>
    </w:p>
    <w:p w14:paraId="5DB85FC6" w14:textId="0F39E7D8" w:rsidR="005B02AF" w:rsidRPr="00223E73" w:rsidRDefault="005B02AF" w:rsidP="005B02AF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18F9A40D" w14:textId="433391D0" w:rsidR="005B02AF" w:rsidRDefault="00746F7A" w:rsidP="005B02AF">
      <w:pPr>
        <w:pStyle w:val="ListParagraph"/>
        <w:spacing w:before="120" w:after="120"/>
        <w:ind w:left="360"/>
        <w:contextualSpacing w:val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87FB52E" wp14:editId="4CACB323">
                <wp:simplePos x="0" y="0"/>
                <wp:positionH relativeFrom="column">
                  <wp:posOffset>540834</wp:posOffset>
                </wp:positionH>
                <wp:positionV relativeFrom="paragraph">
                  <wp:posOffset>617420</wp:posOffset>
                </wp:positionV>
                <wp:extent cx="2378927" cy="959005"/>
                <wp:effectExtent l="0" t="0" r="8890" b="19050"/>
                <wp:wrapNone/>
                <wp:docPr id="65947900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927" cy="959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42.6pt;margin-top:48.6pt;width:187.3pt;height:7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" w14:anchorId="2235ADB1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656B889C" wp14:editId="1A303F4B">
            <wp:extent cx="3836020" cy="2785787"/>
            <wp:effectExtent l="0" t="0" r="0" b="0"/>
            <wp:docPr id="2065816351" name="Picture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6351" name="Picture 22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1336" cy="279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CEB8" w14:textId="1E1ABDF0" w:rsidR="005B02AF" w:rsidRDefault="00F94F8B" w:rsidP="003E5F47">
      <w:pPr>
        <w:pStyle w:val="ListParagraph"/>
        <w:keepNext/>
        <w:numPr>
          <w:ilvl w:val="0"/>
          <w:numId w:val="6"/>
        </w:numPr>
        <w:spacing w:before="120" w:after="120"/>
        <w:ind w:left="357" w:hanging="357"/>
        <w:contextualSpacing w:val="0"/>
      </w:pPr>
      <w:r>
        <w:t xml:space="preserve">Haz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hamburguesa</w:t>
      </w:r>
      <w:proofErr w:type="spellEnd"/>
    </w:p>
    <w:p w14:paraId="71456260" w14:textId="2C6DA391" w:rsidR="005B02AF" w:rsidRDefault="00F94F8B" w:rsidP="005B02AF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CD3DE0" wp14:editId="7283B372">
                <wp:simplePos x="0" y="0"/>
                <wp:positionH relativeFrom="column">
                  <wp:posOffset>264981</wp:posOffset>
                </wp:positionH>
                <wp:positionV relativeFrom="paragraph">
                  <wp:posOffset>285750</wp:posOffset>
                </wp:positionV>
                <wp:extent cx="252761" cy="245327"/>
                <wp:effectExtent l="0" t="0" r="13970" b="8890"/>
                <wp:wrapNone/>
                <wp:docPr id="199190322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61" cy="24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0.85pt;margin-top:22.5pt;width:19.9pt;height:19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" w14:anchorId="26671D3A"/>
            </w:pict>
          </mc:Fallback>
        </mc:AlternateContent>
      </w:r>
      <w:r>
        <w:rPr>
          <w:noProof/>
        </w:rPr>
        <w:drawing>
          <wp:inline distT="0" distB="0" distL="0" distR="0" wp14:anchorId="78CC9911" wp14:editId="2B9B57D6">
            <wp:extent cx="2489200" cy="1549400"/>
            <wp:effectExtent l="0" t="0" r="0" b="0"/>
            <wp:docPr id="1431493759" name="Picture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93759" name="Picture 23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DB20" w14:textId="77777777" w:rsidR="00F94F8B" w:rsidRDefault="00F94F8B" w:rsidP="005B02AF">
      <w:pPr>
        <w:pStyle w:val="ListParagraph"/>
        <w:spacing w:before="120" w:after="120"/>
        <w:ind w:left="360"/>
        <w:contextualSpacing w:val="0"/>
      </w:pPr>
    </w:p>
    <w:p w14:paraId="6596A1A9" w14:textId="77777777" w:rsidR="00F94F8B" w:rsidRDefault="00F94F8B" w:rsidP="005B02AF">
      <w:pPr>
        <w:pStyle w:val="ListParagraph"/>
        <w:spacing w:before="120" w:after="120"/>
        <w:ind w:left="360"/>
        <w:contextualSpacing w:val="0"/>
      </w:pPr>
    </w:p>
    <w:p w14:paraId="3EE8163D" w14:textId="77777777" w:rsidR="00F94F8B" w:rsidRDefault="00F94F8B" w:rsidP="005B02AF">
      <w:pPr>
        <w:pStyle w:val="ListParagraph"/>
        <w:spacing w:before="120" w:after="120"/>
        <w:ind w:left="360"/>
        <w:contextualSpacing w:val="0"/>
      </w:pPr>
    </w:p>
    <w:p w14:paraId="5AFEEBA3" w14:textId="04674D39" w:rsidR="00F94F8B" w:rsidRDefault="0071332B" w:rsidP="005B02AF">
      <w:pPr>
        <w:pStyle w:val="ListParagraph"/>
        <w:spacing w:before="120" w:after="120"/>
        <w:ind w:left="360"/>
        <w:contextualSpacing w:val="0"/>
      </w:pPr>
      <w:r>
        <w:t>Debs070513$</w:t>
      </w:r>
    </w:p>
    <w:p w14:paraId="7E2D51B3" w14:textId="77777777" w:rsidR="00F94F8B" w:rsidRDefault="00F94F8B" w:rsidP="005B02AF">
      <w:pPr>
        <w:pStyle w:val="ListParagraph"/>
        <w:spacing w:before="120" w:after="120"/>
        <w:ind w:left="360"/>
        <w:contextualSpacing w:val="0"/>
      </w:pPr>
    </w:p>
    <w:p w14:paraId="55B605AE" w14:textId="3399618D" w:rsidR="00F94F8B" w:rsidRDefault="00F94F8B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Pr="006A34AE">
        <w:rPr>
          <w:b/>
          <w:bCs/>
        </w:rPr>
        <w:t>Skill Studio</w:t>
      </w:r>
    </w:p>
    <w:p w14:paraId="1BB689AC" w14:textId="77777777" w:rsidR="00F94F8B" w:rsidRDefault="00F94F8B" w:rsidP="00F94F8B">
      <w:pPr>
        <w:pStyle w:val="ListParagraph"/>
        <w:spacing w:before="120" w:after="120"/>
        <w:ind w:left="360"/>
        <w:contextualSpacing w:val="0"/>
      </w:pPr>
    </w:p>
    <w:p w14:paraId="0DDBEE8B" w14:textId="4820A26F" w:rsidR="005B02AF" w:rsidRDefault="00F94F8B" w:rsidP="00F94F8B">
      <w:pPr>
        <w:pStyle w:val="ListParagraph"/>
        <w:spacing w:before="120" w:after="120"/>
        <w:ind w:left="360"/>
        <w:contextualSpacing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2CD532" wp14:editId="609F8C9D">
                <wp:simplePos x="0" y="0"/>
                <wp:positionH relativeFrom="column">
                  <wp:posOffset>250825</wp:posOffset>
                </wp:positionH>
                <wp:positionV relativeFrom="paragraph">
                  <wp:posOffset>1604289</wp:posOffset>
                </wp:positionV>
                <wp:extent cx="1070549" cy="193504"/>
                <wp:effectExtent l="0" t="0" r="9525" b="10160"/>
                <wp:wrapNone/>
                <wp:docPr id="129925599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070549" cy="193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9.75pt;margin-top:126.3pt;width:84.3pt;height:15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" w14:anchorId="7322518C"/>
            </w:pict>
          </mc:Fallback>
        </mc:AlternateContent>
      </w:r>
      <w:r>
        <w:rPr>
          <w:noProof/>
        </w:rPr>
        <w:drawing>
          <wp:inline distT="0" distB="0" distL="0" distR="0" wp14:anchorId="123851C3" wp14:editId="57758E30">
            <wp:extent cx="3340100" cy="2095500"/>
            <wp:effectExtent l="0" t="0" r="0" b="0"/>
            <wp:docPr id="1516541264" name="Picture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41264" name="Picture 24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D5BD" w14:textId="42A9096C" w:rsidR="00F94F8B" w:rsidRDefault="00F94F8B" w:rsidP="00F94F8B">
      <w:pPr>
        <w:pStyle w:val="ListParagraph"/>
        <w:spacing w:before="120" w:after="120"/>
        <w:ind w:left="360"/>
        <w:contextualSpacing w:val="0"/>
      </w:pPr>
    </w:p>
    <w:p w14:paraId="4A40778D" w14:textId="52A75967" w:rsidR="00F94F8B" w:rsidRDefault="00F94F8B" w:rsidP="00F94F8B">
      <w:pPr>
        <w:pStyle w:val="ListParagraph"/>
        <w:spacing w:before="120" w:after="120"/>
        <w:ind w:left="360"/>
        <w:contextualSpacing w:val="0"/>
      </w:pPr>
    </w:p>
    <w:p w14:paraId="495B131A" w14:textId="0B3CA101" w:rsidR="005B02AF" w:rsidRDefault="00F94F8B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t xml:space="preserve">Clique </w:t>
      </w:r>
      <w:proofErr w:type="spellStart"/>
      <w:r>
        <w:t>em</w:t>
      </w:r>
      <w:proofErr w:type="spellEnd"/>
      <w:r>
        <w:t xml:space="preserve"> Create Skill</w:t>
      </w:r>
    </w:p>
    <w:p w14:paraId="45F8A6A9" w14:textId="2DF6DFD3" w:rsidR="005B02AF" w:rsidRDefault="00F94F8B" w:rsidP="005B02AF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1ED7AC" wp14:editId="71F4DB97">
                <wp:simplePos x="0" y="0"/>
                <wp:positionH relativeFrom="column">
                  <wp:posOffset>919975</wp:posOffset>
                </wp:positionH>
                <wp:positionV relativeFrom="paragraph">
                  <wp:posOffset>159555</wp:posOffset>
                </wp:positionV>
                <wp:extent cx="1501697" cy="483220"/>
                <wp:effectExtent l="0" t="0" r="10160" b="12700"/>
                <wp:wrapNone/>
                <wp:docPr id="6787317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501697" cy="48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72.45pt;margin-top:12.55pt;width:118.25pt;height:38.0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" w14:anchorId="7256D44B"/>
            </w:pict>
          </mc:Fallback>
        </mc:AlternateContent>
      </w:r>
      <w:r>
        <w:rPr>
          <w:noProof/>
        </w:rPr>
        <w:drawing>
          <wp:inline distT="0" distB="0" distL="0" distR="0" wp14:anchorId="413E917B" wp14:editId="219FBB38">
            <wp:extent cx="2336800" cy="1447800"/>
            <wp:effectExtent l="0" t="0" r="0" b="0"/>
            <wp:docPr id="1293281444" name="Picture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1444" name="Picture 25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12A4" w14:textId="4117CFB5" w:rsidR="005B02AF" w:rsidRDefault="00F94F8B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 w:rsidRPr="006A34AE">
        <w:rPr>
          <w:b/>
          <w:bCs/>
        </w:rPr>
        <w:t>Importar</w:t>
      </w:r>
      <w:proofErr w:type="spellEnd"/>
      <w:r w:rsidRPr="006A34AE">
        <w:rPr>
          <w:b/>
          <w:bCs/>
        </w:rPr>
        <w:t xml:space="preserve"> API</w:t>
      </w:r>
    </w:p>
    <w:p w14:paraId="009A140B" w14:textId="7D11EAF4" w:rsidR="005B02AF" w:rsidRDefault="00F94F8B" w:rsidP="005B02AF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8B693CE" wp14:editId="7A0E4FF3">
                <wp:simplePos x="0" y="0"/>
                <wp:positionH relativeFrom="column">
                  <wp:posOffset>1068659</wp:posOffset>
                </wp:positionH>
                <wp:positionV relativeFrom="paragraph">
                  <wp:posOffset>653415</wp:posOffset>
                </wp:positionV>
                <wp:extent cx="1352457" cy="304800"/>
                <wp:effectExtent l="0" t="0" r="6985" b="12700"/>
                <wp:wrapNone/>
                <wp:docPr id="21316859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5245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84.15pt;margin-top:51.45pt;width:106.5pt;height:24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" w14:anchorId="76DB065C"/>
            </w:pict>
          </mc:Fallback>
        </mc:AlternateContent>
      </w:r>
      <w:r>
        <w:rPr>
          <w:noProof/>
        </w:rPr>
        <w:drawing>
          <wp:inline distT="0" distB="0" distL="0" distR="0" wp14:anchorId="4E772771" wp14:editId="75E05B52">
            <wp:extent cx="2425700" cy="1219200"/>
            <wp:effectExtent l="0" t="0" r="0" b="0"/>
            <wp:docPr id="983285992" name="Picture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85992" name="Picture 26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A437" w14:textId="5FC85692" w:rsidR="005B02AF" w:rsidRPr="00F94F8B" w:rsidRDefault="00F94F8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9CADD2" wp14:editId="2FE7C62F">
                <wp:simplePos x="0" y="0"/>
                <wp:positionH relativeFrom="column">
                  <wp:posOffset>1789770</wp:posOffset>
                </wp:positionH>
                <wp:positionV relativeFrom="paragraph">
                  <wp:posOffset>837410</wp:posOffset>
                </wp:positionV>
                <wp:extent cx="1680117" cy="304800"/>
                <wp:effectExtent l="0" t="0" r="9525" b="12700"/>
                <wp:wrapNone/>
                <wp:docPr id="3173591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680117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40.95pt;margin-top:65.95pt;width:132.3pt;height:2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" w14:anchorId="15A50675"/>
            </w:pict>
          </mc:Fallback>
        </mc:AlternateConten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</w:t>
      </w:r>
      <w:proofErr w:type="spellStart"/>
      <w:r w:rsidR="006A34AE" w:rsidRPr="006A34AE">
        <w:rPr>
          <w:b/>
          <w:bCs/>
          <w:lang w:val="pt-BR"/>
        </w:rPr>
        <w:t>From</w:t>
      </w:r>
      <w:proofErr w:type="spellEnd"/>
      <w:r w:rsidR="006A34AE" w:rsidRPr="006A34AE">
        <w:rPr>
          <w:b/>
          <w:bCs/>
          <w:lang w:val="pt-BR"/>
        </w:rPr>
        <w:t xml:space="preserve"> a file</w:t>
      </w:r>
      <w:r w:rsidR="005B02AF" w:rsidRPr="00223E73">
        <w:rPr>
          <w:lang w:val="pt-BR"/>
        </w:rPr>
        <w:br/>
      </w:r>
      <w:r w:rsidR="005B02AF" w:rsidRPr="00223E73">
        <w:rPr>
          <w:lang w:val="pt-BR"/>
        </w:rPr>
        <w:br/>
      </w:r>
      <w:r>
        <w:rPr>
          <w:noProof/>
        </w:rPr>
        <w:drawing>
          <wp:inline distT="0" distB="0" distL="0" distR="0" wp14:anchorId="04E80B91" wp14:editId="69AAB83D">
            <wp:extent cx="3416300" cy="1168400"/>
            <wp:effectExtent l="0" t="0" r="0" b="0"/>
            <wp:docPr id="1414702243" name="Picture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02243" name="Picture 27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B0FE" w14:textId="4DC85EBE" w:rsidR="005B02AF" w:rsidRPr="00F94F8B" w:rsidRDefault="00F94F8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8A3D30" wp14:editId="72C1A6CC">
                <wp:simplePos x="0" y="0"/>
                <wp:positionH relativeFrom="column">
                  <wp:posOffset>228599</wp:posOffset>
                </wp:positionH>
                <wp:positionV relativeFrom="paragraph">
                  <wp:posOffset>728546</wp:posOffset>
                </wp:positionV>
                <wp:extent cx="3382537" cy="1524000"/>
                <wp:effectExtent l="0" t="0" r="8890" b="12700"/>
                <wp:wrapNone/>
                <wp:docPr id="37262391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382537" cy="152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C3C7E" id="Rectangle 7" o:spid="_x0000_s1026" style="position:absolute;margin-left:18pt;margin-top:57.35pt;width:266.35pt;height:120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" filled="f" strokecolor="red" strokeweight="1pt"/>
            </w:pict>
          </mc:Fallback>
        </mc:AlternateContent>
      </w:r>
      <w:r w:rsidRPr="00223E73">
        <w:rPr>
          <w:lang w:val="pt-BR"/>
        </w:rPr>
        <w:t xml:space="preserve">Arrastre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o </w:t>
      </w:r>
      <w:proofErr w:type="spellStart"/>
      <w:r w:rsidRPr="00223E73">
        <w:rPr>
          <w:lang w:val="pt-BR"/>
        </w:rPr>
        <w:t>selecciónelo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área de carga</w:t>
      </w:r>
      <w:r w:rsidR="005B02AF" w:rsidRPr="00223E73">
        <w:rPr>
          <w:lang w:val="pt-BR"/>
        </w:rPr>
        <w:br/>
      </w:r>
      <w:r w:rsidR="005B02AF" w:rsidRPr="00223E73">
        <w:rPr>
          <w:lang w:val="pt-BR"/>
        </w:rPr>
        <w:br/>
      </w:r>
      <w:r>
        <w:rPr>
          <w:noProof/>
        </w:rPr>
        <w:drawing>
          <wp:inline distT="0" distB="0" distL="0" distR="0" wp14:anchorId="6E319D6D" wp14:editId="73AA6B79">
            <wp:extent cx="3619500" cy="2019300"/>
            <wp:effectExtent l="0" t="0" r="0" b="0"/>
            <wp:docPr id="146935947" name="Picture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5947" name="Picture 28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AA37" w14:textId="021D30EE" w:rsidR="00D60398" w:rsidRDefault="00F94F8B" w:rsidP="00F94F8B">
      <w:pPr>
        <w:pStyle w:val="ListParagraph"/>
        <w:spacing w:before="120" w:after="120"/>
        <w:ind w:left="360"/>
        <w:contextualSpacing w:val="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, arrastrará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.</w:t>
      </w:r>
      <w:proofErr w:type="gramEnd"/>
      <w:r w:rsidRPr="00223E73">
        <w:rPr>
          <w:lang w:val="pt-BR"/>
        </w:rPr>
        <w:t xml:space="preserve"> YML, que es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API </w:t>
      </w:r>
      <w:proofErr w:type="spellStart"/>
      <w:r w:rsidRPr="00223E73">
        <w:rPr>
          <w:lang w:val="pt-BR"/>
        </w:rPr>
        <w:t>abierta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descargó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centro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 de IBM RPA. </w:t>
      </w:r>
      <w:proofErr w:type="spellStart"/>
      <w:r w:rsidRPr="00223E73">
        <w:rPr>
          <w:lang w:val="pt-BR"/>
        </w:rPr>
        <w:t>Tendrá</w:t>
      </w:r>
      <w:proofErr w:type="spellEnd"/>
      <w:r w:rsidRPr="00223E73">
        <w:rPr>
          <w:lang w:val="pt-BR"/>
        </w:rPr>
        <w:t xml:space="preserve"> tu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proyecto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creaste</w:t>
      </w:r>
      <w:proofErr w:type="spellEnd"/>
      <w:r w:rsidRPr="00223E73">
        <w:rPr>
          <w:lang w:val="pt-BR"/>
        </w:rPr>
        <w:t>.</w:t>
      </w:r>
    </w:p>
    <w:p w14:paraId="75C59AFD" w14:textId="4055805D" w:rsidR="00F94F8B" w:rsidRPr="00F94F8B" w:rsidRDefault="00D60398" w:rsidP="00F94F8B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drawing>
          <wp:inline distT="0" distB="0" distL="0" distR="0" wp14:anchorId="18F65938" wp14:editId="12BE7520">
            <wp:extent cx="1854200" cy="393700"/>
            <wp:effectExtent l="0" t="0" r="0" b="0"/>
            <wp:docPr id="1078644555" name="Picture 29" descr="Un fondo negro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44555" name="Picture 29" descr="A black background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EE10" w14:textId="113DCD97" w:rsidR="00F94F8B" w:rsidRPr="00F94F8B" w:rsidRDefault="00F94F8B" w:rsidP="00F94F8B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247A4566" w14:textId="0B04C23F" w:rsidR="005B02AF" w:rsidRPr="00D60398" w:rsidRDefault="006A34AE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F891558" wp14:editId="189AE02F">
                <wp:simplePos x="0" y="0"/>
                <wp:positionH relativeFrom="column">
                  <wp:posOffset>2447584</wp:posOffset>
                </wp:positionH>
                <wp:positionV relativeFrom="paragraph">
                  <wp:posOffset>605790</wp:posOffset>
                </wp:positionV>
                <wp:extent cx="248492" cy="223520"/>
                <wp:effectExtent l="0" t="0" r="18415" b="17780"/>
                <wp:wrapNone/>
                <wp:docPr id="202494518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48492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003DB" id="Rectangle 7" o:spid="_x0000_s1026" style="position:absolute;margin-left:192.7pt;margin-top:47.7pt;width:19.55pt;height:17.6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" filled="f" strokecolor="red" strokeweight="1pt"/>
            </w:pict>
          </mc:Fallback>
        </mc:AlternateContent>
      </w:r>
      <w:proofErr w:type="spellStart"/>
      <w:r w:rsidR="00D60398" w:rsidRPr="00223E73">
        <w:rPr>
          <w:lang w:val="pt-BR"/>
        </w:rPr>
        <w:t>Debería</w:t>
      </w:r>
      <w:proofErr w:type="spellEnd"/>
      <w:r w:rsidR="00D60398" w:rsidRPr="00223E73">
        <w:rPr>
          <w:lang w:val="pt-BR"/>
        </w:rPr>
        <w:t xml:space="preserve"> </w:t>
      </w:r>
      <w:proofErr w:type="spellStart"/>
      <w:r w:rsidR="00D60398" w:rsidRPr="00223E73">
        <w:rPr>
          <w:lang w:val="pt-BR"/>
        </w:rPr>
        <w:t>mostrarse</w:t>
      </w:r>
      <w:proofErr w:type="spellEnd"/>
      <w:r w:rsidR="00D60398" w:rsidRPr="00223E73">
        <w:rPr>
          <w:lang w:val="pt-BR"/>
        </w:rPr>
        <w:t xml:space="preserve"> una marca de </w:t>
      </w:r>
      <w:proofErr w:type="spellStart"/>
      <w:r w:rsidR="00D60398" w:rsidRPr="00223E73">
        <w:rPr>
          <w:lang w:val="pt-BR"/>
        </w:rPr>
        <w:t>verificación</w:t>
      </w:r>
      <w:proofErr w:type="spellEnd"/>
      <w:r w:rsidR="00D60398" w:rsidRPr="00223E73">
        <w:rPr>
          <w:lang w:val="pt-BR"/>
        </w:rPr>
        <w:t xml:space="preserve"> al </w:t>
      </w:r>
      <w:proofErr w:type="spellStart"/>
      <w:r w:rsidR="00D60398" w:rsidRPr="00223E73">
        <w:rPr>
          <w:lang w:val="pt-BR"/>
        </w:rPr>
        <w:t>cargar</w:t>
      </w:r>
      <w:proofErr w:type="spellEnd"/>
      <w:r w:rsidR="00D60398" w:rsidRPr="00223E73">
        <w:rPr>
          <w:lang w:val="pt-BR"/>
        </w:rPr>
        <w:t xml:space="preserve"> </w:t>
      </w:r>
      <w:proofErr w:type="spellStart"/>
      <w:r w:rsidR="00D60398" w:rsidRPr="00223E73">
        <w:rPr>
          <w:lang w:val="pt-BR"/>
        </w:rPr>
        <w:t>el</w:t>
      </w:r>
      <w:proofErr w:type="spellEnd"/>
      <w:r w:rsidR="00D60398" w:rsidRPr="00223E73">
        <w:rPr>
          <w:lang w:val="pt-BR"/>
        </w:rPr>
        <w:t xml:space="preserve"> </w:t>
      </w:r>
      <w:proofErr w:type="spellStart"/>
      <w:r w:rsidR="00D60398" w:rsidRPr="00223E73">
        <w:rPr>
          <w:lang w:val="pt-BR"/>
        </w:rPr>
        <w:t>archivo</w:t>
      </w:r>
      <w:proofErr w:type="spellEnd"/>
      <w:r w:rsidR="00D60398" w:rsidRPr="00223E73">
        <w:rPr>
          <w:lang w:val="pt-BR"/>
        </w:rPr>
        <w:t>.</w:t>
      </w:r>
      <w:r w:rsidR="005B02AF" w:rsidRPr="00223E73">
        <w:rPr>
          <w:lang w:val="pt-BR"/>
        </w:rPr>
        <w:br/>
      </w:r>
      <w:r w:rsidR="00D60398">
        <w:rPr>
          <w:noProof/>
        </w:rPr>
        <w:drawing>
          <wp:inline distT="0" distB="0" distL="0" distR="0" wp14:anchorId="08943B42" wp14:editId="15F972CD">
            <wp:extent cx="2565400" cy="850900"/>
            <wp:effectExtent l="0" t="0" r="0" b="0"/>
            <wp:docPr id="508078246" name="Picture 30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78246" name="Picture 30" descr="A screenshot of a phon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300D" w14:textId="365E1B77" w:rsidR="00D60398" w:rsidRDefault="00D60398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A34AE" w:rsidRPr="006A34AE">
        <w:rPr>
          <w:b/>
          <w:bCs/>
        </w:rPr>
        <w:t>Next</w:t>
      </w:r>
    </w:p>
    <w:p w14:paraId="7B745AFD" w14:textId="77777777" w:rsidR="00D60398" w:rsidRPr="00D60398" w:rsidRDefault="00D60398" w:rsidP="00D60398">
      <w:pPr>
        <w:pStyle w:val="ListParagraph"/>
        <w:spacing w:before="120" w:after="120"/>
        <w:ind w:left="360"/>
        <w:contextualSpacing w:val="0"/>
      </w:pPr>
    </w:p>
    <w:p w14:paraId="01C532D9" w14:textId="1B0BFAE7" w:rsidR="005B02AF" w:rsidRDefault="00D60398" w:rsidP="00D60398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312860" wp14:editId="25B24EA6">
                <wp:simplePos x="0" y="0"/>
                <wp:positionH relativeFrom="column">
                  <wp:posOffset>3120483</wp:posOffset>
                </wp:positionH>
                <wp:positionV relativeFrom="paragraph">
                  <wp:posOffset>1566065</wp:posOffset>
                </wp:positionV>
                <wp:extent cx="735872" cy="289931"/>
                <wp:effectExtent l="0" t="0" r="13970" b="15240"/>
                <wp:wrapNone/>
                <wp:docPr id="210461674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5872" cy="289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45.7pt;margin-top:123.3pt;width:57.95pt;height:22.8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" w14:anchorId="60ACB218"/>
            </w:pict>
          </mc:Fallback>
        </mc:AlternateContent>
      </w:r>
      <w:r>
        <w:rPr>
          <w:noProof/>
        </w:rPr>
        <w:drawing>
          <wp:inline distT="0" distB="0" distL="0" distR="0" wp14:anchorId="26545835" wp14:editId="69D3C0FE">
            <wp:extent cx="3627863" cy="1805169"/>
            <wp:effectExtent l="0" t="0" r="4445" b="0"/>
            <wp:docPr id="1914034044" name="Picture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34044" name="Picture 3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2294" cy="18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2AF">
        <w:br/>
      </w:r>
    </w:p>
    <w:p w14:paraId="053C6BAD" w14:textId="69450AA7" w:rsidR="005B02AF" w:rsidRPr="009522B0" w:rsidRDefault="00D60398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654E54" wp14:editId="0D0A12D9">
                <wp:simplePos x="0" y="0"/>
                <wp:positionH relativeFrom="column">
                  <wp:posOffset>529014</wp:posOffset>
                </wp:positionH>
                <wp:positionV relativeFrom="paragraph">
                  <wp:posOffset>915194</wp:posOffset>
                </wp:positionV>
                <wp:extent cx="483220" cy="289931"/>
                <wp:effectExtent l="0" t="0" r="12700" b="15240"/>
                <wp:wrapNone/>
                <wp:docPr id="121571864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3220" cy="289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41.65pt;margin-top:72.05pt;width:38.05pt;height:22.8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" w14:anchorId="394F72D9"/>
            </w:pict>
          </mc:Fallback>
        </mc:AlternateContent>
      </w:r>
      <w:proofErr w:type="spellStart"/>
      <w:r>
        <w:t>Seleccionar</w:t>
      </w:r>
      <w:proofErr w:type="spellEnd"/>
      <w:r>
        <w:t xml:space="preserve"> </w:t>
      </w:r>
      <w:proofErr w:type="spellStart"/>
      <w:r>
        <w:t>aptitud</w:t>
      </w:r>
      <w:proofErr w:type="spellEnd"/>
      <w:r>
        <w:t xml:space="preserve"> </w:t>
      </w:r>
      <w:r w:rsidR="005B02AF">
        <w:br/>
      </w:r>
      <w:r>
        <w:rPr>
          <w:noProof/>
        </w:rPr>
        <w:drawing>
          <wp:inline distT="0" distB="0" distL="0" distR="0" wp14:anchorId="461E7679" wp14:editId="1B40902B">
            <wp:extent cx="4089400" cy="1155700"/>
            <wp:effectExtent l="0" t="0" r="0" b="0"/>
            <wp:docPr id="1303202942" name="Picture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02942" name="Picture 33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9234" w14:textId="11A13E78" w:rsidR="005B02AF" w:rsidRDefault="005B02AF" w:rsidP="005B02AF">
      <w:pPr>
        <w:pStyle w:val="ListParagraph"/>
        <w:spacing w:before="120" w:after="120"/>
        <w:ind w:left="360"/>
        <w:contextualSpacing w:val="0"/>
      </w:pPr>
    </w:p>
    <w:p w14:paraId="4324DB3C" w14:textId="0E4E29A0" w:rsidR="005B02AF" w:rsidRPr="00026767" w:rsidRDefault="007516CA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4306AE" wp14:editId="7E80097C">
                <wp:simplePos x="0" y="0"/>
                <wp:positionH relativeFrom="column">
                  <wp:posOffset>2637262</wp:posOffset>
                </wp:positionH>
                <wp:positionV relativeFrom="paragraph">
                  <wp:posOffset>1189463</wp:posOffset>
                </wp:positionV>
                <wp:extent cx="832625" cy="483220"/>
                <wp:effectExtent l="0" t="0" r="18415" b="12700"/>
                <wp:wrapNone/>
                <wp:docPr id="183773879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32625" cy="48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07.65pt;margin-top:93.65pt;width:65.55pt;height:38.0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" w14:anchorId="045087A9"/>
            </w:pict>
          </mc:Fallback>
        </mc:AlternateContent>
      </w:r>
      <w:proofErr w:type="spellStart"/>
      <w:r w:rsidR="00D60398">
        <w:rPr>
          <w:rFonts w:cs="IBM Plex Sans"/>
          <w:color w:val="000000"/>
          <w:szCs w:val="21"/>
          <w:lang w:eastAsia="en-GB"/>
        </w:rPr>
        <w:t>Haga</w:t>
      </w:r>
      <w:proofErr w:type="spellEnd"/>
      <w:r w:rsidR="00D60398">
        <w:rPr>
          <w:rFonts w:cs="IBM Plex Sans"/>
          <w:color w:val="000000"/>
          <w:szCs w:val="21"/>
          <w:lang w:eastAsia="en-GB"/>
        </w:rPr>
        <w:t xml:space="preserve"> </w:t>
      </w:r>
      <w:proofErr w:type="spellStart"/>
      <w:r w:rsidR="00D60398">
        <w:rPr>
          <w:rFonts w:cs="IBM Plex Sans"/>
          <w:color w:val="000000"/>
          <w:szCs w:val="21"/>
          <w:lang w:eastAsia="en-GB"/>
        </w:rPr>
        <w:t>clic</w:t>
      </w:r>
      <w:proofErr w:type="spellEnd"/>
      <w:r w:rsidR="00D60398">
        <w:rPr>
          <w:rFonts w:cs="IBM Plex Sans"/>
          <w:color w:val="000000"/>
          <w:szCs w:val="21"/>
          <w:lang w:eastAsia="en-GB"/>
        </w:rPr>
        <w:t xml:space="preserve"> </w:t>
      </w:r>
      <w:proofErr w:type="spellStart"/>
      <w:r w:rsidR="00D60398">
        <w:rPr>
          <w:rFonts w:cs="IBM Plex Sans"/>
          <w:color w:val="000000"/>
          <w:szCs w:val="21"/>
          <w:lang w:eastAsia="en-GB"/>
        </w:rPr>
        <w:t>en</w:t>
      </w:r>
      <w:proofErr w:type="spellEnd"/>
      <w:r w:rsidR="00D60398">
        <w:rPr>
          <w:rFonts w:cs="IBM Plex Sans"/>
          <w:color w:val="000000"/>
          <w:szCs w:val="21"/>
          <w:lang w:eastAsia="en-GB"/>
        </w:rPr>
        <w:t xml:space="preserve"> </w:t>
      </w:r>
      <w:r w:rsidR="006A34AE" w:rsidRPr="006A34AE">
        <w:rPr>
          <w:rFonts w:cs="IBM Plex Sans"/>
          <w:b/>
          <w:bCs/>
          <w:color w:val="000000"/>
          <w:szCs w:val="21"/>
          <w:lang w:eastAsia="en-GB"/>
        </w:rPr>
        <w:t>Add</w:t>
      </w:r>
      <w:r w:rsidR="005B02AF" w:rsidRPr="00235C4C">
        <w:rPr>
          <w:rFonts w:cs="IBM Plex Sans"/>
          <w:color w:val="000000"/>
          <w:szCs w:val="21"/>
          <w:lang w:eastAsia="en-GB"/>
        </w:rPr>
        <w:br/>
      </w:r>
      <w:r w:rsidR="00D60398">
        <w:rPr>
          <w:rFonts w:cs="IBM Plex Sans"/>
          <w:noProof/>
          <w:color w:val="000000"/>
          <w:szCs w:val="21"/>
          <w:lang w:eastAsia="en-GB"/>
        </w:rPr>
        <w:drawing>
          <wp:inline distT="0" distB="0" distL="0" distR="0" wp14:anchorId="411A446F" wp14:editId="16E77819">
            <wp:extent cx="3289300" cy="1435100"/>
            <wp:effectExtent l="0" t="0" r="0" b="0"/>
            <wp:docPr id="1966173209" name="Picture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73209" name="Picture 34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2AF" w:rsidRPr="00235C4C">
        <w:rPr>
          <w:rFonts w:cs="IBM Plex Sans"/>
          <w:color w:val="000000"/>
          <w:szCs w:val="21"/>
          <w:lang w:eastAsia="en-GB"/>
        </w:rPr>
        <w:t>.</w:t>
      </w:r>
    </w:p>
    <w:p w14:paraId="77FB52DA" w14:textId="30A7C9F0" w:rsidR="005B02AF" w:rsidRPr="007516CA" w:rsidRDefault="007516CA" w:rsidP="003E5F47">
      <w:pPr>
        <w:pStyle w:val="ListParagraph"/>
        <w:keepNext/>
        <w:numPr>
          <w:ilvl w:val="0"/>
          <w:numId w:val="6"/>
        </w:numPr>
        <w:spacing w:before="120" w:after="120"/>
        <w:ind w:left="357" w:hanging="357"/>
        <w:contextualSpacing w:val="0"/>
        <w:rPr>
          <w:lang w:val="pt-BR"/>
        </w:rPr>
      </w:pPr>
      <w:r w:rsidRPr="00223E73">
        <w:rPr>
          <w:rFonts w:cs="IBM Plex Sans"/>
          <w:color w:val="000000"/>
          <w:szCs w:val="21"/>
          <w:lang w:val="pt-BR" w:eastAsia="en-GB"/>
        </w:rPr>
        <w:t xml:space="preserve">Se mostrará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un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mensaje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 de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éxito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,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puede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 cerrar manualmente este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mensaje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>.</w:t>
      </w:r>
    </w:p>
    <w:p w14:paraId="7FA66F06" w14:textId="5D1E0576" w:rsidR="005B02AF" w:rsidRDefault="007516CA" w:rsidP="005B02AF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6FB31F" wp14:editId="5106059A">
                <wp:simplePos x="0" y="0"/>
                <wp:positionH relativeFrom="column">
                  <wp:posOffset>473926</wp:posOffset>
                </wp:positionH>
                <wp:positionV relativeFrom="paragraph">
                  <wp:posOffset>125389</wp:posOffset>
                </wp:positionV>
                <wp:extent cx="1308410" cy="371708"/>
                <wp:effectExtent l="0" t="0" r="12700" b="9525"/>
                <wp:wrapNone/>
                <wp:docPr id="12698291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8410" cy="37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7.3pt;margin-top:9.85pt;width:103pt;height:29.2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" w14:anchorId="347982FE"/>
            </w:pict>
          </mc:Fallback>
        </mc:AlternateContent>
      </w:r>
      <w:r>
        <w:rPr>
          <w:rFonts w:cs="IBM Plex Sans"/>
          <w:noProof/>
          <w:color w:val="000000"/>
          <w:szCs w:val="21"/>
          <w:lang w:eastAsia="en-GB"/>
        </w:rPr>
        <w:drawing>
          <wp:inline distT="0" distB="0" distL="0" distR="0" wp14:anchorId="1D2D499B" wp14:editId="6D6D716F">
            <wp:extent cx="2082800" cy="939800"/>
            <wp:effectExtent l="0" t="0" r="0" b="0"/>
            <wp:docPr id="1218539707" name="Picture 35" descr="Una tarjeta verde con texto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39707" name="Picture 35" descr="A green car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6B8" w14:textId="4711FAB4" w:rsidR="005B02AF" w:rsidRPr="007516CA" w:rsidRDefault="007516C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rFonts w:cs="IBM Plex Sans"/>
          <w:color w:val="000000"/>
          <w:szCs w:val="21"/>
          <w:lang w:val="pt-BR" w:eastAsia="en-GB"/>
        </w:rPr>
        <w:t xml:space="preserve">La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aptitud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 estará lista para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su</w:t>
      </w:r>
      <w:proofErr w:type="spellEnd"/>
      <w:r w:rsidRPr="00223E73">
        <w:rPr>
          <w:rFonts w:cs="IBM Plex Sans"/>
          <w:color w:val="000000"/>
          <w:szCs w:val="21"/>
          <w:lang w:val="pt-BR" w:eastAsia="en-GB"/>
        </w:rPr>
        <w:t xml:space="preserve"> </w:t>
      </w:r>
      <w:proofErr w:type="spellStart"/>
      <w:r w:rsidRPr="00223E73">
        <w:rPr>
          <w:rFonts w:cs="IBM Plex Sans"/>
          <w:color w:val="000000"/>
          <w:szCs w:val="21"/>
          <w:lang w:val="pt-BR" w:eastAsia="en-GB"/>
        </w:rPr>
        <w:t>publicación</w:t>
      </w:r>
      <w:proofErr w:type="spellEnd"/>
      <w:r w:rsidR="005B02AF" w:rsidRPr="00223E73">
        <w:rPr>
          <w:rFonts w:cs="IBM Plex Sans"/>
          <w:color w:val="000000"/>
          <w:szCs w:val="21"/>
          <w:lang w:val="pt-BR" w:eastAsia="en-GB"/>
        </w:rPr>
        <w:br/>
      </w:r>
      <w:r w:rsidR="005B02AF" w:rsidRPr="00223E73">
        <w:rPr>
          <w:rFonts w:cs="IBM Plex Sans"/>
          <w:color w:val="000000"/>
          <w:szCs w:val="21"/>
          <w:lang w:val="pt-BR" w:eastAsia="en-GB"/>
        </w:rPr>
        <w:br/>
      </w:r>
      <w:r>
        <w:rPr>
          <w:rFonts w:cs="IBM Plex Sans"/>
          <w:noProof/>
          <w:color w:val="000000"/>
          <w:szCs w:val="21"/>
          <w:lang w:eastAsia="en-GB"/>
        </w:rPr>
        <w:drawing>
          <wp:inline distT="0" distB="0" distL="0" distR="0" wp14:anchorId="648FA59C" wp14:editId="403FDEE4">
            <wp:extent cx="5203902" cy="663703"/>
            <wp:effectExtent l="0" t="0" r="3175" b="0"/>
            <wp:docPr id="853912729" name="Picture 36" descr="Un primer plano de un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12729" name="Picture 36" descr="A close-up of a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5047" cy="6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2AF" w:rsidRPr="00223E73">
        <w:rPr>
          <w:rFonts w:cs="IBM Plex Sans"/>
          <w:color w:val="000000"/>
          <w:szCs w:val="21"/>
          <w:lang w:val="pt-BR" w:eastAsia="en-GB"/>
        </w:rPr>
        <w:br/>
      </w:r>
    </w:p>
    <w:p w14:paraId="6BEBDF53" w14:textId="00C25A00" w:rsidR="005B02AF" w:rsidRPr="007516CA" w:rsidRDefault="004A6435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E66BB6" wp14:editId="02A8F71A">
                <wp:simplePos x="0" y="0"/>
                <wp:positionH relativeFrom="column">
                  <wp:posOffset>2079362</wp:posOffset>
                </wp:positionH>
                <wp:positionV relativeFrom="paragraph">
                  <wp:posOffset>947699</wp:posOffset>
                </wp:positionV>
                <wp:extent cx="921834" cy="267629"/>
                <wp:effectExtent l="0" t="0" r="18415" b="12065"/>
                <wp:wrapNone/>
                <wp:docPr id="131151866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21834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63.75pt;margin-top:74.6pt;width:72.6pt;height:21.0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" w14:anchorId="207AD841"/>
            </w:pict>
          </mc:Fallback>
        </mc:AlternateContent>
      </w:r>
      <w:proofErr w:type="spellStart"/>
      <w:r w:rsidR="007516CA" w:rsidRPr="00223E73">
        <w:rPr>
          <w:lang w:val="pt-BR"/>
        </w:rPr>
        <w:t>Haz</w:t>
      </w:r>
      <w:proofErr w:type="spellEnd"/>
      <w:r w:rsidR="007516CA" w:rsidRPr="00223E73">
        <w:rPr>
          <w:lang w:val="pt-BR"/>
        </w:rPr>
        <w:t xml:space="preserve"> clic </w:t>
      </w:r>
      <w:proofErr w:type="spellStart"/>
      <w:r w:rsidR="007516CA" w:rsidRPr="00223E73">
        <w:rPr>
          <w:lang w:val="pt-BR"/>
        </w:rPr>
        <w:t>en</w:t>
      </w:r>
      <w:proofErr w:type="spellEnd"/>
      <w:r w:rsidR="007516CA" w:rsidRPr="00223E73">
        <w:rPr>
          <w:lang w:val="pt-BR"/>
        </w:rPr>
        <w:t xml:space="preserve"> </w:t>
      </w:r>
      <w:proofErr w:type="spellStart"/>
      <w:r w:rsidR="007516CA" w:rsidRPr="00223E73">
        <w:rPr>
          <w:lang w:val="pt-BR"/>
        </w:rPr>
        <w:t>los</w:t>
      </w:r>
      <w:proofErr w:type="spellEnd"/>
      <w:r w:rsidR="007516CA" w:rsidRPr="00223E73">
        <w:rPr>
          <w:lang w:val="pt-BR"/>
        </w:rPr>
        <w:t xml:space="preserve"> </w:t>
      </w:r>
      <w:proofErr w:type="spellStart"/>
      <w:r w:rsidR="007516CA" w:rsidRPr="00223E73">
        <w:rPr>
          <w:lang w:val="pt-BR"/>
        </w:rPr>
        <w:t>tres</w:t>
      </w:r>
      <w:proofErr w:type="spellEnd"/>
      <w:r w:rsidR="007516CA" w:rsidRPr="00223E73">
        <w:rPr>
          <w:lang w:val="pt-BR"/>
        </w:rPr>
        <w:t xml:space="preserve"> </w:t>
      </w:r>
      <w:proofErr w:type="spellStart"/>
      <w:r w:rsidR="007516CA" w:rsidRPr="00223E73">
        <w:rPr>
          <w:lang w:val="pt-BR"/>
        </w:rPr>
        <w:t>puntos</w:t>
      </w:r>
      <w:proofErr w:type="spellEnd"/>
      <w:r w:rsidR="007516CA" w:rsidRPr="00223E73">
        <w:rPr>
          <w:lang w:val="pt-BR"/>
        </w:rPr>
        <w:t xml:space="preserve"> de </w:t>
      </w:r>
      <w:proofErr w:type="gramStart"/>
      <w:r w:rsidR="007516CA" w:rsidRPr="00223E73">
        <w:rPr>
          <w:lang w:val="pt-BR"/>
        </w:rPr>
        <w:t>tu</w:t>
      </w:r>
      <w:proofErr w:type="gramEnd"/>
      <w:r w:rsidR="007516CA" w:rsidRPr="00223E73">
        <w:rPr>
          <w:lang w:val="pt-BR"/>
        </w:rPr>
        <w:t xml:space="preserve"> </w:t>
      </w:r>
      <w:r w:rsidR="006A34AE">
        <w:rPr>
          <w:lang w:val="pt-BR"/>
        </w:rPr>
        <w:t>Skill</w:t>
      </w:r>
      <w:r w:rsidR="007516CA" w:rsidRPr="00223E73">
        <w:rPr>
          <w:lang w:val="pt-BR"/>
        </w:rPr>
        <w:t xml:space="preserve"> y </w:t>
      </w:r>
      <w:proofErr w:type="spellStart"/>
      <w:r w:rsidR="007516CA" w:rsidRPr="00223E73">
        <w:rPr>
          <w:lang w:val="pt-BR"/>
        </w:rPr>
        <w:t>haz</w:t>
      </w:r>
      <w:proofErr w:type="spellEnd"/>
      <w:r w:rsidR="007516CA" w:rsidRPr="00223E73">
        <w:rPr>
          <w:lang w:val="pt-BR"/>
        </w:rPr>
        <w:t xml:space="preserve"> clic </w:t>
      </w:r>
      <w:proofErr w:type="spellStart"/>
      <w:r w:rsidR="007516CA" w:rsidRPr="00223E73">
        <w:rPr>
          <w:lang w:val="pt-BR"/>
        </w:rPr>
        <w:t>en</w:t>
      </w:r>
      <w:proofErr w:type="spellEnd"/>
      <w:r w:rsidR="007516CA" w:rsidRPr="00223E73">
        <w:rPr>
          <w:lang w:val="pt-BR"/>
        </w:rPr>
        <w:t xml:space="preserve"> </w:t>
      </w:r>
      <w:proofErr w:type="spellStart"/>
      <w:r w:rsidR="006A34AE">
        <w:rPr>
          <w:b/>
          <w:bCs/>
          <w:lang w:val="pt-BR"/>
        </w:rPr>
        <w:t>Enchance</w:t>
      </w:r>
      <w:proofErr w:type="spellEnd"/>
      <w:r w:rsidR="006A34AE">
        <w:rPr>
          <w:b/>
          <w:bCs/>
          <w:lang w:val="pt-BR"/>
        </w:rPr>
        <w:t xml:space="preserve"> </w:t>
      </w:r>
      <w:proofErr w:type="spellStart"/>
      <w:r w:rsidR="006A34AE">
        <w:rPr>
          <w:b/>
          <w:bCs/>
          <w:lang w:val="pt-BR"/>
        </w:rPr>
        <w:t>this</w:t>
      </w:r>
      <w:proofErr w:type="spellEnd"/>
      <w:r w:rsidR="006A34AE">
        <w:rPr>
          <w:b/>
          <w:bCs/>
          <w:lang w:val="pt-BR"/>
        </w:rPr>
        <w:t xml:space="preserve"> skill</w:t>
      </w:r>
      <w:r w:rsidR="005B02AF" w:rsidRPr="00223E73">
        <w:rPr>
          <w:lang w:val="pt-BR"/>
        </w:rPr>
        <w:br/>
      </w:r>
      <w:r w:rsidR="007516CA">
        <w:rPr>
          <w:noProof/>
        </w:rPr>
        <w:drawing>
          <wp:inline distT="0" distB="0" distL="0" distR="0" wp14:anchorId="414767F3" wp14:editId="2047CC21">
            <wp:extent cx="3022600" cy="1181100"/>
            <wp:effectExtent l="0" t="0" r="0" b="0"/>
            <wp:docPr id="1557773866" name="Picture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73866" name="Picture 37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AEFB" w14:textId="17D02B1B" w:rsidR="007516CA" w:rsidRDefault="007516C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 w:rsidRPr="006A34AE">
        <w:rPr>
          <w:b/>
          <w:bCs/>
        </w:rPr>
        <w:t xml:space="preserve"> </w:t>
      </w:r>
      <w:r w:rsidR="006A34AE" w:rsidRPr="006A34AE">
        <w:rPr>
          <w:b/>
          <w:bCs/>
        </w:rPr>
        <w:t>Publish</w:t>
      </w:r>
    </w:p>
    <w:p w14:paraId="6CBAEF51" w14:textId="3F7D0277" w:rsidR="007516CA" w:rsidRDefault="007516CA" w:rsidP="007516CA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AFF35F" wp14:editId="09DD2373">
                <wp:simplePos x="0" y="0"/>
                <wp:positionH relativeFrom="column">
                  <wp:posOffset>4086922</wp:posOffset>
                </wp:positionH>
                <wp:positionV relativeFrom="paragraph">
                  <wp:posOffset>3174380</wp:posOffset>
                </wp:positionV>
                <wp:extent cx="735980" cy="267629"/>
                <wp:effectExtent l="0" t="0" r="13335" b="12065"/>
                <wp:wrapNone/>
                <wp:docPr id="3480191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5980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21.8pt;margin-top:249.95pt;width:57.95pt;height:21.0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" w14:anchorId="55C053BA"/>
            </w:pict>
          </mc:Fallback>
        </mc:AlternateContent>
      </w:r>
      <w:r>
        <w:rPr>
          <w:noProof/>
        </w:rPr>
        <w:drawing>
          <wp:inline distT="0" distB="0" distL="0" distR="0" wp14:anchorId="256CBBDB" wp14:editId="31ECA113">
            <wp:extent cx="5337717" cy="3397824"/>
            <wp:effectExtent l="0" t="0" r="0" b="6350"/>
            <wp:docPr id="2031235513" name="Picture 3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35513" name="Picture 38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110" cy="34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4CB" w14:textId="75A0D78C" w:rsidR="007516CA" w:rsidRPr="007516CA" w:rsidRDefault="007516CA" w:rsidP="007516CA">
      <w:pPr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esta </w:t>
      </w:r>
      <w:proofErr w:type="spellStart"/>
      <w:r w:rsidRPr="00223E73">
        <w:rPr>
          <w:lang w:val="pt-BR"/>
        </w:rPr>
        <w:t>pantalla</w:t>
      </w:r>
      <w:proofErr w:type="spellEnd"/>
      <w:r w:rsidRPr="00223E73">
        <w:rPr>
          <w:lang w:val="pt-BR"/>
        </w:rPr>
        <w:t xml:space="preserve"> podemos configurar toda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interacción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manejo dentro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chat de </w:t>
      </w:r>
      <w:proofErr w:type="spellStart"/>
      <w:r w:rsidRPr="00223E73">
        <w:rPr>
          <w:lang w:val="pt-BR"/>
        </w:rPr>
        <w:t>orquestación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, pero para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interacción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a través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de IA Build.</w:t>
      </w:r>
    </w:p>
    <w:p w14:paraId="2AF71B37" w14:textId="65B71821" w:rsidR="007516CA" w:rsidRPr="007516CA" w:rsidRDefault="007516CA" w:rsidP="007516CA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7B15187E" w14:textId="066E0BFC" w:rsidR="005B02AF" w:rsidRPr="007516CA" w:rsidRDefault="007516C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Se publicará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visualización</w:t>
      </w:r>
      <w:proofErr w:type="spellEnd"/>
      <w:r w:rsidRPr="00223E73">
        <w:rPr>
          <w:lang w:val="pt-BR"/>
        </w:rPr>
        <w:t xml:space="preserve">. </w:t>
      </w:r>
      <w:proofErr w:type="spellStart"/>
      <w:r w:rsidRPr="00223E73">
        <w:rPr>
          <w:lang w:val="pt-BR"/>
        </w:rPr>
        <w:t>Puede</w:t>
      </w:r>
      <w:proofErr w:type="spellEnd"/>
      <w:r w:rsidRPr="00223E73">
        <w:rPr>
          <w:lang w:val="pt-BR"/>
        </w:rPr>
        <w:t xml:space="preserve"> cerrar manualmente este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>.</w:t>
      </w:r>
      <w:r w:rsidR="005B02AF" w:rsidRPr="00223E73">
        <w:rPr>
          <w:lang w:val="pt-BR"/>
        </w:rPr>
        <w:br/>
      </w:r>
      <w:r>
        <w:rPr>
          <w:noProof/>
        </w:rPr>
        <w:drawing>
          <wp:inline distT="0" distB="0" distL="0" distR="0" wp14:anchorId="001C32F7" wp14:editId="3654FDC8">
            <wp:extent cx="2019300" cy="977900"/>
            <wp:effectExtent l="0" t="0" r="0" b="0"/>
            <wp:docPr id="307681912" name="Picture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1912" name="Picture 39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8D36" w14:textId="33E4D76C" w:rsidR="008B520B" w:rsidRPr="006B15B2" w:rsidRDefault="00F26C1C" w:rsidP="005B02AF">
      <w:pPr>
        <w:spacing w:before="120" w:after="120"/>
        <w:rPr>
          <w:lang w:val="pt-BR"/>
        </w:rPr>
      </w:pPr>
      <w:r w:rsidRPr="00223E73">
        <w:rPr>
          <w:lang w:val="pt-BR"/>
        </w:rPr>
        <w:br/>
      </w:r>
    </w:p>
    <w:p w14:paraId="3281A0BE" w14:textId="484B9805" w:rsidR="00E36780" w:rsidRPr="006B15B2" w:rsidRDefault="00E36780" w:rsidP="005B02AF">
      <w:pPr>
        <w:spacing w:before="120" w:after="120"/>
        <w:rPr>
          <w:lang w:val="pt-BR"/>
        </w:rPr>
      </w:pPr>
    </w:p>
    <w:p w14:paraId="4053A429" w14:textId="6E136B53" w:rsidR="00E36780" w:rsidRPr="00F461B6" w:rsidRDefault="00F461B6" w:rsidP="00F461B6">
      <w:pPr>
        <w:pStyle w:val="Heading2"/>
        <w:ind w:left="431" w:hanging="431"/>
        <w:rPr>
          <w:lang w:val="pt-BR"/>
        </w:rPr>
      </w:pPr>
      <w:bookmarkStart w:id="23" w:name="_Toc177138826"/>
      <w:proofErr w:type="spellStart"/>
      <w:r w:rsidRPr="006A34AE">
        <w:rPr>
          <w:lang w:val="pt-BR"/>
        </w:rPr>
        <w:t>Ejercicio</w:t>
      </w:r>
      <w:proofErr w:type="spellEnd"/>
      <w:r w:rsidRPr="006A34AE">
        <w:rPr>
          <w:lang w:val="pt-BR"/>
        </w:rPr>
        <w:t xml:space="preserve">: </w:t>
      </w:r>
      <w:proofErr w:type="spellStart"/>
      <w:r w:rsidRPr="006A34AE">
        <w:rPr>
          <w:lang w:val="pt-BR"/>
        </w:rPr>
        <w:t>Exportación</w:t>
      </w:r>
      <w:proofErr w:type="spellEnd"/>
      <w:r w:rsidRPr="006A34AE">
        <w:rPr>
          <w:lang w:val="pt-BR"/>
        </w:rPr>
        <w:t xml:space="preserve"> de una </w:t>
      </w:r>
      <w:bookmarkEnd w:id="23"/>
      <w:r w:rsidR="006A34AE" w:rsidRPr="006A34AE">
        <w:rPr>
          <w:lang w:val="pt-BR"/>
        </w:rPr>
        <w:t>Skill</w:t>
      </w:r>
    </w:p>
    <w:p w14:paraId="63CD9A13" w14:textId="2984E478" w:rsidR="00E36780" w:rsidRPr="00F461B6" w:rsidRDefault="00231F8F" w:rsidP="00F461B6">
      <w:pPr>
        <w:pStyle w:val="Heading2"/>
        <w:ind w:left="431" w:hanging="431"/>
        <w:rPr>
          <w:lang w:val="pt-BR"/>
        </w:rPr>
      </w:pPr>
      <w:bookmarkStart w:id="24" w:name="_Toc177138827"/>
      <w:proofErr w:type="spellStart"/>
      <w:r w:rsidRPr="00F461B6">
        <w:t>Introducción</w:t>
      </w:r>
      <w:bookmarkEnd w:id="24"/>
      <w:proofErr w:type="spellEnd"/>
    </w:p>
    <w:p w14:paraId="269B0592" w14:textId="219BBA36" w:rsidR="00231F8F" w:rsidRPr="00231F8F" w:rsidRDefault="00231F8F" w:rsidP="00231F8F">
      <w:p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, integraremos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. Para </w:t>
      </w:r>
      <w:proofErr w:type="spellStart"/>
      <w:r w:rsidRPr="00223E73">
        <w:rPr>
          <w:lang w:val="pt-BR"/>
        </w:rPr>
        <w:t>ello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tendrás</w:t>
      </w:r>
      <w:proofErr w:type="spellEnd"/>
      <w:r w:rsidRPr="00223E73">
        <w:rPr>
          <w:lang w:val="pt-BR"/>
        </w:rPr>
        <w:t xml:space="preserve"> que exportar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de </w:t>
      </w:r>
      <w:proofErr w:type="gramStart"/>
      <w:r w:rsidR="006A34AE">
        <w:rPr>
          <w:lang w:val="pt-BR"/>
        </w:rPr>
        <w:t>skill</w:t>
      </w:r>
      <w:r w:rsidRPr="00223E73">
        <w:rPr>
          <w:lang w:val="pt-BR"/>
        </w:rPr>
        <w:t xml:space="preserve"> .</w:t>
      </w:r>
      <w:proofErr w:type="spellStart"/>
      <w:r w:rsidRPr="00223E73">
        <w:rPr>
          <w:lang w:val="pt-BR"/>
        </w:rPr>
        <w:t>json</w:t>
      </w:r>
      <w:proofErr w:type="spellEnd"/>
      <w:proofErr w:type="gramEnd"/>
      <w:r w:rsidRPr="00223E73">
        <w:rPr>
          <w:lang w:val="pt-BR"/>
        </w:rPr>
        <w:t xml:space="preserve">. A </w:t>
      </w:r>
      <w:proofErr w:type="spellStart"/>
      <w:r w:rsidRPr="00223E73">
        <w:rPr>
          <w:lang w:val="pt-BR"/>
        </w:rPr>
        <w:t>continuación</w:t>
      </w:r>
      <w:proofErr w:type="spellEnd"/>
      <w:r w:rsidRPr="00223E73">
        <w:rPr>
          <w:lang w:val="pt-BR"/>
        </w:rPr>
        <w:t xml:space="preserve"> se </w:t>
      </w:r>
      <w:proofErr w:type="spellStart"/>
      <w:r w:rsidRPr="00223E73">
        <w:rPr>
          <w:lang w:val="pt-BR"/>
        </w:rPr>
        <w:t>detallan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pasos</w:t>
      </w:r>
      <w:proofErr w:type="spellEnd"/>
      <w:r w:rsidRPr="00223E73">
        <w:rPr>
          <w:lang w:val="pt-BR"/>
        </w:rPr>
        <w:t xml:space="preserve"> para realizar este </w:t>
      </w:r>
      <w:proofErr w:type="spellStart"/>
      <w:r w:rsidRPr="00223E73">
        <w:rPr>
          <w:lang w:val="pt-BR"/>
        </w:rPr>
        <w:t>procedimiento</w:t>
      </w:r>
      <w:proofErr w:type="spellEnd"/>
      <w:r w:rsidRPr="00223E73">
        <w:rPr>
          <w:lang w:val="pt-BR"/>
        </w:rPr>
        <w:t>:</w:t>
      </w:r>
    </w:p>
    <w:p w14:paraId="54CA17C4" w14:textId="6F0BA78B" w:rsidR="00E36780" w:rsidRPr="00F461B6" w:rsidRDefault="003F4BF2" w:rsidP="00F461B6">
      <w:pPr>
        <w:pStyle w:val="Heading2"/>
        <w:ind w:left="431" w:hanging="431"/>
        <w:rPr>
          <w:lang w:val="pt-BR"/>
        </w:rPr>
      </w:pPr>
      <w:proofErr w:type="spellStart"/>
      <w:r>
        <w:t>Exportar</w:t>
      </w:r>
      <w:proofErr w:type="spellEnd"/>
      <w:r>
        <w:t xml:space="preserve"> </w:t>
      </w:r>
      <w:proofErr w:type="spellStart"/>
      <w:r>
        <w:t>estas</w:t>
      </w:r>
      <w:proofErr w:type="spellEnd"/>
      <w:r>
        <w:t xml:space="preserve"> </w:t>
      </w:r>
      <w:r w:rsidR="006A34AE">
        <w:t>skill</w:t>
      </w:r>
    </w:p>
    <w:p w14:paraId="30453058" w14:textId="17F221E2" w:rsidR="00E36780" w:rsidRPr="00231F8F" w:rsidRDefault="00231F8F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E9AAD6" wp14:editId="1299A010">
                <wp:simplePos x="0" y="0"/>
                <wp:positionH relativeFrom="column">
                  <wp:posOffset>6032815</wp:posOffset>
                </wp:positionH>
                <wp:positionV relativeFrom="paragraph">
                  <wp:posOffset>692785</wp:posOffset>
                </wp:positionV>
                <wp:extent cx="349095" cy="267629"/>
                <wp:effectExtent l="0" t="0" r="6985" b="12065"/>
                <wp:wrapNone/>
                <wp:docPr id="114685589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49095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BF77F" id="Rectangle 7" o:spid="_x0000_s1026" style="position:absolute;margin-left:475pt;margin-top:54.55pt;width:27.5pt;height:21.0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" filled="f" strokecolor="red" strokeweight="1pt"/>
            </w:pict>
          </mc:Fallback>
        </mc:AlternateContent>
      </w:r>
      <w:proofErr w:type="spellStart"/>
      <w:r w:rsidRPr="00223E73">
        <w:rPr>
          <w:lang w:val="pt-BR"/>
        </w:rPr>
        <w:t>ubicar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lista de </w:t>
      </w:r>
      <w:r w:rsidR="006A34AE">
        <w:rPr>
          <w:lang w:val="pt-BR"/>
        </w:rPr>
        <w:t>skill</w:t>
      </w:r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debes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ubicar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hacer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tres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puntos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r w:rsidR="006A34AE">
        <w:rPr>
          <w:lang w:val="pt-BR"/>
        </w:rPr>
        <w:t>skill</w:t>
      </w:r>
      <w:r w:rsidRPr="00223E73">
        <w:rPr>
          <w:lang w:val="pt-BR"/>
        </w:rPr>
        <w:t>.</w:t>
      </w:r>
      <w:r>
        <w:rPr>
          <w:noProof/>
        </w:rPr>
        <w:drawing>
          <wp:inline distT="0" distB="0" distL="0" distR="0" wp14:anchorId="38E9C31D" wp14:editId="2153C0B9">
            <wp:extent cx="6188710" cy="808355"/>
            <wp:effectExtent l="0" t="0" r="0" b="4445"/>
            <wp:docPr id="323385845" name="Picture 41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85845" name="Picture 41" descr="A screenshot of a pho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110" w14:textId="40B12AC3" w:rsidR="00E36780" w:rsidRPr="00604926" w:rsidRDefault="004A6435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91C16A" wp14:editId="787E071E">
                <wp:simplePos x="0" y="0"/>
                <wp:positionH relativeFrom="column">
                  <wp:posOffset>5580674</wp:posOffset>
                </wp:positionH>
                <wp:positionV relativeFrom="paragraph">
                  <wp:posOffset>1127109</wp:posOffset>
                </wp:positionV>
                <wp:extent cx="798954" cy="267629"/>
                <wp:effectExtent l="0" t="0" r="13970" b="12065"/>
                <wp:wrapNone/>
                <wp:docPr id="70602105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98954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439.4pt;margin-top:88.75pt;width:62.9pt;height:21.0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" w14:anchorId="6FA22350"/>
            </w:pict>
          </mc:Fallback>
        </mc:AlternateContent>
      </w:r>
      <w:r w:rsidR="00604926" w:rsidRPr="00223E73">
        <w:rPr>
          <w:lang w:val="pt-BR"/>
        </w:rPr>
        <w:t>Clique em</w:t>
      </w:r>
      <w:r w:rsidR="00604926" w:rsidRPr="006A34AE">
        <w:rPr>
          <w:b/>
          <w:bCs/>
          <w:lang w:val="pt-BR"/>
        </w:rPr>
        <w:t xml:space="preserve"> </w:t>
      </w:r>
      <w:r w:rsidR="006A34AE" w:rsidRPr="006A34AE">
        <w:rPr>
          <w:b/>
          <w:bCs/>
          <w:lang w:val="pt-BR"/>
        </w:rPr>
        <w:t>export</w:t>
      </w:r>
      <w:r w:rsidR="00604926" w:rsidRPr="006A34AE">
        <w:rPr>
          <w:b/>
          <w:bCs/>
          <w:lang w:val="pt-BR"/>
        </w:rPr>
        <w:t xml:space="preserve"> </w:t>
      </w:r>
      <w:proofErr w:type="spellStart"/>
      <w:r w:rsidR="006A34AE" w:rsidRPr="006A34AE">
        <w:rPr>
          <w:b/>
          <w:bCs/>
          <w:lang w:val="pt-BR"/>
        </w:rPr>
        <w:t>this</w:t>
      </w:r>
      <w:proofErr w:type="spellEnd"/>
      <w:r w:rsidR="00604926" w:rsidRPr="006A34AE">
        <w:rPr>
          <w:b/>
          <w:bCs/>
          <w:lang w:val="pt-BR"/>
        </w:rPr>
        <w:t xml:space="preserve"> </w:t>
      </w:r>
      <w:r w:rsidR="006A34AE" w:rsidRPr="006A34AE">
        <w:rPr>
          <w:b/>
          <w:bCs/>
          <w:lang w:val="pt-BR"/>
        </w:rPr>
        <w:t>skill</w:t>
      </w:r>
      <w:r w:rsidR="00604926" w:rsidRPr="006A34AE">
        <w:rPr>
          <w:lang w:val="pt-BR"/>
        </w:rPr>
        <w:t>.</w:t>
      </w:r>
      <w:r w:rsidR="00231F8F">
        <w:rPr>
          <w:noProof/>
        </w:rPr>
        <w:drawing>
          <wp:inline distT="0" distB="0" distL="0" distR="0" wp14:anchorId="7B004623" wp14:editId="5F956F32">
            <wp:extent cx="6188710" cy="1412240"/>
            <wp:effectExtent l="0" t="0" r="0" b="0"/>
            <wp:docPr id="1734820005" name="Picture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20005" name="Picture 42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5A3" w14:textId="310F0581" w:rsidR="00604926" w:rsidRDefault="00604926" w:rsidP="00231F8F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736F29E9" w14:textId="36085A3E" w:rsidR="00604926" w:rsidRPr="00231F8F" w:rsidRDefault="00604926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="006A34AE" w:rsidRPr="006A34AE">
        <w:rPr>
          <w:b/>
          <w:bCs/>
          <w:lang w:val="pt-BR"/>
        </w:rPr>
        <w:t>Export</w:t>
      </w:r>
      <w:proofErr w:type="spellEnd"/>
      <w:r w:rsidRPr="00223E73">
        <w:rPr>
          <w:lang w:val="pt-BR"/>
        </w:rPr>
        <w:t xml:space="preserve"> esta </w:t>
      </w:r>
      <w:proofErr w:type="spellStart"/>
      <w:r w:rsidRPr="00223E73">
        <w:rPr>
          <w:lang w:val="pt-BR"/>
        </w:rPr>
        <w:t>aptitud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guárdela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directorio</w:t>
      </w:r>
      <w:proofErr w:type="spellEnd"/>
      <w:r w:rsidRPr="00223E73">
        <w:rPr>
          <w:lang w:val="pt-BR"/>
        </w:rPr>
        <w:t>.</w:t>
      </w:r>
    </w:p>
    <w:p w14:paraId="20559F29" w14:textId="250BEE08" w:rsidR="00604926" w:rsidRPr="00231F8F" w:rsidRDefault="00604926" w:rsidP="00231F8F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EDA8CE" wp14:editId="53303540">
                <wp:simplePos x="0" y="0"/>
                <wp:positionH relativeFrom="column">
                  <wp:posOffset>2023435</wp:posOffset>
                </wp:positionH>
                <wp:positionV relativeFrom="paragraph">
                  <wp:posOffset>860564</wp:posOffset>
                </wp:positionV>
                <wp:extent cx="798954" cy="267629"/>
                <wp:effectExtent l="0" t="0" r="13970" b="12065"/>
                <wp:wrapNone/>
                <wp:docPr id="103462684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98954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59.35pt;margin-top:67.75pt;width:62.9pt;height:21.0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" w14:anchorId="6C77F31B"/>
            </w:pict>
          </mc:Fallback>
        </mc:AlternateContent>
      </w:r>
      <w:r>
        <w:rPr>
          <w:noProof/>
        </w:rPr>
        <w:drawing>
          <wp:inline distT="0" distB="0" distL="0" distR="0" wp14:anchorId="7BEA1197" wp14:editId="5D085F2B">
            <wp:extent cx="3619500" cy="1308100"/>
            <wp:effectExtent l="0" t="0" r="0" b="0"/>
            <wp:docPr id="1132678524" name="Picture 43" descr="Una captura de pantalla de una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78524" name="Picture 43" descr="A screenshot of a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E0C2" w14:textId="1F4242D9" w:rsidR="00E36780" w:rsidRPr="00F461B6" w:rsidRDefault="00231F8F" w:rsidP="00F461B6">
      <w:pPr>
        <w:pStyle w:val="Heading2"/>
        <w:ind w:left="431" w:hanging="431"/>
        <w:rPr>
          <w:lang w:val="pt-BR"/>
        </w:rPr>
      </w:pPr>
      <w:bookmarkStart w:id="25" w:name="_Toc177138829"/>
      <w:proofErr w:type="spellStart"/>
      <w:r w:rsidRPr="00223E73">
        <w:rPr>
          <w:lang w:val="pt-BR"/>
        </w:rPr>
        <w:t>Ejercicio</w:t>
      </w:r>
      <w:proofErr w:type="spellEnd"/>
      <w:r w:rsidRPr="00223E73">
        <w:rPr>
          <w:lang w:val="pt-BR"/>
        </w:rPr>
        <w:t xml:space="preserve">: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nuevo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>/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de IA </w:t>
      </w:r>
      <w:proofErr w:type="spellStart"/>
      <w:r w:rsidRPr="00223E73">
        <w:rPr>
          <w:lang w:val="pt-BR"/>
        </w:rPr>
        <w:t>Builder</w:t>
      </w:r>
      <w:bookmarkEnd w:id="25"/>
      <w:proofErr w:type="spellEnd"/>
    </w:p>
    <w:p w14:paraId="6DD438AF" w14:textId="154B0CA3" w:rsidR="00E36780" w:rsidRPr="00F461B6" w:rsidRDefault="00E5042E" w:rsidP="00F461B6">
      <w:pPr>
        <w:pStyle w:val="Heading2"/>
        <w:ind w:left="431" w:hanging="431"/>
        <w:rPr>
          <w:lang w:val="pt-BR"/>
        </w:rPr>
      </w:pPr>
      <w:bookmarkStart w:id="26" w:name="_Toc177138830"/>
      <w:proofErr w:type="spellStart"/>
      <w:r w:rsidRPr="00F461B6">
        <w:t>Introducción</w:t>
      </w:r>
      <w:proofErr w:type="spellEnd"/>
      <w:r w:rsidRPr="00F461B6">
        <w:t xml:space="preserve"> Ai Assistant Builder</w:t>
      </w:r>
      <w:bookmarkEnd w:id="26"/>
    </w:p>
    <w:p w14:paraId="508F5D8A" w14:textId="3D8D6A84" w:rsidR="00E5042E" w:rsidRPr="00E5042E" w:rsidRDefault="00E5042E" w:rsidP="00E5042E">
      <w:pPr>
        <w:spacing w:before="120" w:after="120"/>
        <w:jc w:val="both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ejercicio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comenzaremos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AI </w:t>
      </w:r>
      <w:proofErr w:type="spellStart"/>
      <w:r w:rsidRPr="00223E73">
        <w:rPr>
          <w:b/>
          <w:bCs/>
          <w:lang w:val="pt-BR"/>
        </w:rPr>
        <w:t>Assistant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Builder</w:t>
      </w:r>
      <w:proofErr w:type="spellEnd"/>
      <w:r w:rsidRPr="00223E73">
        <w:rPr>
          <w:lang w:val="pt-BR"/>
        </w:rPr>
        <w:t xml:space="preserve">. Para </w:t>
      </w:r>
      <w:proofErr w:type="spellStart"/>
      <w:r w:rsidRPr="00223E73">
        <w:rPr>
          <w:lang w:val="pt-BR"/>
        </w:rPr>
        <w:t>ello</w:t>
      </w:r>
      <w:proofErr w:type="spellEnd"/>
      <w:r w:rsidRPr="00223E73">
        <w:rPr>
          <w:lang w:val="pt-BR"/>
        </w:rPr>
        <w:t xml:space="preserve">, es fundamental que cada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propio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cuadro</w:t>
      </w:r>
      <w:proofErr w:type="spellEnd"/>
      <w:r w:rsidRPr="00223E73">
        <w:rPr>
          <w:lang w:val="pt-BR"/>
        </w:rPr>
        <w:t xml:space="preserve"> de mando, sobre todo </w:t>
      </w:r>
      <w:proofErr w:type="gramStart"/>
      <w:r w:rsidRPr="00223E73">
        <w:rPr>
          <w:lang w:val="pt-BR"/>
        </w:rPr>
        <w:t>porque</w:t>
      </w:r>
      <w:proofErr w:type="gramEnd"/>
      <w:r w:rsidRPr="00223E73">
        <w:rPr>
          <w:lang w:val="pt-BR"/>
        </w:rPr>
        <w:t xml:space="preserve"> estamos </w:t>
      </w:r>
      <w:proofErr w:type="spellStart"/>
      <w:r w:rsidRPr="00223E73">
        <w:rPr>
          <w:lang w:val="pt-BR"/>
        </w:rPr>
        <w:t>compartiendo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mismo</w:t>
      </w:r>
      <w:proofErr w:type="spellEnd"/>
      <w:r w:rsidRPr="00223E73">
        <w:rPr>
          <w:lang w:val="pt-BR"/>
        </w:rPr>
        <w:t xml:space="preserve"> entorno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. De esta </w:t>
      </w:r>
      <w:proofErr w:type="spellStart"/>
      <w:r w:rsidRPr="00223E73">
        <w:rPr>
          <w:lang w:val="pt-BR"/>
        </w:rPr>
        <w:t>manera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garantizamos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mejor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aprovechamiento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recursos </w:t>
      </w:r>
      <w:proofErr w:type="spellStart"/>
      <w:r w:rsidRPr="00223E73">
        <w:rPr>
          <w:lang w:val="pt-BR"/>
        </w:rPr>
        <w:t>disponibles</w:t>
      </w:r>
      <w:proofErr w:type="spellEnd"/>
      <w:r w:rsidRPr="00223E73">
        <w:rPr>
          <w:lang w:val="pt-BR"/>
        </w:rPr>
        <w:t xml:space="preserve">. </w:t>
      </w:r>
      <w:proofErr w:type="spellStart"/>
      <w:r w:rsidRPr="00223E73">
        <w:rPr>
          <w:lang w:val="pt-BR"/>
        </w:rPr>
        <w:t>Además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panel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también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crearemos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nueva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integración</w:t>
      </w:r>
      <w:proofErr w:type="spellEnd"/>
      <w:r w:rsidRPr="00223E73">
        <w:rPr>
          <w:lang w:val="pt-BR"/>
        </w:rPr>
        <w:t xml:space="preserve"> utilizando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skill.json</w:t>
      </w:r>
      <w:proofErr w:type="spellEnd"/>
      <w:proofErr w:type="gramEnd"/>
      <w:r w:rsidRPr="00223E73">
        <w:rPr>
          <w:lang w:val="pt-BR"/>
        </w:rPr>
        <w:t xml:space="preserve">. A </w:t>
      </w:r>
      <w:proofErr w:type="spellStart"/>
      <w:r w:rsidRPr="00223E73">
        <w:rPr>
          <w:lang w:val="pt-BR"/>
        </w:rPr>
        <w:t>continuación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desarrollaremos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recogerá</w:t>
      </w:r>
      <w:proofErr w:type="spellEnd"/>
      <w:r w:rsidRPr="00223E73">
        <w:rPr>
          <w:lang w:val="pt-BR"/>
        </w:rPr>
        <w:t xml:space="preserve"> 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logs que se </w:t>
      </w:r>
      <w:proofErr w:type="spellStart"/>
      <w:r w:rsidRPr="00223E73">
        <w:rPr>
          <w:lang w:val="pt-BR"/>
        </w:rPr>
        <w:t>enviarán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vía</w:t>
      </w:r>
      <w:proofErr w:type="spellEnd"/>
      <w:r w:rsidRPr="00223E73">
        <w:rPr>
          <w:lang w:val="pt-BR"/>
        </w:rPr>
        <w:t xml:space="preserve"> API a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, que 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vez disparará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script </w:t>
      </w:r>
      <w:proofErr w:type="spellStart"/>
      <w:r w:rsidRPr="00223E73">
        <w:rPr>
          <w:lang w:val="pt-BR"/>
        </w:rPr>
        <w:t>insuranceAuto.wal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IBM RPA.</w:t>
      </w:r>
    </w:p>
    <w:p w14:paraId="018F72FC" w14:textId="1BA19D78" w:rsidR="00E36780" w:rsidRPr="00E5042E" w:rsidRDefault="00E36780" w:rsidP="00E36780">
      <w:pPr>
        <w:spacing w:before="120" w:after="120"/>
        <w:rPr>
          <w:lang w:val="pt-BR"/>
        </w:rPr>
      </w:pPr>
    </w:p>
    <w:p w14:paraId="773AE61D" w14:textId="24D56421" w:rsidR="00E36780" w:rsidRPr="00F461B6" w:rsidRDefault="00E5042E" w:rsidP="00F461B6">
      <w:pPr>
        <w:pStyle w:val="Heading2"/>
        <w:ind w:left="431" w:hanging="431"/>
        <w:rPr>
          <w:lang w:val="pt-BR"/>
        </w:rPr>
      </w:pPr>
      <w:bookmarkStart w:id="27" w:name="_Toc177138831"/>
      <w:proofErr w:type="spellStart"/>
      <w:r w:rsidRPr="00F461B6">
        <w:t>Creación</w:t>
      </w:r>
      <w:proofErr w:type="spellEnd"/>
      <w:r w:rsidRPr="00F461B6">
        <w:t xml:space="preserve"> de un nuevo </w:t>
      </w:r>
      <w:proofErr w:type="spellStart"/>
      <w:r w:rsidRPr="00F461B6">
        <w:t>asistente</w:t>
      </w:r>
      <w:bookmarkEnd w:id="27"/>
      <w:proofErr w:type="spellEnd"/>
    </w:p>
    <w:p w14:paraId="299AEC0F" w14:textId="2FF15275" w:rsidR="00E36780" w:rsidRPr="006B15B2" w:rsidRDefault="006B15B2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Desde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menú</w:t>
      </w:r>
      <w:proofErr w:type="spellEnd"/>
      <w:r w:rsidRPr="00223E73">
        <w:rPr>
          <w:lang w:val="pt-BR"/>
        </w:rPr>
        <w:t xml:space="preserve"> principal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lado </w:t>
      </w:r>
      <w:proofErr w:type="spellStart"/>
      <w:r w:rsidRPr="00223E73">
        <w:rPr>
          <w:lang w:val="pt-BR"/>
        </w:rPr>
        <w:t>izquierdo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vaya</w:t>
      </w:r>
      <w:proofErr w:type="spellEnd"/>
      <w:r w:rsidRPr="00223E73">
        <w:rPr>
          <w:lang w:val="pt-BR"/>
        </w:rPr>
        <w:t xml:space="preserve"> a </w:t>
      </w:r>
      <w:proofErr w:type="gramStart"/>
      <w:r w:rsidR="006A34AE" w:rsidRPr="006A34AE">
        <w:rPr>
          <w:b/>
          <w:bCs/>
          <w:lang w:val="pt-BR"/>
        </w:rPr>
        <w:t>Ai</w:t>
      </w:r>
      <w:proofErr w:type="gramEnd"/>
      <w:r w:rsidR="006A34AE" w:rsidRPr="006A34AE">
        <w:rPr>
          <w:b/>
          <w:bCs/>
          <w:lang w:val="pt-BR"/>
        </w:rPr>
        <w:t xml:space="preserve"> </w:t>
      </w:r>
      <w:proofErr w:type="spellStart"/>
      <w:r w:rsidR="006A34AE" w:rsidRPr="006A34AE">
        <w:rPr>
          <w:b/>
          <w:bCs/>
          <w:lang w:val="pt-BR"/>
        </w:rPr>
        <w:t>assistante</w:t>
      </w:r>
      <w:proofErr w:type="spellEnd"/>
      <w:r w:rsidR="006A34AE" w:rsidRPr="006A34AE">
        <w:rPr>
          <w:b/>
          <w:bCs/>
          <w:lang w:val="pt-BR"/>
        </w:rPr>
        <w:t xml:space="preserve"> </w:t>
      </w:r>
      <w:proofErr w:type="spellStart"/>
      <w:r w:rsidR="006A34AE" w:rsidRPr="006A34AE">
        <w:rPr>
          <w:b/>
          <w:bCs/>
          <w:lang w:val="pt-BR"/>
        </w:rPr>
        <w:t>builder</w:t>
      </w:r>
      <w:proofErr w:type="spellEnd"/>
    </w:p>
    <w:p w14:paraId="375ED4B1" w14:textId="0CB391D1" w:rsidR="00E36780" w:rsidRDefault="006B15B2" w:rsidP="00E36780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D4C9F9A" wp14:editId="2A9CDB54">
                <wp:simplePos x="0" y="0"/>
                <wp:positionH relativeFrom="column">
                  <wp:posOffset>228600</wp:posOffset>
                </wp:positionH>
                <wp:positionV relativeFrom="paragraph">
                  <wp:posOffset>1388203</wp:posOffset>
                </wp:positionV>
                <wp:extent cx="1605776" cy="267629"/>
                <wp:effectExtent l="0" t="0" r="7620" b="12065"/>
                <wp:wrapNone/>
                <wp:docPr id="177243153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5776" cy="26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8pt;margin-top:109.3pt;width:126.45pt;height:21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" w14:anchorId="492283D8"/>
            </w:pict>
          </mc:Fallback>
        </mc:AlternateContent>
      </w:r>
      <w:r>
        <w:rPr>
          <w:noProof/>
        </w:rPr>
        <w:drawing>
          <wp:inline distT="0" distB="0" distL="0" distR="0" wp14:anchorId="13521707" wp14:editId="144703E3">
            <wp:extent cx="2336800" cy="2133600"/>
            <wp:effectExtent l="0" t="0" r="0" b="0"/>
            <wp:docPr id="438293249" name="Picture 4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3249" name="Picture 44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E204" w14:textId="47987CED" w:rsidR="006B15B2" w:rsidRDefault="006B15B2" w:rsidP="00E36780">
      <w:pPr>
        <w:pStyle w:val="ListParagraph"/>
        <w:spacing w:before="120" w:after="120"/>
        <w:ind w:left="360"/>
        <w:contextualSpacing w:val="0"/>
      </w:pPr>
    </w:p>
    <w:p w14:paraId="711347BF" w14:textId="2FB8FB2B" w:rsidR="006B15B2" w:rsidRDefault="006B15B2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>
        <w:lastRenderedPageBreak/>
        <w:tab/>
      </w:r>
      <w:proofErr w:type="spellStart"/>
      <w:r w:rsidR="0011475B">
        <w:t>Crea</w:t>
      </w:r>
      <w:proofErr w:type="spellEnd"/>
      <w:r w:rsidR="0011475B">
        <w:t xml:space="preserve"> </w:t>
      </w:r>
      <w:proofErr w:type="spellStart"/>
      <w:r w:rsidR="0011475B">
        <w:t>tu</w:t>
      </w:r>
      <w:proofErr w:type="spellEnd"/>
      <w:r w:rsidR="0011475B">
        <w:t xml:space="preserve"> primer </w:t>
      </w:r>
      <w:proofErr w:type="spellStart"/>
      <w:r w:rsidR="0011475B">
        <w:t>asistente</w:t>
      </w:r>
      <w:proofErr w:type="spellEnd"/>
    </w:p>
    <w:p w14:paraId="19BE768B" w14:textId="77777777" w:rsidR="003F4BF2" w:rsidRDefault="003F4BF2" w:rsidP="003F4BF2">
      <w:pPr>
        <w:spacing w:before="120" w:after="120"/>
        <w:rPr>
          <w:lang w:val="pt-BR"/>
        </w:rPr>
      </w:pPr>
    </w:p>
    <w:p w14:paraId="51C7269C" w14:textId="01F3BE56" w:rsidR="003F4BF2" w:rsidRPr="003F4BF2" w:rsidRDefault="0011475B" w:rsidP="003F4BF2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7ED98F01" wp14:editId="728530B1">
            <wp:extent cx="6188710" cy="2914650"/>
            <wp:effectExtent l="0" t="0" r="0" b="6350"/>
            <wp:docPr id="106629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92" name="Picture 106629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2D27" w14:textId="0BAEC18D" w:rsidR="003F4BF2" w:rsidRDefault="0011475B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Personalice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haga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Siguiente</w:t>
      </w:r>
      <w:proofErr w:type="spellEnd"/>
    </w:p>
    <w:p w14:paraId="3DB614F7" w14:textId="77777777" w:rsidR="0011475B" w:rsidRDefault="0011475B" w:rsidP="0011475B">
      <w:pPr>
        <w:spacing w:before="120" w:after="120"/>
        <w:rPr>
          <w:lang w:val="pt-BR"/>
        </w:rPr>
      </w:pPr>
    </w:p>
    <w:p w14:paraId="70CF794E" w14:textId="01A4249A" w:rsidR="0011475B" w:rsidRDefault="0011475B" w:rsidP="0011475B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111CC851" wp14:editId="59E33D27">
            <wp:extent cx="6188710" cy="3367405"/>
            <wp:effectExtent l="0" t="0" r="0" b="0"/>
            <wp:docPr id="2445944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9443" name="Picture 2445944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0B3F" w14:textId="77777777" w:rsidR="0011475B" w:rsidRDefault="0011475B" w:rsidP="0011475B">
      <w:pPr>
        <w:spacing w:before="120" w:after="120"/>
        <w:rPr>
          <w:lang w:val="pt-BR"/>
        </w:rPr>
      </w:pPr>
    </w:p>
    <w:p w14:paraId="6234C003" w14:textId="77777777" w:rsidR="0011475B" w:rsidRPr="0011475B" w:rsidRDefault="0011475B" w:rsidP="0011475B">
      <w:pPr>
        <w:spacing w:before="120" w:after="120"/>
        <w:rPr>
          <w:lang w:val="pt-BR"/>
        </w:rPr>
      </w:pPr>
    </w:p>
    <w:p w14:paraId="4DDB3E51" w14:textId="1245782B" w:rsidR="0011475B" w:rsidRDefault="0011475B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Personaliza tu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haz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="006A34AE" w:rsidRPr="006A34AE">
        <w:rPr>
          <w:b/>
          <w:bCs/>
          <w:lang w:val="pt-BR"/>
        </w:rPr>
        <w:t>Next</w:t>
      </w:r>
    </w:p>
    <w:p w14:paraId="3968CABD" w14:textId="77777777" w:rsidR="0011475B" w:rsidRDefault="0011475B" w:rsidP="0011475B">
      <w:pPr>
        <w:spacing w:before="120" w:after="120"/>
        <w:rPr>
          <w:lang w:val="pt-BR"/>
        </w:rPr>
      </w:pPr>
    </w:p>
    <w:p w14:paraId="4C444FC1" w14:textId="34B4DFEB" w:rsidR="0011475B" w:rsidRDefault="0011475B" w:rsidP="0011475B">
      <w:pPr>
        <w:spacing w:before="120" w:after="12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9FEFA23" wp14:editId="54B7CA17">
            <wp:extent cx="6188710" cy="3355975"/>
            <wp:effectExtent l="0" t="0" r="0" b="0"/>
            <wp:docPr id="27286950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9508" name="Picture 27286950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BA1C" w14:textId="77777777" w:rsidR="0011475B" w:rsidRPr="0011475B" w:rsidRDefault="0011475B" w:rsidP="0011475B">
      <w:pPr>
        <w:spacing w:before="120" w:after="120"/>
        <w:rPr>
          <w:lang w:val="pt-BR"/>
        </w:rPr>
      </w:pPr>
    </w:p>
    <w:p w14:paraId="4D891378" w14:textId="65E890D3" w:rsidR="0011475B" w:rsidRDefault="0011475B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A34AE" w:rsidRPr="006A34AE">
        <w:rPr>
          <w:b/>
          <w:bCs/>
        </w:rPr>
        <w:t>Create</w:t>
      </w:r>
      <w:r>
        <w:t xml:space="preserve"> </w:t>
      </w:r>
    </w:p>
    <w:p w14:paraId="6D8B1ACC" w14:textId="77777777" w:rsidR="0011475B" w:rsidRDefault="0011475B" w:rsidP="0011475B">
      <w:pPr>
        <w:spacing w:before="120" w:after="120"/>
        <w:rPr>
          <w:lang w:val="pt-BR"/>
        </w:rPr>
      </w:pPr>
    </w:p>
    <w:p w14:paraId="375E34E4" w14:textId="40C247C0" w:rsidR="0011475B" w:rsidRDefault="0011475B" w:rsidP="0011475B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78476963" wp14:editId="3488454E">
            <wp:extent cx="6188710" cy="3345180"/>
            <wp:effectExtent l="0" t="0" r="0" b="0"/>
            <wp:docPr id="155615565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5650" name="Picture 155615565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6F22" w14:textId="77777777" w:rsidR="0011475B" w:rsidRDefault="0011475B" w:rsidP="0011475B">
      <w:pPr>
        <w:spacing w:before="120" w:after="120"/>
        <w:rPr>
          <w:lang w:val="pt-BR"/>
        </w:rPr>
      </w:pPr>
    </w:p>
    <w:p w14:paraId="7153AD7B" w14:textId="77777777" w:rsidR="0011475B" w:rsidRPr="0011475B" w:rsidRDefault="0011475B" w:rsidP="0011475B">
      <w:pPr>
        <w:spacing w:before="120" w:after="120"/>
        <w:rPr>
          <w:lang w:val="pt-BR"/>
        </w:rPr>
      </w:pPr>
    </w:p>
    <w:p w14:paraId="0F3BC445" w14:textId="77777777" w:rsidR="007F31F2" w:rsidRDefault="007F31F2" w:rsidP="006B15B2">
      <w:pPr>
        <w:spacing w:before="120" w:after="120"/>
      </w:pPr>
    </w:p>
    <w:p w14:paraId="01F0D815" w14:textId="77777777" w:rsidR="0011475B" w:rsidRDefault="0011475B" w:rsidP="006B15B2">
      <w:pPr>
        <w:spacing w:before="120" w:after="120"/>
      </w:pPr>
    </w:p>
    <w:p w14:paraId="4843E2DA" w14:textId="77777777" w:rsidR="0011475B" w:rsidRDefault="0011475B" w:rsidP="006B15B2">
      <w:pPr>
        <w:spacing w:before="120" w:after="120"/>
      </w:pPr>
    </w:p>
    <w:p w14:paraId="05CA7B2A" w14:textId="53F25B97" w:rsidR="00E36780" w:rsidRPr="006B15B2" w:rsidRDefault="006B15B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223E73">
        <w:rPr>
          <w:lang w:val="pt-BR"/>
        </w:rPr>
        <w:lastRenderedPageBreak/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menú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izquierda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selecciona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opción</w:t>
      </w:r>
      <w:proofErr w:type="spellEnd"/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Integra</w:t>
      </w:r>
      <w:r w:rsidR="006A34AE">
        <w:rPr>
          <w:b/>
          <w:bCs/>
          <w:lang w:val="pt-BR"/>
        </w:rPr>
        <w:t>tions</w:t>
      </w:r>
      <w:proofErr w:type="spellEnd"/>
    </w:p>
    <w:p w14:paraId="43E3AB43" w14:textId="7D86BA87" w:rsidR="00E36780" w:rsidRDefault="00461214" w:rsidP="00E36780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571590" wp14:editId="41447F0F">
                <wp:simplePos x="0" y="0"/>
                <wp:positionH relativeFrom="column">
                  <wp:posOffset>183994</wp:posOffset>
                </wp:positionH>
                <wp:positionV relativeFrom="paragraph">
                  <wp:posOffset>430979</wp:posOffset>
                </wp:positionV>
                <wp:extent cx="1546303" cy="260195"/>
                <wp:effectExtent l="0" t="0" r="15875" b="6985"/>
                <wp:wrapNone/>
                <wp:docPr id="171210061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46303" cy="26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4.5pt;margin-top:33.95pt;width:121.75pt;height:20.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" w14:anchorId="427C0831"/>
            </w:pict>
          </mc:Fallback>
        </mc:AlternateContent>
      </w:r>
      <w:r w:rsidR="006B15B2">
        <w:rPr>
          <w:noProof/>
        </w:rPr>
        <w:drawing>
          <wp:inline distT="0" distB="0" distL="0" distR="0" wp14:anchorId="2FEA51DC" wp14:editId="00B8EE5B">
            <wp:extent cx="2070100" cy="1244600"/>
            <wp:effectExtent l="0" t="0" r="0" b="0"/>
            <wp:docPr id="405206818" name="Picture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06818" name="Picture 47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907D" w14:textId="77777777" w:rsidR="00E36780" w:rsidRDefault="00E36780" w:rsidP="00E36780">
      <w:pPr>
        <w:pStyle w:val="ListParagraph"/>
        <w:spacing w:before="120" w:after="120"/>
        <w:ind w:left="360"/>
        <w:contextualSpacing w:val="0"/>
      </w:pPr>
    </w:p>
    <w:p w14:paraId="4C5733D9" w14:textId="77777777" w:rsidR="00E36780" w:rsidRDefault="00E36780" w:rsidP="00E36780">
      <w:pPr>
        <w:pStyle w:val="ListParagraph"/>
        <w:spacing w:before="120" w:after="120"/>
        <w:ind w:left="360"/>
        <w:contextualSpacing w:val="0"/>
      </w:pPr>
    </w:p>
    <w:p w14:paraId="1FCD4BB6" w14:textId="4F3190C2" w:rsidR="006B15B2" w:rsidRP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t xml:space="preserve">Clique </w:t>
      </w:r>
      <w:proofErr w:type="spellStart"/>
      <w:r>
        <w:t>em</w:t>
      </w:r>
      <w:proofErr w:type="spellEnd"/>
      <w:r>
        <w:t xml:space="preserve"> </w:t>
      </w:r>
      <w:r w:rsidRPr="00461214">
        <w:rPr>
          <w:b/>
          <w:bCs/>
        </w:rPr>
        <w:t>build custom extension</w:t>
      </w:r>
    </w:p>
    <w:p w14:paraId="21DE3BF8" w14:textId="7E1DBC04" w:rsidR="006B15B2" w:rsidRDefault="00461214" w:rsidP="006B15B2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9FC072" wp14:editId="59DCE4EA">
                <wp:simplePos x="0" y="0"/>
                <wp:positionH relativeFrom="column">
                  <wp:posOffset>228599</wp:posOffset>
                </wp:positionH>
                <wp:positionV relativeFrom="paragraph">
                  <wp:posOffset>636363</wp:posOffset>
                </wp:positionV>
                <wp:extent cx="1627737" cy="431180"/>
                <wp:effectExtent l="0" t="0" r="10795" b="13335"/>
                <wp:wrapNone/>
                <wp:docPr id="208016107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27737" cy="431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8pt;margin-top:50.1pt;width:128.15pt;height:33.9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" w14:anchorId="79773BCB"/>
            </w:pict>
          </mc:Fallback>
        </mc:AlternateContent>
      </w:r>
      <w:r>
        <w:rPr>
          <w:noProof/>
        </w:rPr>
        <w:drawing>
          <wp:inline distT="0" distB="0" distL="0" distR="0" wp14:anchorId="4AEA530C" wp14:editId="276C9346">
            <wp:extent cx="2959100" cy="1282700"/>
            <wp:effectExtent l="0" t="0" r="0" b="0"/>
            <wp:docPr id="737176515" name="Picture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76515" name="Picture 48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4B12" w14:textId="5989655F" w:rsidR="006B15B2" w:rsidRDefault="006B15B2" w:rsidP="006B15B2">
      <w:pPr>
        <w:pStyle w:val="ListParagraph"/>
        <w:spacing w:before="120" w:after="120"/>
        <w:ind w:left="360"/>
        <w:contextualSpacing w:val="0"/>
      </w:pPr>
    </w:p>
    <w:p w14:paraId="78CB8665" w14:textId="0F9FF5A9" w:rsidR="006B15B2" w:rsidRP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 w:rsidRPr="006A34AE">
        <w:rPr>
          <w:b/>
          <w:bCs/>
        </w:rPr>
        <w:t xml:space="preserve"> </w:t>
      </w:r>
      <w:r w:rsidR="006A34AE" w:rsidRPr="006A34AE">
        <w:rPr>
          <w:b/>
          <w:bCs/>
        </w:rPr>
        <w:t>Next</w:t>
      </w:r>
    </w:p>
    <w:p w14:paraId="32EFBC84" w14:textId="5D1C773E" w:rsidR="006B15B2" w:rsidRDefault="00461214" w:rsidP="006B15B2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5C279D" wp14:editId="7C2970B9">
                <wp:simplePos x="0" y="0"/>
                <wp:positionH relativeFrom="column">
                  <wp:posOffset>4644483</wp:posOffset>
                </wp:positionH>
                <wp:positionV relativeFrom="paragraph">
                  <wp:posOffset>416312</wp:posOffset>
                </wp:positionV>
                <wp:extent cx="802888" cy="431180"/>
                <wp:effectExtent l="0" t="0" r="10160" b="13335"/>
                <wp:wrapNone/>
                <wp:docPr id="20584419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02888" cy="431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65.7pt;margin-top:32.8pt;width:63.2pt;height:33.95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" w14:anchorId="3921FDBB"/>
            </w:pict>
          </mc:Fallback>
        </mc:AlternateContent>
      </w:r>
      <w:r>
        <w:rPr>
          <w:noProof/>
        </w:rPr>
        <w:drawing>
          <wp:inline distT="0" distB="0" distL="0" distR="0" wp14:anchorId="4B3505F4" wp14:editId="64F8CC89">
            <wp:extent cx="5334000" cy="3492500"/>
            <wp:effectExtent l="0" t="0" r="0" b="0"/>
            <wp:docPr id="1419468220" name="Picture 4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68220" name="Picture 49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D61E" w14:textId="77777777" w:rsidR="006B15B2" w:rsidRDefault="006B15B2" w:rsidP="006B15B2">
      <w:pPr>
        <w:pStyle w:val="ListParagraph"/>
        <w:spacing w:before="120" w:after="120"/>
        <w:ind w:left="360"/>
        <w:contextualSpacing w:val="0"/>
      </w:pPr>
    </w:p>
    <w:p w14:paraId="32B1787E" w14:textId="55A287CD" w:rsid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Dar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extensión</w:t>
      </w:r>
      <w:proofErr w:type="spellEnd"/>
      <w:r w:rsidRPr="00223E73">
        <w:rPr>
          <w:lang w:val="pt-BR"/>
        </w:rPr>
        <w:t xml:space="preserve"> "Seguro de </w:t>
      </w:r>
      <w:proofErr w:type="spellStart"/>
      <w:r w:rsidRPr="00223E73">
        <w:rPr>
          <w:lang w:val="pt-BR"/>
        </w:rPr>
        <w:t>Automóvil</w:t>
      </w:r>
      <w:proofErr w:type="spellEnd"/>
      <w:r w:rsidRPr="00223E73">
        <w:rPr>
          <w:lang w:val="pt-BR"/>
        </w:rPr>
        <w:t>"</w:t>
      </w:r>
    </w:p>
    <w:p w14:paraId="690A47C1" w14:textId="4B7EDA59" w:rsidR="00461214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t>Introduzca una descripción</w:t>
      </w:r>
    </w:p>
    <w:p w14:paraId="6DA61C99" w14:textId="047436A2" w:rsidR="00461214" w:rsidRP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t>Haga clic en Siguiente</w:t>
      </w:r>
    </w:p>
    <w:p w14:paraId="5D6845D3" w14:textId="71B1AE7A" w:rsidR="006B15B2" w:rsidRDefault="00461214" w:rsidP="006B15B2">
      <w:pPr>
        <w:pStyle w:val="ListParagraph"/>
        <w:spacing w:before="120" w:after="120"/>
        <w:ind w:left="360"/>
        <w:contextualSpacing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87F6559" wp14:editId="5FFBB2F6">
                <wp:simplePos x="0" y="0"/>
                <wp:positionH relativeFrom="column">
                  <wp:posOffset>392151</wp:posOffset>
                </wp:positionH>
                <wp:positionV relativeFrom="paragraph">
                  <wp:posOffset>2771605</wp:posOffset>
                </wp:positionV>
                <wp:extent cx="1315844" cy="587297"/>
                <wp:effectExtent l="0" t="0" r="17780" b="10160"/>
                <wp:wrapNone/>
                <wp:docPr id="6691903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15844" cy="5872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0.9pt;margin-top:218.25pt;width:103.6pt;height:46.25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" w14:anchorId="04E8910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9E1482" wp14:editId="7CB110DD">
                <wp:simplePos x="0" y="0"/>
                <wp:positionH relativeFrom="column">
                  <wp:posOffset>392150</wp:posOffset>
                </wp:positionH>
                <wp:positionV relativeFrom="paragraph">
                  <wp:posOffset>2191741</wp:posOffset>
                </wp:positionV>
                <wp:extent cx="1144859" cy="431180"/>
                <wp:effectExtent l="0" t="0" r="11430" b="13335"/>
                <wp:wrapNone/>
                <wp:docPr id="42415821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4859" cy="431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0.9pt;margin-top:172.6pt;width:90.15pt;height:33.9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" w14:anchorId="2323118A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D4461F1" wp14:editId="1105D366">
                <wp:simplePos x="0" y="0"/>
                <wp:positionH relativeFrom="column">
                  <wp:posOffset>4646342</wp:posOffset>
                </wp:positionH>
                <wp:positionV relativeFrom="paragraph">
                  <wp:posOffset>430530</wp:posOffset>
                </wp:positionV>
                <wp:extent cx="802888" cy="431180"/>
                <wp:effectExtent l="0" t="0" r="10160" b="13335"/>
                <wp:wrapNone/>
                <wp:docPr id="129809710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02888" cy="431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65.85pt;margin-top:33.9pt;width:63.2pt;height:33.95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" w14:anchorId="7C12A294"/>
            </w:pict>
          </mc:Fallback>
        </mc:AlternateContent>
      </w:r>
      <w:r>
        <w:rPr>
          <w:noProof/>
        </w:rPr>
        <w:drawing>
          <wp:inline distT="0" distB="0" distL="0" distR="0" wp14:anchorId="543288F6" wp14:editId="43C3BAF0">
            <wp:extent cx="5346700" cy="3797300"/>
            <wp:effectExtent l="0" t="0" r="0" b="0"/>
            <wp:docPr id="953347532" name="Picture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47532" name="Picture 50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782" w14:textId="77777777" w:rsidR="006B15B2" w:rsidRDefault="006B15B2" w:rsidP="006B15B2">
      <w:pPr>
        <w:pStyle w:val="ListParagraph"/>
        <w:spacing w:before="120" w:after="120"/>
        <w:ind w:left="360"/>
        <w:contextualSpacing w:val="0"/>
      </w:pPr>
    </w:p>
    <w:p w14:paraId="12A9F0FB" w14:textId="4724EC4B" w:rsid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Arrastre o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archivo</w:t>
      </w:r>
      <w:proofErr w:type="spellEnd"/>
      <w:r w:rsidRPr="00223E73">
        <w:rPr>
          <w:lang w:val="pt-BR"/>
        </w:rPr>
        <w:t xml:space="preserve"> </w:t>
      </w:r>
      <w:proofErr w:type="gramStart"/>
      <w:r w:rsidRPr="00223E73">
        <w:rPr>
          <w:lang w:val="pt-BR"/>
        </w:rPr>
        <w:t>de .</w:t>
      </w:r>
      <w:proofErr w:type="spellStart"/>
      <w:r w:rsidRPr="00223E73">
        <w:rPr>
          <w:lang w:val="pt-BR"/>
        </w:rPr>
        <w:t>json</w:t>
      </w:r>
      <w:proofErr w:type="spellEnd"/>
      <w:proofErr w:type="gram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aptitud</w:t>
      </w:r>
      <w:proofErr w:type="spellEnd"/>
      <w:r w:rsidRPr="00223E73">
        <w:rPr>
          <w:lang w:val="pt-BR"/>
        </w:rPr>
        <w:t xml:space="preserve"> </w:t>
      </w:r>
    </w:p>
    <w:p w14:paraId="19040D12" w14:textId="552B2878" w:rsidR="00461214" w:rsidRP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A34AE" w:rsidRPr="006A34AE">
        <w:rPr>
          <w:b/>
          <w:bCs/>
        </w:rPr>
        <w:t>Next</w:t>
      </w:r>
    </w:p>
    <w:p w14:paraId="1C8E9292" w14:textId="26781E0C" w:rsidR="006B15B2" w:rsidRDefault="007F31F2" w:rsidP="006B15B2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92580E2" wp14:editId="0AB20521">
                <wp:simplePos x="0" y="0"/>
                <wp:positionH relativeFrom="column">
                  <wp:posOffset>4644482</wp:posOffset>
                </wp:positionH>
                <wp:positionV relativeFrom="paragraph">
                  <wp:posOffset>455357</wp:posOffset>
                </wp:positionV>
                <wp:extent cx="802408" cy="394010"/>
                <wp:effectExtent l="0" t="0" r="10795" b="12700"/>
                <wp:wrapNone/>
                <wp:docPr id="27422022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02408" cy="394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65.7pt;margin-top:35.85pt;width:63.2pt;height:31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" w14:anchorId="656BC7A3"/>
            </w:pict>
          </mc:Fallback>
        </mc:AlternateContent>
      </w:r>
      <w:r w:rsidR="00461214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AD85A1B" wp14:editId="01A1483F">
                <wp:simplePos x="0" y="0"/>
                <wp:positionH relativeFrom="column">
                  <wp:posOffset>325244</wp:posOffset>
                </wp:positionH>
                <wp:positionV relativeFrom="paragraph">
                  <wp:posOffset>2173977</wp:posOffset>
                </wp:positionV>
                <wp:extent cx="4653776" cy="847492"/>
                <wp:effectExtent l="0" t="0" r="7620" b="16510"/>
                <wp:wrapNone/>
                <wp:docPr id="93737876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53776" cy="847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5.6pt;margin-top:171.2pt;width:366.45pt;height:66.75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" w14:anchorId="1E9D8D5E"/>
            </w:pict>
          </mc:Fallback>
        </mc:AlternateContent>
      </w:r>
      <w:r w:rsidR="00461214">
        <w:rPr>
          <w:noProof/>
        </w:rPr>
        <w:drawing>
          <wp:inline distT="0" distB="0" distL="0" distR="0" wp14:anchorId="7D73566F" wp14:editId="53B03245">
            <wp:extent cx="5372100" cy="3505200"/>
            <wp:effectExtent l="0" t="0" r="0" b="0"/>
            <wp:docPr id="423295163" name="Picture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95163" name="Picture 5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629" w14:textId="0AACD302" w:rsidR="006B15B2" w:rsidRDefault="006B15B2" w:rsidP="006B15B2">
      <w:pPr>
        <w:pStyle w:val="ListParagraph"/>
        <w:spacing w:before="120" w:after="120"/>
        <w:ind w:left="360"/>
        <w:contextualSpacing w:val="0"/>
      </w:pPr>
    </w:p>
    <w:p w14:paraId="383868DC" w14:textId="53C6AD9F" w:rsid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Se mostrará una </w:t>
      </w:r>
      <w:proofErr w:type="spellStart"/>
      <w:r w:rsidRPr="00223E73">
        <w:rPr>
          <w:lang w:val="pt-BR"/>
        </w:rPr>
        <w:t>revisión</w:t>
      </w:r>
      <w:proofErr w:type="spellEnd"/>
      <w:r w:rsidRPr="00223E73">
        <w:rPr>
          <w:lang w:val="pt-BR"/>
        </w:rPr>
        <w:t xml:space="preserve"> </w:t>
      </w:r>
    </w:p>
    <w:p w14:paraId="0CE6DE04" w14:textId="52D357CD" w:rsidR="00461214" w:rsidRPr="006B15B2" w:rsidRDefault="00461214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lastRenderedPageBreak/>
        <w:t xml:space="preserve">Haga clic </w:t>
      </w:r>
      <w:proofErr w:type="gramStart"/>
      <w:r w:rsidRPr="00223E73">
        <w:rPr>
          <w:lang w:val="pt-BR"/>
        </w:rPr>
        <w:t>para  expandir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detalles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integración</w:t>
      </w:r>
      <w:proofErr w:type="spellEnd"/>
      <w:r w:rsidRPr="00223E73">
        <w:rPr>
          <w:lang w:val="pt-BR"/>
        </w:rPr>
        <w:t xml:space="preserve"> </w:t>
      </w:r>
    </w:p>
    <w:p w14:paraId="671BA419" w14:textId="00917B3B" w:rsidR="006B15B2" w:rsidRDefault="00461214" w:rsidP="006B15B2">
      <w:pPr>
        <w:pStyle w:val="ListParagraph"/>
        <w:spacing w:before="120" w:after="120"/>
        <w:ind w:left="36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A498FC6" wp14:editId="45FACDA5">
                <wp:simplePos x="0" y="0"/>
                <wp:positionH relativeFrom="column">
                  <wp:posOffset>332678</wp:posOffset>
                </wp:positionH>
                <wp:positionV relativeFrom="paragraph">
                  <wp:posOffset>4698380</wp:posOffset>
                </wp:positionV>
                <wp:extent cx="1873405" cy="495920"/>
                <wp:effectExtent l="0" t="0" r="19050" b="12700"/>
                <wp:wrapNone/>
                <wp:docPr id="117918036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73405" cy="495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26.2pt;margin-top:369.95pt;width:147.5pt;height:39.0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" w14:anchorId="4B65F95B"/>
            </w:pict>
          </mc:Fallback>
        </mc:AlternateContent>
      </w:r>
      <w:r>
        <w:rPr>
          <w:noProof/>
        </w:rPr>
        <w:drawing>
          <wp:inline distT="0" distB="0" distL="0" distR="0" wp14:anchorId="2D039F70" wp14:editId="6599C79B">
            <wp:extent cx="5956300" cy="5194300"/>
            <wp:effectExtent l="0" t="0" r="0" b="0"/>
            <wp:docPr id="590605297" name="Picture 5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05297" name="Picture 52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4DAB" w14:textId="40859898" w:rsidR="006B15B2" w:rsidRDefault="006B15B2" w:rsidP="006B15B2">
      <w:pPr>
        <w:pStyle w:val="ListParagraph"/>
        <w:spacing w:before="120" w:after="120"/>
        <w:ind w:left="360"/>
        <w:contextualSpacing w:val="0"/>
      </w:pPr>
    </w:p>
    <w:p w14:paraId="5D4E64D1" w14:textId="6526267F" w:rsidR="006B15B2" w:rsidRPr="00461214" w:rsidRDefault="00F375FF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Se </w:t>
      </w:r>
      <w:proofErr w:type="spellStart"/>
      <w:r w:rsidRPr="00223E73">
        <w:rPr>
          <w:lang w:val="pt-BR"/>
        </w:rPr>
        <w:t>mostrarán</w:t>
      </w:r>
      <w:proofErr w:type="spellEnd"/>
      <w:r w:rsidRPr="00223E73">
        <w:rPr>
          <w:lang w:val="pt-BR"/>
        </w:rPr>
        <w:t xml:space="preserve"> 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integración</w:t>
      </w:r>
      <w:proofErr w:type="spellEnd"/>
    </w:p>
    <w:p w14:paraId="7CCC4915" w14:textId="6043A8C4" w:rsidR="00461214" w:rsidRPr="00461214" w:rsidRDefault="00F375FF" w:rsidP="00461214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BF8C98F" wp14:editId="1CF31D20">
            <wp:extent cx="5689600" cy="4368800"/>
            <wp:effectExtent l="0" t="0" r="0" b="0"/>
            <wp:docPr id="2074778647" name="Picture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78647" name="Picture 5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0EC" w14:textId="3F287DB6" w:rsidR="00461214" w:rsidRPr="00461214" w:rsidRDefault="00F375FF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="006A34AE">
        <w:rPr>
          <w:b/>
          <w:bCs/>
          <w:lang w:val="pt-BR"/>
        </w:rPr>
        <w:t>Finish</w:t>
      </w:r>
      <w:proofErr w:type="spellEnd"/>
      <w:r w:rsidRPr="00223E73">
        <w:rPr>
          <w:lang w:val="pt-BR"/>
        </w:rPr>
        <w:t xml:space="preserve"> para terminar de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extensión</w:t>
      </w:r>
      <w:proofErr w:type="spellEnd"/>
      <w:r w:rsidRPr="00223E73">
        <w:rPr>
          <w:lang w:val="pt-BR"/>
        </w:rPr>
        <w:t>.</w:t>
      </w:r>
    </w:p>
    <w:p w14:paraId="2A96F9A7" w14:textId="03268992" w:rsidR="00461214" w:rsidRPr="00461214" w:rsidRDefault="00461214" w:rsidP="00461214">
      <w:pPr>
        <w:pStyle w:val="ListParagraph"/>
        <w:rPr>
          <w:lang w:val="pt-BR"/>
        </w:rPr>
      </w:pPr>
    </w:p>
    <w:p w14:paraId="17E440CF" w14:textId="11218FAA" w:rsidR="00461214" w:rsidRPr="006B15B2" w:rsidRDefault="00F375FF" w:rsidP="00461214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FFBF72B" wp14:editId="74AC4266">
                <wp:simplePos x="0" y="0"/>
                <wp:positionH relativeFrom="column">
                  <wp:posOffset>1455234</wp:posOffset>
                </wp:positionH>
                <wp:positionV relativeFrom="paragraph">
                  <wp:posOffset>462373</wp:posOffset>
                </wp:positionV>
                <wp:extent cx="906966" cy="453483"/>
                <wp:effectExtent l="0" t="0" r="7620" b="16510"/>
                <wp:wrapNone/>
                <wp:docPr id="10619512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06966" cy="4534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14.6pt;margin-top:36.4pt;width:71.4pt;height:35.7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" w14:anchorId="3AEA37CE"/>
            </w:pict>
          </mc:Fallback>
        </mc:AlternateContent>
      </w:r>
      <w:r>
        <w:rPr>
          <w:noProof/>
        </w:rPr>
        <w:drawing>
          <wp:inline distT="0" distB="0" distL="0" distR="0" wp14:anchorId="47EE5592" wp14:editId="0A890EA7">
            <wp:extent cx="2298700" cy="1193800"/>
            <wp:effectExtent l="0" t="0" r="0" b="0"/>
            <wp:docPr id="545109351" name="Picture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09351" name="Picture 54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6654" w14:textId="39AC9212" w:rsidR="00461214" w:rsidRPr="00461214" w:rsidRDefault="00D856B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="006A34AE">
        <w:rPr>
          <w:b/>
          <w:bCs/>
          <w:lang w:val="pt-BR"/>
        </w:rPr>
        <w:t>Extensions</w:t>
      </w:r>
      <w:proofErr w:type="spellEnd"/>
      <w:r w:rsidRPr="00223E73">
        <w:rPr>
          <w:lang w:val="pt-BR"/>
        </w:rPr>
        <w:t xml:space="preserve"> ,</w:t>
      </w:r>
      <w:proofErr w:type="gramEnd"/>
      <w:r w:rsidRPr="00223E73">
        <w:rPr>
          <w:lang w:val="pt-BR"/>
        </w:rPr>
        <w:t xml:space="preserve"> busque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extensión</w:t>
      </w:r>
      <w:proofErr w:type="spellEnd"/>
      <w:r w:rsidRPr="00223E73">
        <w:rPr>
          <w:lang w:val="pt-BR"/>
        </w:rPr>
        <w:t xml:space="preserve"> que se acaba de agregar.</w:t>
      </w:r>
    </w:p>
    <w:p w14:paraId="3CABCC99" w14:textId="3645D804" w:rsidR="00461214" w:rsidRPr="006B15B2" w:rsidRDefault="00D856B2" w:rsidP="00461214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20426B9" wp14:editId="79E85DB8">
                <wp:simplePos x="0" y="0"/>
                <wp:positionH relativeFrom="column">
                  <wp:posOffset>2272989</wp:posOffset>
                </wp:positionH>
                <wp:positionV relativeFrom="paragraph">
                  <wp:posOffset>1442224</wp:posOffset>
                </wp:positionV>
                <wp:extent cx="1457093" cy="1189464"/>
                <wp:effectExtent l="0" t="0" r="16510" b="17145"/>
                <wp:wrapNone/>
                <wp:docPr id="209582456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57093" cy="11894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79pt;margin-top:113.55pt;width:114.75pt;height:93.65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" w14:anchorId="38BBA615"/>
            </w:pict>
          </mc:Fallback>
        </mc:AlternateContent>
      </w:r>
      <w:r>
        <w:rPr>
          <w:noProof/>
        </w:rPr>
        <w:drawing>
          <wp:inline distT="0" distB="0" distL="0" distR="0" wp14:anchorId="79EE40CF" wp14:editId="4444251D">
            <wp:extent cx="3769112" cy="2837469"/>
            <wp:effectExtent l="0" t="0" r="3175" b="0"/>
            <wp:docPr id="1907926630" name="Picture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26630" name="Picture 55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5210" cy="28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8373" w14:textId="5D4D434E" w:rsidR="00461214" w:rsidRPr="00461214" w:rsidRDefault="00D856B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extensión</w:t>
      </w:r>
      <w:proofErr w:type="spellEnd"/>
      <w:r w:rsidRPr="00223E73">
        <w:rPr>
          <w:lang w:val="pt-BR"/>
        </w:rPr>
        <w:t xml:space="preserve"> de seguro automático, </w:t>
      </w:r>
      <w:proofErr w:type="spellStart"/>
      <w:r w:rsidRPr="00223E73">
        <w:rPr>
          <w:lang w:val="pt-BR"/>
        </w:rPr>
        <w:t>haga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="006525C5">
        <w:rPr>
          <w:b/>
          <w:bCs/>
          <w:lang w:val="pt-BR"/>
        </w:rPr>
        <w:t>Add</w:t>
      </w:r>
      <w:proofErr w:type="spellEnd"/>
      <w:r w:rsidRPr="00223E73">
        <w:rPr>
          <w:b/>
          <w:bCs/>
          <w:lang w:val="pt-BR"/>
        </w:rPr>
        <w:t xml:space="preserve"> +,</w:t>
      </w:r>
      <w:r w:rsidRPr="00223E73">
        <w:rPr>
          <w:lang w:val="pt-BR"/>
        </w:rPr>
        <w:t xml:space="preserve"> esta </w:t>
      </w:r>
      <w:proofErr w:type="spellStart"/>
      <w:r w:rsidRPr="00223E73">
        <w:rPr>
          <w:lang w:val="pt-BR"/>
        </w:rPr>
        <w:t>acción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hará</w:t>
      </w:r>
      <w:proofErr w:type="spellEnd"/>
      <w:r w:rsidRPr="00223E73">
        <w:rPr>
          <w:lang w:val="pt-BR"/>
        </w:rPr>
        <w:t xml:space="preserve"> que sea </w:t>
      </w:r>
      <w:proofErr w:type="spellStart"/>
      <w:r w:rsidRPr="00223E73">
        <w:rPr>
          <w:lang w:val="pt-BR"/>
        </w:rPr>
        <w:t>accesible</w:t>
      </w:r>
      <w:proofErr w:type="spellEnd"/>
      <w:r w:rsidRPr="00223E73">
        <w:rPr>
          <w:lang w:val="pt-BR"/>
        </w:rPr>
        <w:t xml:space="preserve"> para que se </w:t>
      </w:r>
      <w:proofErr w:type="spellStart"/>
      <w:r w:rsidRPr="00223E73">
        <w:rPr>
          <w:lang w:val="pt-BR"/>
        </w:rPr>
        <w:t>active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de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</w:p>
    <w:p w14:paraId="79C12C7A" w14:textId="5E169D8B" w:rsidR="00461214" w:rsidRPr="00461214" w:rsidRDefault="00D856B2" w:rsidP="00461214">
      <w:pPr>
        <w:pStyle w:val="ListParagrap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01E5CFF" wp14:editId="685A4B3A">
                <wp:simplePos x="0" y="0"/>
                <wp:positionH relativeFrom="column">
                  <wp:posOffset>1551878</wp:posOffset>
                </wp:positionH>
                <wp:positionV relativeFrom="paragraph">
                  <wp:posOffset>1282686</wp:posOffset>
                </wp:positionV>
                <wp:extent cx="802888" cy="312234"/>
                <wp:effectExtent l="0" t="0" r="10160" b="18415"/>
                <wp:wrapNone/>
                <wp:docPr id="181347386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02888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22.2pt;margin-top:101pt;width:63.2pt;height:24.6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" w14:anchorId="6EB2B470"/>
            </w:pict>
          </mc:Fallback>
        </mc:AlternateContent>
      </w:r>
      <w:r>
        <w:rPr>
          <w:noProof/>
        </w:rPr>
        <w:drawing>
          <wp:inline distT="0" distB="0" distL="0" distR="0" wp14:anchorId="0A1C05BF" wp14:editId="6680DC8D">
            <wp:extent cx="2006600" cy="1714500"/>
            <wp:effectExtent l="0" t="0" r="0" b="0"/>
            <wp:docPr id="1730912144" name="Picture 5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2144" name="Picture 56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05DF" w14:textId="12663F71" w:rsidR="00461214" w:rsidRPr="006B15B2" w:rsidRDefault="00461214" w:rsidP="00461214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0B5AE661" w14:textId="7349ADF0" w:rsidR="00D856B2" w:rsidRPr="00D856B2" w:rsidRDefault="00D856B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525C5" w:rsidRPr="006525C5">
        <w:rPr>
          <w:b/>
          <w:bCs/>
        </w:rPr>
        <w:t>Add</w:t>
      </w:r>
      <w:r>
        <w:t xml:space="preserve"> </w:t>
      </w:r>
    </w:p>
    <w:p w14:paraId="2257BB2B" w14:textId="4157AED2" w:rsidR="00D856B2" w:rsidRDefault="00D856B2" w:rsidP="00D856B2">
      <w:pPr>
        <w:pStyle w:val="ListParagraph"/>
        <w:spacing w:before="120" w:after="120"/>
        <w:ind w:left="360"/>
        <w:contextualSpacing w:val="0"/>
        <w:rPr>
          <w:b/>
          <w:bCs/>
          <w:lang w:val="pt-BR"/>
        </w:rPr>
      </w:pPr>
    </w:p>
    <w:p w14:paraId="54ACB1EF" w14:textId="24A6C460" w:rsidR="00461214" w:rsidRDefault="00D856B2" w:rsidP="00D856B2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C73D9F" wp14:editId="3CDBD2F2">
                <wp:simplePos x="0" y="0"/>
                <wp:positionH relativeFrom="column">
                  <wp:posOffset>2476608</wp:posOffset>
                </wp:positionH>
                <wp:positionV relativeFrom="paragraph">
                  <wp:posOffset>803771</wp:posOffset>
                </wp:positionV>
                <wp:extent cx="802888" cy="312234"/>
                <wp:effectExtent l="0" t="0" r="10160" b="18415"/>
                <wp:wrapNone/>
                <wp:docPr id="71376172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02888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95pt;margin-top:63.3pt;width:63.2pt;height:24.6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" w14:anchorId="4236581C"/>
            </w:pict>
          </mc:Fallback>
        </mc:AlternateContent>
      </w:r>
      <w:r>
        <w:rPr>
          <w:noProof/>
        </w:rPr>
        <w:drawing>
          <wp:inline distT="0" distB="0" distL="0" distR="0" wp14:anchorId="1EB8C403" wp14:editId="3A40A563">
            <wp:extent cx="4787590" cy="1194409"/>
            <wp:effectExtent l="0" t="0" r="635" b="0"/>
            <wp:docPr id="1962294449" name="Picture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94449" name="Picture 57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18165" cy="12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C32B" w14:textId="77777777" w:rsidR="00D856B2" w:rsidRDefault="00D856B2" w:rsidP="00D856B2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0258B03F" w14:textId="77777777" w:rsidR="001D49DA" w:rsidRDefault="001D49DA" w:rsidP="00D856B2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1679B360" w14:textId="77777777" w:rsidR="001D49DA" w:rsidRPr="001D49DA" w:rsidRDefault="001D49DA" w:rsidP="001D49DA">
      <w:pPr>
        <w:spacing w:before="120" w:after="120"/>
        <w:rPr>
          <w:lang w:val="pt-BR"/>
        </w:rPr>
      </w:pPr>
    </w:p>
    <w:p w14:paraId="003311E4" w14:textId="0D539352" w:rsidR="00461214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La </w:t>
      </w:r>
      <w:proofErr w:type="spellStart"/>
      <w:r w:rsidRPr="00223E73">
        <w:rPr>
          <w:lang w:val="pt-BR"/>
        </w:rPr>
        <w:t>extensión</w:t>
      </w:r>
      <w:proofErr w:type="spellEnd"/>
      <w:r w:rsidRPr="00223E73">
        <w:rPr>
          <w:lang w:val="pt-BR"/>
        </w:rPr>
        <w:t xml:space="preserve"> está </w:t>
      </w:r>
      <w:proofErr w:type="spellStart"/>
      <w:r w:rsidRPr="00223E73">
        <w:rPr>
          <w:lang w:val="pt-BR"/>
        </w:rPr>
        <w:t>casi</w:t>
      </w:r>
      <w:proofErr w:type="spellEnd"/>
      <w:r w:rsidRPr="00223E73">
        <w:rPr>
          <w:lang w:val="pt-BR"/>
        </w:rPr>
        <w:t xml:space="preserve"> publicada, de momento se </w:t>
      </w:r>
      <w:proofErr w:type="spellStart"/>
      <w:r w:rsidRPr="00223E73">
        <w:rPr>
          <w:lang w:val="pt-BR"/>
        </w:rPr>
        <w:t>encuentra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Borrador</w:t>
      </w:r>
    </w:p>
    <w:p w14:paraId="6B61F850" w14:textId="42C4D35F" w:rsidR="001D49DA" w:rsidRPr="001D49DA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525C5" w:rsidRPr="006525C5">
        <w:rPr>
          <w:b/>
          <w:bCs/>
        </w:rPr>
        <w:t>next</w:t>
      </w:r>
    </w:p>
    <w:p w14:paraId="5DCD3DF7" w14:textId="77777777" w:rsidR="001D49DA" w:rsidRDefault="001D49DA" w:rsidP="001D49DA">
      <w:pPr>
        <w:pStyle w:val="ListParagraph"/>
        <w:spacing w:before="120" w:after="120"/>
        <w:ind w:left="360"/>
        <w:contextualSpacing w:val="0"/>
        <w:rPr>
          <w:b/>
          <w:bCs/>
          <w:lang w:val="pt-BR"/>
        </w:rPr>
      </w:pPr>
    </w:p>
    <w:p w14:paraId="1504C0A4" w14:textId="7FDA7727" w:rsidR="001D49DA" w:rsidRDefault="001D49DA" w:rsidP="001D49DA">
      <w:pPr>
        <w:pStyle w:val="ListParagraph"/>
        <w:spacing w:before="120" w:after="120"/>
        <w:ind w:left="360"/>
        <w:contextualSpacing w:val="0"/>
        <w:rPr>
          <w:b/>
          <w:bCs/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B1A13BE" wp14:editId="203F1337">
                <wp:simplePos x="0" y="0"/>
                <wp:positionH relativeFrom="column">
                  <wp:posOffset>4295078</wp:posOffset>
                </wp:positionH>
                <wp:positionV relativeFrom="paragraph">
                  <wp:posOffset>329286</wp:posOffset>
                </wp:positionV>
                <wp:extent cx="706244" cy="386576"/>
                <wp:effectExtent l="0" t="0" r="17780" b="7620"/>
                <wp:wrapNone/>
                <wp:docPr id="207136369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6244" cy="386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338.2pt;margin-top:25.95pt;width:55.6pt;height:30.4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" w14:anchorId="0CEFA46A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D328B70" wp14:editId="5309DAE9">
                <wp:simplePos x="0" y="0"/>
                <wp:positionH relativeFrom="column">
                  <wp:posOffset>1551878</wp:posOffset>
                </wp:positionH>
                <wp:positionV relativeFrom="paragraph">
                  <wp:posOffset>403629</wp:posOffset>
                </wp:positionV>
                <wp:extent cx="401444" cy="237892"/>
                <wp:effectExtent l="0" t="0" r="17780" b="16510"/>
                <wp:wrapNone/>
                <wp:docPr id="33014003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1444" cy="23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" style="position:absolute;margin-left:122.2pt;margin-top:31.8pt;width:31.6pt;height:18.7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" w14:anchorId="2BB039D3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621A9223" wp14:editId="5FB09366">
            <wp:extent cx="4891668" cy="2692473"/>
            <wp:effectExtent l="0" t="0" r="0" b="0"/>
            <wp:docPr id="1991761447" name="Picture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61447" name="Picture 58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6651" cy="27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CE1F" w14:textId="77777777" w:rsidR="001D49DA" w:rsidRPr="001D49DA" w:rsidRDefault="001D49DA" w:rsidP="001D49DA">
      <w:pPr>
        <w:spacing w:before="120" w:after="120"/>
        <w:rPr>
          <w:b/>
          <w:bCs/>
          <w:lang w:val="pt-BR"/>
        </w:rPr>
      </w:pPr>
    </w:p>
    <w:p w14:paraId="468BC8F3" w14:textId="11626CF2" w:rsidR="001D49DA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t xml:space="preserve">Seleccione la </w:t>
      </w:r>
      <w:proofErr w:type="spellStart"/>
      <w:r>
        <w:t>autenticación</w:t>
      </w:r>
      <w:proofErr w:type="spellEnd"/>
      <w:r>
        <w:t xml:space="preserve"> OAuth 2.0</w:t>
      </w:r>
    </w:p>
    <w:p w14:paraId="24F9D059" w14:textId="16B2B977" w:rsidR="001D49DA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525C5" w:rsidRPr="006525C5">
        <w:rPr>
          <w:b/>
          <w:bCs/>
        </w:rPr>
        <w:t>Next</w:t>
      </w:r>
    </w:p>
    <w:p w14:paraId="12DCE3B4" w14:textId="0F3D87B4" w:rsidR="00461214" w:rsidRDefault="001D49DA" w:rsidP="001D49DA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noProof/>
        </w:rPr>
        <w:drawing>
          <wp:inline distT="0" distB="0" distL="0" distR="0" wp14:anchorId="0C26C0D1" wp14:editId="61088002">
            <wp:extent cx="6188710" cy="2505075"/>
            <wp:effectExtent l="0" t="0" r="0" b="0"/>
            <wp:docPr id="989653142" name="Picture 5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53142" name="Picture 59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1D25" w14:textId="77777777" w:rsidR="001D49DA" w:rsidRDefault="001D49DA" w:rsidP="001D49DA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13FB4C40" w14:textId="107ECEA2" w:rsidR="001D49DA" w:rsidRPr="006525C5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 w:rsidRPr="006525C5">
        <w:t xml:space="preserve">En </w:t>
      </w:r>
      <w:r w:rsidR="006525C5" w:rsidRPr="006525C5">
        <w:rPr>
          <w:b/>
          <w:bCs/>
        </w:rPr>
        <w:t>Grant type</w:t>
      </w:r>
      <w:r w:rsidRPr="006525C5">
        <w:t xml:space="preserve">, </w:t>
      </w:r>
      <w:proofErr w:type="spellStart"/>
      <w:r w:rsidRPr="006525C5">
        <w:t>seleccione</w:t>
      </w:r>
      <w:proofErr w:type="spellEnd"/>
      <w:r w:rsidRPr="006525C5">
        <w:t xml:space="preserve"> </w:t>
      </w:r>
      <w:r w:rsidR="006525C5" w:rsidRPr="006525C5">
        <w:rPr>
          <w:b/>
          <w:bCs/>
        </w:rPr>
        <w:t>password</w:t>
      </w:r>
    </w:p>
    <w:p w14:paraId="06D46154" w14:textId="0F335FF7" w:rsidR="001D49DA" w:rsidRDefault="001D49D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6525C5">
        <w:rPr>
          <w:lang w:val="pt-BR"/>
        </w:rPr>
        <w:t>En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="006525C5">
        <w:rPr>
          <w:b/>
          <w:bCs/>
          <w:lang w:val="pt-BR"/>
        </w:rPr>
        <w:t>Client</w:t>
      </w:r>
      <w:proofErr w:type="spellEnd"/>
      <w:r w:rsidR="006525C5">
        <w:rPr>
          <w:b/>
          <w:bCs/>
          <w:lang w:val="pt-BR"/>
        </w:rPr>
        <w:t xml:space="preserve"> ID</w:t>
      </w:r>
      <w:r w:rsidRPr="00223E73">
        <w:rPr>
          <w:lang w:val="pt-BR"/>
        </w:rPr>
        <w:t xml:space="preserve">, escriba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valor </w:t>
      </w:r>
      <w:proofErr w:type="spellStart"/>
      <w:r w:rsidRPr="00223E73">
        <w:rPr>
          <w:lang w:val="pt-BR"/>
        </w:rPr>
        <w:t>ficticio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esta </w:t>
      </w:r>
      <w:proofErr w:type="spellStart"/>
      <w:r w:rsidRPr="00223E73">
        <w:rPr>
          <w:lang w:val="pt-BR"/>
        </w:rPr>
        <w:t>versión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producto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aún</w:t>
      </w:r>
      <w:proofErr w:type="spellEnd"/>
      <w:r w:rsidRPr="00223E73">
        <w:rPr>
          <w:lang w:val="pt-BR"/>
        </w:rPr>
        <w:t xml:space="preserve"> no se </w:t>
      </w:r>
      <w:proofErr w:type="spellStart"/>
      <w:r w:rsidRPr="00223E73">
        <w:rPr>
          <w:lang w:val="pt-BR"/>
        </w:rPr>
        <w:t>esté</w:t>
      </w:r>
      <w:proofErr w:type="spellEnd"/>
      <w:r w:rsidRPr="00223E73">
        <w:rPr>
          <w:lang w:val="pt-BR"/>
        </w:rPr>
        <w:t xml:space="preserve"> validando.</w:t>
      </w:r>
    </w:p>
    <w:p w14:paraId="14DA394E" w14:textId="786D95BD" w:rsidR="001D49DA" w:rsidRDefault="006525C5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rPr>
          <w:b/>
          <w:bCs/>
          <w:lang w:val="pt-BR"/>
        </w:rPr>
        <w:t>Client</w:t>
      </w:r>
      <w:proofErr w:type="spellEnd"/>
      <w:r>
        <w:rPr>
          <w:b/>
          <w:bCs/>
          <w:lang w:val="pt-BR"/>
        </w:rPr>
        <w:t xml:space="preserve"> </w:t>
      </w:r>
      <w:proofErr w:type="spellStart"/>
      <w:proofErr w:type="gramStart"/>
      <w:r>
        <w:rPr>
          <w:b/>
          <w:bCs/>
          <w:lang w:val="pt-BR"/>
        </w:rPr>
        <w:t>Secret</w:t>
      </w:r>
      <w:proofErr w:type="spellEnd"/>
      <w:r w:rsidR="001D49DA" w:rsidRPr="00223E73">
        <w:rPr>
          <w:lang w:val="pt-BR"/>
        </w:rPr>
        <w:t xml:space="preserve"> ,</w:t>
      </w:r>
      <w:proofErr w:type="gramEnd"/>
      <w:r w:rsidR="001D49DA" w:rsidRPr="00223E73">
        <w:rPr>
          <w:lang w:val="pt-BR"/>
        </w:rPr>
        <w:t xml:space="preserve"> </w:t>
      </w:r>
      <w:proofErr w:type="spellStart"/>
      <w:r w:rsidR="001D49DA" w:rsidRPr="00223E73">
        <w:rPr>
          <w:lang w:val="pt-BR"/>
        </w:rPr>
        <w:t>introduzca</w:t>
      </w:r>
      <w:proofErr w:type="spellEnd"/>
      <w:r w:rsidR="001D49DA" w:rsidRPr="00223E73">
        <w:rPr>
          <w:lang w:val="pt-BR"/>
        </w:rPr>
        <w:t xml:space="preserve"> </w:t>
      </w:r>
      <w:proofErr w:type="spellStart"/>
      <w:r w:rsidR="001D49DA" w:rsidRPr="00223E73">
        <w:rPr>
          <w:lang w:val="pt-BR"/>
        </w:rPr>
        <w:t>un</w:t>
      </w:r>
      <w:proofErr w:type="spellEnd"/>
      <w:r w:rsidR="001D49DA" w:rsidRPr="00223E73">
        <w:rPr>
          <w:lang w:val="pt-BR"/>
        </w:rPr>
        <w:t xml:space="preserve"> valor </w:t>
      </w:r>
      <w:proofErr w:type="spellStart"/>
      <w:r w:rsidR="001D49DA" w:rsidRPr="00223E73">
        <w:rPr>
          <w:lang w:val="pt-BR"/>
        </w:rPr>
        <w:t>ficticio</w:t>
      </w:r>
      <w:proofErr w:type="spellEnd"/>
      <w:r w:rsidR="001D49DA" w:rsidRPr="00223E73">
        <w:rPr>
          <w:lang w:val="pt-BR"/>
        </w:rPr>
        <w:t xml:space="preserve"> </w:t>
      </w:r>
      <w:proofErr w:type="spellStart"/>
      <w:r w:rsidR="001D49DA" w:rsidRPr="00223E73">
        <w:rPr>
          <w:lang w:val="pt-BR"/>
        </w:rPr>
        <w:t>en</w:t>
      </w:r>
      <w:proofErr w:type="spellEnd"/>
      <w:r w:rsidR="001D49DA" w:rsidRPr="00223E73">
        <w:rPr>
          <w:lang w:val="pt-BR"/>
        </w:rPr>
        <w:t xml:space="preserve"> esta </w:t>
      </w:r>
      <w:proofErr w:type="spellStart"/>
      <w:r w:rsidR="001D49DA" w:rsidRPr="00223E73">
        <w:rPr>
          <w:lang w:val="pt-BR"/>
        </w:rPr>
        <w:t>versión</w:t>
      </w:r>
      <w:proofErr w:type="spellEnd"/>
      <w:r w:rsidR="001D49DA" w:rsidRPr="00223E73">
        <w:rPr>
          <w:lang w:val="pt-BR"/>
        </w:rPr>
        <w:t xml:space="preserve"> </w:t>
      </w:r>
      <w:proofErr w:type="spellStart"/>
      <w:r w:rsidR="001D49DA" w:rsidRPr="00223E73">
        <w:rPr>
          <w:lang w:val="pt-BR"/>
        </w:rPr>
        <w:t>del</w:t>
      </w:r>
      <w:proofErr w:type="spellEnd"/>
      <w:r w:rsidR="001D49DA" w:rsidRPr="00223E73">
        <w:rPr>
          <w:lang w:val="pt-BR"/>
        </w:rPr>
        <w:t xml:space="preserve"> </w:t>
      </w:r>
      <w:proofErr w:type="spellStart"/>
      <w:r w:rsidR="001D49DA" w:rsidRPr="00223E73">
        <w:rPr>
          <w:lang w:val="pt-BR"/>
        </w:rPr>
        <w:t>producto</w:t>
      </w:r>
      <w:proofErr w:type="spellEnd"/>
      <w:r w:rsidR="001D49DA" w:rsidRPr="00223E73">
        <w:rPr>
          <w:lang w:val="pt-BR"/>
        </w:rPr>
        <w:t xml:space="preserve"> que </w:t>
      </w:r>
      <w:proofErr w:type="spellStart"/>
      <w:r w:rsidR="001D49DA" w:rsidRPr="00223E73">
        <w:rPr>
          <w:lang w:val="pt-BR"/>
        </w:rPr>
        <w:t>aún</w:t>
      </w:r>
      <w:proofErr w:type="spellEnd"/>
      <w:r w:rsidR="001D49DA" w:rsidRPr="00223E73">
        <w:rPr>
          <w:lang w:val="pt-BR"/>
        </w:rPr>
        <w:t xml:space="preserve"> no se está validando.</w:t>
      </w:r>
    </w:p>
    <w:p w14:paraId="78B26CC1" w14:textId="5A274F81" w:rsidR="00D83228" w:rsidRDefault="00D83228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el</w:t>
      </w:r>
      <w:proofErr w:type="spellEnd"/>
      <w:proofErr w:type="gramEnd"/>
      <w:r w:rsidRPr="00223E73">
        <w:rPr>
          <w:lang w:val="pt-BR"/>
        </w:rPr>
        <w:t xml:space="preserve"> campo </w:t>
      </w:r>
      <w:proofErr w:type="spellStart"/>
      <w:r w:rsidR="006525C5">
        <w:rPr>
          <w:b/>
          <w:bCs/>
          <w:lang w:val="pt-BR"/>
        </w:rPr>
        <w:t>Username</w:t>
      </w:r>
      <w:proofErr w:type="spellEnd"/>
      <w:r w:rsidRPr="00223E73">
        <w:rPr>
          <w:b/>
          <w:bCs/>
          <w:lang w:val="pt-BR"/>
        </w:rPr>
        <w:t xml:space="preserve">, 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centro de </w:t>
      </w:r>
      <w:proofErr w:type="spellStart"/>
      <w:r w:rsidRPr="00223E73">
        <w:rPr>
          <w:lang w:val="pt-BR"/>
        </w:rPr>
        <w:t>control</w:t>
      </w:r>
      <w:proofErr w:type="spellEnd"/>
      <w:r w:rsidRPr="00223E73">
        <w:rPr>
          <w:lang w:val="pt-BR"/>
        </w:rPr>
        <w:t xml:space="preserve"> de IBM RPA</w:t>
      </w:r>
    </w:p>
    <w:p w14:paraId="4C5216C2" w14:textId="587D8B48" w:rsidR="00D83228" w:rsidRDefault="00D83228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el</w:t>
      </w:r>
      <w:proofErr w:type="spellEnd"/>
      <w:proofErr w:type="gramEnd"/>
      <w:r w:rsidRPr="00223E73">
        <w:rPr>
          <w:lang w:val="pt-BR"/>
        </w:rPr>
        <w:t xml:space="preserve"> campo </w:t>
      </w:r>
      <w:proofErr w:type="spellStart"/>
      <w:r w:rsidR="006525C5">
        <w:rPr>
          <w:b/>
          <w:bCs/>
          <w:lang w:val="pt-BR"/>
        </w:rPr>
        <w:t>Password</w:t>
      </w:r>
      <w:proofErr w:type="spellEnd"/>
      <w:r w:rsidRPr="00223E73">
        <w:rPr>
          <w:b/>
          <w:bCs/>
          <w:lang w:val="pt-BR"/>
        </w:rPr>
        <w:t xml:space="preserve"> </w:t>
      </w:r>
      <w:r w:rsidRPr="00223E73">
        <w:rPr>
          <w:lang w:val="pt-BR"/>
        </w:rPr>
        <w:t xml:space="preserve"> , </w:t>
      </w: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contraseña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acceso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asociada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de IBM RPA</w:t>
      </w:r>
    </w:p>
    <w:p w14:paraId="3E0488BC" w14:textId="4132DFF9" w:rsidR="00D83228" w:rsidRPr="006525C5" w:rsidRDefault="00D83228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 w:rsidRPr="006525C5">
        <w:t xml:space="preserve">En </w:t>
      </w:r>
      <w:proofErr w:type="spellStart"/>
      <w:proofErr w:type="gramStart"/>
      <w:r w:rsidRPr="006525C5">
        <w:t>el</w:t>
      </w:r>
      <w:proofErr w:type="spellEnd"/>
      <w:r w:rsidRPr="006525C5">
        <w:t xml:space="preserve"> </w:t>
      </w:r>
      <w:r w:rsidRPr="006525C5">
        <w:rPr>
          <w:b/>
          <w:bCs/>
        </w:rPr>
        <w:t xml:space="preserve"> </w:t>
      </w:r>
      <w:r w:rsidR="006525C5" w:rsidRPr="006525C5">
        <w:rPr>
          <w:b/>
          <w:bCs/>
        </w:rPr>
        <w:t>Client</w:t>
      </w:r>
      <w:proofErr w:type="gramEnd"/>
      <w:r w:rsidR="006525C5" w:rsidRPr="006525C5">
        <w:rPr>
          <w:b/>
          <w:bCs/>
        </w:rPr>
        <w:t xml:space="preserve"> Authentication</w:t>
      </w:r>
      <w:r w:rsidRPr="006525C5">
        <w:t xml:space="preserve">, </w:t>
      </w:r>
      <w:proofErr w:type="spellStart"/>
      <w:r w:rsidRPr="006525C5">
        <w:t>seleccione</w:t>
      </w:r>
      <w:proofErr w:type="spellEnd"/>
      <w:r w:rsidRPr="006525C5">
        <w:t xml:space="preserve"> </w:t>
      </w:r>
      <w:r w:rsidR="006525C5" w:rsidRPr="006525C5">
        <w:rPr>
          <w:b/>
          <w:bCs/>
        </w:rPr>
        <w:t xml:space="preserve">Send as </w:t>
      </w:r>
      <w:r w:rsidR="006525C5">
        <w:rPr>
          <w:b/>
          <w:bCs/>
        </w:rPr>
        <w:t>B</w:t>
      </w:r>
      <w:r w:rsidR="006525C5" w:rsidRPr="006525C5">
        <w:rPr>
          <w:b/>
          <w:bCs/>
        </w:rPr>
        <w:t>ody</w:t>
      </w:r>
    </w:p>
    <w:p w14:paraId="1ED2500D" w14:textId="6F659829" w:rsidR="00D83228" w:rsidRPr="006525C5" w:rsidRDefault="00D83228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 w:rsidRPr="006525C5">
        <w:t xml:space="preserve">En </w:t>
      </w:r>
      <w:proofErr w:type="spellStart"/>
      <w:proofErr w:type="gramStart"/>
      <w:r w:rsidRPr="006525C5">
        <w:t>el</w:t>
      </w:r>
      <w:proofErr w:type="spellEnd"/>
      <w:r w:rsidRPr="006525C5">
        <w:t xml:space="preserve">  campo</w:t>
      </w:r>
      <w:proofErr w:type="gramEnd"/>
      <w:r w:rsidRPr="006525C5">
        <w:t xml:space="preserve"> </w:t>
      </w:r>
      <w:r w:rsidR="006525C5" w:rsidRPr="006525C5">
        <w:rPr>
          <w:b/>
          <w:bCs/>
        </w:rPr>
        <w:t>Header Prefix</w:t>
      </w:r>
      <w:r w:rsidRPr="006525C5">
        <w:t>,</w:t>
      </w:r>
      <w:r w:rsidR="006525C5">
        <w:t xml:space="preserve"> </w:t>
      </w:r>
      <w:proofErr w:type="spellStart"/>
      <w:r w:rsidR="006525C5">
        <w:t>selecione</w:t>
      </w:r>
      <w:proofErr w:type="spellEnd"/>
      <w:r w:rsidR="006525C5">
        <w:t xml:space="preserve"> </w:t>
      </w:r>
      <w:r w:rsidRPr="006525C5">
        <w:t xml:space="preserve"> </w:t>
      </w:r>
      <w:r w:rsidR="006525C5" w:rsidRPr="006525C5">
        <w:rPr>
          <w:b/>
          <w:bCs/>
        </w:rPr>
        <w:t>Bearer</w:t>
      </w:r>
    </w:p>
    <w:p w14:paraId="6FB24DC1" w14:textId="6032E6AA" w:rsidR="00D83228" w:rsidRPr="007F31F2" w:rsidRDefault="00D83228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b/>
          <w:bCs/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6525C5">
        <w:rPr>
          <w:b/>
          <w:bCs/>
        </w:rPr>
        <w:t>Next</w:t>
      </w:r>
    </w:p>
    <w:p w14:paraId="31FA1B83" w14:textId="00D3AC37" w:rsidR="001D49DA" w:rsidRPr="001D49DA" w:rsidRDefault="001D49DA" w:rsidP="001D49DA">
      <w:pPr>
        <w:pStyle w:val="ListParagrap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3825B06" wp14:editId="5BB01841">
            <wp:extent cx="6188710" cy="3679190"/>
            <wp:effectExtent l="0" t="0" r="0" b="3810"/>
            <wp:docPr id="417212383" name="Picture 6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12383" name="Picture 60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4DA1" w14:textId="3B2BBF92" w:rsidR="001D49DA" w:rsidRDefault="00CC779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80B4B" w:rsidRPr="00980B4B">
        <w:rPr>
          <w:b/>
          <w:bCs/>
        </w:rPr>
        <w:t>Next</w:t>
      </w:r>
    </w:p>
    <w:p w14:paraId="2581A469" w14:textId="72808FC8" w:rsidR="001D49DA" w:rsidRPr="001D49DA" w:rsidRDefault="007F31F2" w:rsidP="001D49DA">
      <w:pPr>
        <w:pStyle w:val="ListParagrap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42925B0" wp14:editId="543D2990">
                <wp:simplePos x="0" y="0"/>
                <wp:positionH relativeFrom="column">
                  <wp:posOffset>6071839</wp:posOffset>
                </wp:positionH>
                <wp:positionV relativeFrom="paragraph">
                  <wp:posOffset>176669</wp:posOffset>
                </wp:positionV>
                <wp:extent cx="575930" cy="267630"/>
                <wp:effectExtent l="0" t="0" r="8890" b="12065"/>
                <wp:wrapNone/>
                <wp:docPr id="122222614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30" cy="267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101" style="position:absolute;margin-left:478.1pt;margin-top:13.9pt;width:45.35pt;height:21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" w14:anchorId="012E183D"/>
            </w:pict>
          </mc:Fallback>
        </mc:AlternateContent>
      </w:r>
      <w:r w:rsidR="00CC779B">
        <w:rPr>
          <w:noProof/>
        </w:rPr>
        <w:drawing>
          <wp:inline distT="0" distB="0" distL="0" distR="0" wp14:anchorId="251D8F91" wp14:editId="375C1AD8">
            <wp:extent cx="6188710" cy="1443990"/>
            <wp:effectExtent l="0" t="0" r="0" b="3810"/>
            <wp:docPr id="104063932" name="Picture 61" descr="Una captura de pantalla de una página de inicio de se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3932" name="Picture 61" descr="A screenshot of a login pag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4C77" w14:textId="0EE998E0" w:rsidR="001D49DA" w:rsidRDefault="00CC779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t>Se ha añadido la extensión</w:t>
      </w:r>
    </w:p>
    <w:p w14:paraId="1AFDDCA9" w14:textId="4918DB86" w:rsidR="001D49DA" w:rsidRPr="001D49DA" w:rsidRDefault="007F31F2" w:rsidP="001D49DA">
      <w:pPr>
        <w:pStyle w:val="ListParagrap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9915863" wp14:editId="410491EC">
                <wp:simplePos x="0" y="0"/>
                <wp:positionH relativeFrom="column">
                  <wp:posOffset>459059</wp:posOffset>
                </wp:positionH>
                <wp:positionV relativeFrom="paragraph">
                  <wp:posOffset>16324</wp:posOffset>
                </wp:positionV>
                <wp:extent cx="2019300" cy="1657815"/>
                <wp:effectExtent l="0" t="0" r="12700" b="19050"/>
                <wp:wrapNone/>
                <wp:docPr id="943387514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657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101" style="position:absolute;margin-left:36.15pt;margin-top:1.3pt;width:159pt;height:130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" w14:anchorId="624B80A8"/>
            </w:pict>
          </mc:Fallback>
        </mc:AlternateContent>
      </w:r>
      <w:r w:rsidR="00CC779B">
        <w:rPr>
          <w:noProof/>
        </w:rPr>
        <w:drawing>
          <wp:inline distT="0" distB="0" distL="0" distR="0" wp14:anchorId="70447A4D" wp14:editId="6904DC79">
            <wp:extent cx="2019300" cy="1727200"/>
            <wp:effectExtent l="0" t="0" r="0" b="0"/>
            <wp:docPr id="479442969" name="Picture 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2969" name="Picture 62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939F" w14:textId="10DC425F" w:rsidR="006B15B2" w:rsidRPr="00461214" w:rsidRDefault="006B15B2" w:rsidP="006B15B2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49F2119A" w14:textId="77777777" w:rsidR="006B15B2" w:rsidRPr="00461214" w:rsidRDefault="006B15B2" w:rsidP="006B15B2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164BF6CB" w14:textId="77777777" w:rsidR="00E36780" w:rsidRPr="00461214" w:rsidRDefault="00E36780" w:rsidP="00E36780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04D494C2" w14:textId="77777777" w:rsidR="00E36780" w:rsidRPr="00461214" w:rsidRDefault="00E36780" w:rsidP="00E36780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60EFCBF9" w14:textId="6F4B41C1" w:rsidR="00E36780" w:rsidRPr="00F461B6" w:rsidRDefault="007F31F2" w:rsidP="00F461B6">
      <w:pPr>
        <w:pStyle w:val="Heading2"/>
        <w:ind w:left="431" w:hanging="431"/>
        <w:rPr>
          <w:lang w:val="pt-BR"/>
        </w:rPr>
      </w:pPr>
      <w:bookmarkStart w:id="28" w:name="_Toc177138832"/>
      <w:proofErr w:type="spellStart"/>
      <w:r w:rsidRPr="00223E73">
        <w:rPr>
          <w:lang w:val="pt-BR"/>
        </w:rPr>
        <w:lastRenderedPageBreak/>
        <w:t>Ejercicio</w:t>
      </w:r>
      <w:proofErr w:type="spellEnd"/>
      <w:r w:rsidRPr="00223E73">
        <w:rPr>
          <w:lang w:val="pt-BR"/>
        </w:rPr>
        <w:t xml:space="preserve">: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bookmarkEnd w:id="28"/>
      <w:proofErr w:type="spellEnd"/>
    </w:p>
    <w:p w14:paraId="6A710398" w14:textId="15EDF995" w:rsidR="00E36780" w:rsidRPr="00F461B6" w:rsidRDefault="004A6435" w:rsidP="00F461B6">
      <w:pPr>
        <w:pStyle w:val="Heading2"/>
        <w:ind w:left="431" w:hanging="431"/>
        <w:rPr>
          <w:lang w:val="pt-BR"/>
        </w:rPr>
      </w:pPr>
      <w:bookmarkStart w:id="29" w:name="_Toc177138833"/>
      <w:r>
        <w:t>Introducción</w:t>
      </w:r>
      <w:bookmarkEnd w:id="29"/>
    </w:p>
    <w:p w14:paraId="0CA3CCE4" w14:textId="637A8134" w:rsidR="00E36780" w:rsidRDefault="00CC779B" w:rsidP="00E36780">
      <w:p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, como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registros se </w:t>
      </w:r>
      <w:proofErr w:type="spellStart"/>
      <w:r w:rsidRPr="00223E73">
        <w:rPr>
          <w:lang w:val="pt-BR"/>
        </w:rPr>
        <w:t>recopilarán</w:t>
      </w:r>
      <w:proofErr w:type="spellEnd"/>
      <w:r w:rsidRPr="00223E73">
        <w:rPr>
          <w:lang w:val="pt-BR"/>
        </w:rPr>
        <w:t xml:space="preserve"> a través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chat de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necesitamos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para usar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, se </w:t>
      </w:r>
      <w:proofErr w:type="spellStart"/>
      <w:r w:rsidRPr="00223E73">
        <w:rPr>
          <w:lang w:val="pt-BR"/>
        </w:rPr>
        <w:t>pueden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cualquier</w:t>
      </w:r>
      <w:proofErr w:type="spellEnd"/>
      <w:r w:rsidRPr="00223E73">
        <w:rPr>
          <w:lang w:val="pt-BR"/>
        </w:rPr>
        <w:t xml:space="preserve"> momento, pero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documento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crearemos</w:t>
      </w:r>
      <w:proofErr w:type="spellEnd"/>
      <w:r w:rsidRPr="00223E73">
        <w:rPr>
          <w:lang w:val="pt-BR"/>
        </w:rPr>
        <w:t xml:space="preserve"> todas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anticipación</w:t>
      </w:r>
      <w:proofErr w:type="spellEnd"/>
      <w:r w:rsidRPr="00223E73">
        <w:rPr>
          <w:lang w:val="pt-BR"/>
        </w:rPr>
        <w:t xml:space="preserve">. </w:t>
      </w:r>
    </w:p>
    <w:p w14:paraId="513848E4" w14:textId="77777777" w:rsidR="00CC779B" w:rsidRDefault="00CC779B" w:rsidP="00E36780">
      <w:pPr>
        <w:spacing w:before="120" w:after="120"/>
        <w:rPr>
          <w:lang w:val="pt-BR"/>
        </w:rPr>
      </w:pPr>
    </w:p>
    <w:p w14:paraId="0413C0CB" w14:textId="32ED8A4A" w:rsidR="00CC779B" w:rsidRPr="006A2FC6" w:rsidRDefault="00CC779B" w:rsidP="00E36780">
      <w:pPr>
        <w:spacing w:before="120" w:after="120"/>
        <w:rPr>
          <w:b/>
          <w:bCs/>
          <w:lang w:val="pt-BR"/>
        </w:rPr>
      </w:pPr>
      <w:r w:rsidRPr="00223E73">
        <w:rPr>
          <w:b/>
          <w:bCs/>
          <w:lang w:val="pt-BR"/>
        </w:rPr>
        <w:t xml:space="preserve">A </w:t>
      </w:r>
      <w:proofErr w:type="spellStart"/>
      <w:r w:rsidRPr="00223E73">
        <w:rPr>
          <w:b/>
          <w:bCs/>
          <w:lang w:val="pt-BR"/>
        </w:rPr>
        <w:t>continuación</w:t>
      </w:r>
      <w:proofErr w:type="spellEnd"/>
      <w:r w:rsidRPr="00223E73">
        <w:rPr>
          <w:b/>
          <w:bCs/>
          <w:lang w:val="pt-BR"/>
        </w:rPr>
        <w:t xml:space="preserve"> se </w:t>
      </w:r>
      <w:proofErr w:type="spellStart"/>
      <w:r w:rsidRPr="00223E73">
        <w:rPr>
          <w:b/>
          <w:bCs/>
          <w:lang w:val="pt-BR"/>
        </w:rPr>
        <w:t>muestra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el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diseño</w:t>
      </w:r>
      <w:proofErr w:type="spellEnd"/>
      <w:r w:rsidRPr="00223E73">
        <w:rPr>
          <w:b/>
          <w:bCs/>
          <w:lang w:val="pt-BR"/>
        </w:rPr>
        <w:t>:</w:t>
      </w:r>
    </w:p>
    <w:p w14:paraId="4E23BFD1" w14:textId="77777777" w:rsidR="00CC779B" w:rsidRDefault="00CC779B" w:rsidP="00E36780">
      <w:pPr>
        <w:spacing w:before="120" w:after="120"/>
        <w:rPr>
          <w:lang w:val="pt-BR"/>
        </w:rPr>
      </w:pPr>
    </w:p>
    <w:tbl>
      <w:tblPr>
        <w:tblStyle w:val="TableGrid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4868"/>
        <w:gridCol w:w="4868"/>
      </w:tblGrid>
      <w:tr w:rsidR="00CC779B" w14:paraId="793A3DD4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7FCE232B" w14:textId="50B1C116" w:rsidR="00CC779B" w:rsidRPr="001811AF" w:rsidRDefault="00CC779B" w:rsidP="00E36780">
            <w:pPr>
              <w:spacing w:before="120" w:after="120"/>
              <w:rPr>
                <w:b/>
                <w:bCs/>
                <w:lang w:val="pt-BR"/>
              </w:rPr>
            </w:pPr>
            <w:r w:rsidRPr="001811AF">
              <w:rPr>
                <w:b/>
                <w:bCs/>
              </w:rPr>
              <w:t>Nombre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222825AE" w14:textId="59018697" w:rsidR="00CC779B" w:rsidRPr="001811AF" w:rsidRDefault="00CC779B" w:rsidP="00E36780">
            <w:pPr>
              <w:spacing w:before="120" w:after="120"/>
              <w:rPr>
                <w:b/>
                <w:bCs/>
                <w:lang w:val="pt-BR"/>
              </w:rPr>
            </w:pPr>
            <w:r w:rsidRPr="001811AF">
              <w:rPr>
                <w:b/>
                <w:bCs/>
              </w:rPr>
              <w:t>Tipo</w:t>
            </w:r>
          </w:p>
        </w:tc>
      </w:tr>
      <w:tr w:rsidR="00223E73" w14:paraId="0046A95C" w14:textId="77777777" w:rsidTr="006A2FC6">
        <w:trPr>
          <w:trHeight w:val="597"/>
        </w:trPr>
        <w:tc>
          <w:tcPr>
            <w:tcW w:w="4868" w:type="dxa"/>
            <w:shd w:val="clear" w:color="auto" w:fill="DEEAF6" w:themeFill="accent1" w:themeFillTint="33"/>
          </w:tcPr>
          <w:p w14:paraId="0F5B51A4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name</w:t>
            </w:r>
          </w:p>
          <w:p w14:paraId="682EE0FA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7E6DC259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6979C9FC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0240B7F8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3D57BC12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maritalStatus</w:t>
            </w:r>
          </w:p>
          <w:p w14:paraId="34BDF0C7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30F811D3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75CADB01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7638D7DC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69D6E0EB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address</w:t>
            </w:r>
          </w:p>
          <w:p w14:paraId="399D96CE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45951193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6DAF395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42BABA55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737F842A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cgccpf</w:t>
            </w:r>
          </w:p>
          <w:p w14:paraId="7E20B629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4AD89321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47F9518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59D5032A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7DFE3591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city</w:t>
            </w:r>
          </w:p>
          <w:p w14:paraId="6F9DC28C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1539299E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123D6EEC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50012D0C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1C59F4B0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licenceDrive</w:t>
            </w:r>
          </w:p>
          <w:p w14:paraId="4C61A4B4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3BD1CD31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58F87DDB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0816BBA8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420CC4E7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state</w:t>
            </w:r>
          </w:p>
          <w:p w14:paraId="1347644E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0DE733A6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34DFC85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09454796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7EEA97E6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age</w:t>
            </w:r>
          </w:p>
          <w:p w14:paraId="68C7FC22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19681C0F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5B2082C3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67EDF473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08D2456C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zipcode</w:t>
            </w:r>
          </w:p>
          <w:p w14:paraId="23945D36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0CF14DA4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0DC8B5AA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718543C9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05BE053F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sex</w:t>
            </w:r>
          </w:p>
          <w:p w14:paraId="7D23C399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1D05DA9D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6013C54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63A2D0F4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65DC0086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t>commercialUse</w:t>
            </w:r>
          </w:p>
          <w:p w14:paraId="08AAB962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5F8DBEA8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1896936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  <w:tr w:rsidR="00223E73" w14:paraId="5228DC0C" w14:textId="77777777" w:rsidTr="006A2FC6">
        <w:tc>
          <w:tcPr>
            <w:tcW w:w="4868" w:type="dxa"/>
            <w:shd w:val="clear" w:color="auto" w:fill="DEEAF6" w:themeFill="accent1" w:themeFillTint="33"/>
          </w:tcPr>
          <w:p w14:paraId="440D0F30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 w:rsidRPr="00CC779B">
              <w:rPr>
                <w:lang w:val="en-BR"/>
              </w:rPr>
              <w:lastRenderedPageBreak/>
              <w:t>emailCustomer</w:t>
            </w:r>
          </w:p>
          <w:p w14:paraId="0ADC1646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268170D9" w14:textId="77777777" w:rsidR="00223E73" w:rsidRPr="00CC779B" w:rsidRDefault="00223E73" w:rsidP="00223E73">
            <w:pPr>
              <w:spacing w:before="120" w:after="120"/>
              <w:rPr>
                <w:lang w:val="en-BR"/>
              </w:rPr>
            </w:pPr>
            <w:r>
              <w:rPr>
                <w:lang w:val="en-BR"/>
              </w:rPr>
              <w:t>Free text</w:t>
            </w:r>
          </w:p>
          <w:p w14:paraId="384F381F" w14:textId="77777777" w:rsidR="00223E73" w:rsidRDefault="00223E73" w:rsidP="00223E73">
            <w:pPr>
              <w:spacing w:before="120" w:after="120"/>
              <w:rPr>
                <w:lang w:val="pt-BR"/>
              </w:rPr>
            </w:pPr>
          </w:p>
        </w:tc>
      </w:tr>
    </w:tbl>
    <w:p w14:paraId="45AC1DE5" w14:textId="77777777" w:rsidR="00CC779B" w:rsidRDefault="00CC779B" w:rsidP="00E36780">
      <w:pPr>
        <w:spacing w:before="120" w:after="120"/>
        <w:rPr>
          <w:lang w:val="pt-BR"/>
        </w:rPr>
      </w:pPr>
    </w:p>
    <w:p w14:paraId="6F71311B" w14:textId="3311F6E7" w:rsidR="006A2FC6" w:rsidRPr="006A2FC6" w:rsidRDefault="006A2FC6" w:rsidP="00F461B6">
      <w:pPr>
        <w:pStyle w:val="Heading2"/>
        <w:ind w:left="431" w:hanging="431"/>
        <w:rPr>
          <w:lang w:val="pt-BR"/>
        </w:rPr>
      </w:pPr>
      <w:bookmarkStart w:id="30" w:name="_Toc177138834"/>
      <w:r w:rsidRPr="006A2FC6">
        <w:t xml:space="preserve">Enunciado de ejercicio - Crear variables </w:t>
      </w:r>
      <w:bookmarkEnd w:id="30"/>
    </w:p>
    <w:p w14:paraId="13F4293A" w14:textId="43082356" w:rsidR="006A2FC6" w:rsidRPr="00DA33E6" w:rsidRDefault="006A2FC6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DA33E6">
        <w:t>Haga</w:t>
      </w:r>
      <w:proofErr w:type="spellEnd"/>
      <w:r w:rsidRPr="00DA33E6">
        <w:t xml:space="preserve"> </w:t>
      </w:r>
      <w:proofErr w:type="spellStart"/>
      <w:r w:rsidRPr="00DA33E6">
        <w:t>clic</w:t>
      </w:r>
      <w:proofErr w:type="spellEnd"/>
      <w:r w:rsidRPr="00DA33E6">
        <w:t xml:space="preserve"> </w:t>
      </w:r>
      <w:proofErr w:type="spellStart"/>
      <w:r w:rsidRPr="00DA33E6">
        <w:t>en</w:t>
      </w:r>
      <w:proofErr w:type="spellEnd"/>
      <w:r w:rsidRPr="00DA33E6">
        <w:t xml:space="preserve"> </w:t>
      </w:r>
      <w:r w:rsidR="00980B4B" w:rsidRPr="00980B4B">
        <w:rPr>
          <w:b/>
          <w:bCs/>
        </w:rPr>
        <w:t>Actions</w:t>
      </w:r>
    </w:p>
    <w:p w14:paraId="120E7AB7" w14:textId="65101D97" w:rsidR="006A2FC6" w:rsidRDefault="006A2FC6" w:rsidP="006A2FC6">
      <w:pPr>
        <w:pStyle w:val="ListParagraph"/>
        <w:spacing w:before="120" w:after="120"/>
        <w:ind w:left="927"/>
      </w:pPr>
      <w:r>
        <w:rPr>
          <w:noProof/>
        </w:rPr>
        <w:drawing>
          <wp:inline distT="0" distB="0" distL="0" distR="0" wp14:anchorId="364C0F3C" wp14:editId="282A9D4E">
            <wp:extent cx="1943100" cy="1422400"/>
            <wp:effectExtent l="0" t="0" r="0" b="0"/>
            <wp:docPr id="1799180917" name="Picture 6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80917" name="Picture 63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2BDD" w14:textId="77777777" w:rsidR="006A2FC6" w:rsidRDefault="006A2FC6" w:rsidP="006A2FC6">
      <w:pPr>
        <w:pStyle w:val="ListParagraph"/>
        <w:spacing w:before="120" w:after="120"/>
        <w:ind w:left="927"/>
      </w:pPr>
    </w:p>
    <w:p w14:paraId="77702D2E" w14:textId="1DC0943C" w:rsidR="006A2FC6" w:rsidRDefault="006A2FC6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proofErr w:type="spellStart"/>
      <w:r>
        <w:t>Selecione</w:t>
      </w:r>
      <w:proofErr w:type="spellEnd"/>
      <w:r w:rsidRPr="00980B4B">
        <w:rPr>
          <w:b/>
          <w:bCs/>
        </w:rPr>
        <w:t xml:space="preserve"> </w:t>
      </w:r>
      <w:r w:rsidR="00980B4B" w:rsidRPr="00980B4B">
        <w:rPr>
          <w:b/>
          <w:bCs/>
        </w:rPr>
        <w:t>Created by you</w:t>
      </w:r>
    </w:p>
    <w:p w14:paraId="191A596D" w14:textId="77777777" w:rsidR="006A2FC6" w:rsidRDefault="006A2FC6" w:rsidP="006A2FC6">
      <w:pPr>
        <w:pStyle w:val="ListParagraph"/>
      </w:pPr>
    </w:p>
    <w:p w14:paraId="381F0547" w14:textId="40C960B1" w:rsidR="006A2FC6" w:rsidRDefault="006A2FC6" w:rsidP="006A2FC6">
      <w:pPr>
        <w:pStyle w:val="ListParagraph"/>
        <w:spacing w:before="120" w:after="120"/>
        <w:ind w:left="927"/>
        <w:contextualSpacing w:val="0"/>
      </w:pPr>
      <w:r>
        <w:rPr>
          <w:noProof/>
        </w:rPr>
        <w:drawing>
          <wp:inline distT="0" distB="0" distL="0" distR="0" wp14:anchorId="088F2CD0" wp14:editId="25D8C811">
            <wp:extent cx="1892300" cy="1625600"/>
            <wp:effectExtent l="0" t="0" r="0" b="0"/>
            <wp:docPr id="824241571" name="Picture 6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41571" name="Picture 64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D1C" w14:textId="703FBF94" w:rsidR="006A2FC6" w:rsidRDefault="006A2FC6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t xml:space="preserve">Clique </w:t>
      </w:r>
      <w:proofErr w:type="spellStart"/>
      <w:r>
        <w:t>em</w:t>
      </w:r>
      <w:proofErr w:type="spellEnd"/>
      <w:r>
        <w:t xml:space="preserve"> </w:t>
      </w:r>
      <w:r w:rsidRPr="00980B4B">
        <w:rPr>
          <w:b/>
          <w:bCs/>
        </w:rPr>
        <w:t>New Variable</w:t>
      </w:r>
    </w:p>
    <w:p w14:paraId="12822B33" w14:textId="5F3B3F06" w:rsidR="006A2FC6" w:rsidRDefault="006A2FC6" w:rsidP="006A2FC6">
      <w:pPr>
        <w:pStyle w:val="ListParagraph"/>
        <w:spacing w:before="120" w:after="120"/>
        <w:ind w:left="927"/>
        <w:contextualSpacing w:val="0"/>
      </w:pPr>
      <w:r>
        <w:rPr>
          <w:noProof/>
        </w:rPr>
        <w:drawing>
          <wp:inline distT="0" distB="0" distL="0" distR="0" wp14:anchorId="7EEDA39D" wp14:editId="2BAED465">
            <wp:extent cx="2108200" cy="914400"/>
            <wp:effectExtent l="0" t="0" r="0" b="0"/>
            <wp:docPr id="707476662" name="Picture 65" descr="Un cuadro rectangular azul y blanco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6662" name="Picture 65" descr="A blue and white rectangular box with white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B84" w14:textId="35AF9C79" w:rsidR="006A2FC6" w:rsidRPr="00DA33E6" w:rsidRDefault="006A2FC6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, escriba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primera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</w:t>
      </w:r>
      <w:proofErr w:type="spellEnd"/>
      <w:r w:rsidRPr="00223E73">
        <w:rPr>
          <w:lang w:val="pt-BR"/>
        </w:rPr>
        <w:t xml:space="preserve"> "</w:t>
      </w:r>
      <w:proofErr w:type="spellStart"/>
      <w:r w:rsidRPr="00223E73">
        <w:rPr>
          <w:lang w:val="pt-BR"/>
        </w:rPr>
        <w:t>nombre</w:t>
      </w:r>
      <w:proofErr w:type="spellEnd"/>
      <w:r w:rsidRPr="00223E73">
        <w:rPr>
          <w:lang w:val="pt-BR"/>
        </w:rPr>
        <w:t>"</w:t>
      </w:r>
    </w:p>
    <w:p w14:paraId="54EF10B0" w14:textId="0F36C3B0" w:rsidR="006A2FC6" w:rsidRPr="00223E73" w:rsidRDefault="006A2FC6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campo Tipo, </w:t>
      </w:r>
      <w:proofErr w:type="spellStart"/>
      <w:r w:rsidRPr="00223E73">
        <w:rPr>
          <w:lang w:val="pt-BR"/>
        </w:rPr>
        <w:t>seleccione</w:t>
      </w:r>
      <w:proofErr w:type="spellEnd"/>
      <w:r w:rsidRPr="00980B4B">
        <w:rPr>
          <w:b/>
          <w:bCs/>
          <w:lang w:val="pt-BR"/>
        </w:rPr>
        <w:t xml:space="preserve"> "</w:t>
      </w:r>
      <w:r w:rsidR="00980B4B" w:rsidRPr="00980B4B">
        <w:rPr>
          <w:b/>
          <w:bCs/>
          <w:lang w:val="pt-BR"/>
        </w:rPr>
        <w:t xml:space="preserve">Free </w:t>
      </w:r>
      <w:proofErr w:type="spellStart"/>
      <w:r w:rsidR="00980B4B" w:rsidRPr="00980B4B">
        <w:rPr>
          <w:b/>
          <w:bCs/>
          <w:lang w:val="pt-BR"/>
        </w:rPr>
        <w:t>Text</w:t>
      </w:r>
      <w:proofErr w:type="spellEnd"/>
      <w:r w:rsidRPr="00980B4B">
        <w:rPr>
          <w:b/>
          <w:bCs/>
          <w:lang w:val="pt-BR"/>
        </w:rPr>
        <w:t>"</w:t>
      </w:r>
    </w:p>
    <w:p w14:paraId="0EB84E72" w14:textId="45DD146D" w:rsidR="006A2FC6" w:rsidRDefault="006A2FC6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80B4B" w:rsidRPr="00980B4B">
        <w:rPr>
          <w:b/>
          <w:bCs/>
        </w:rPr>
        <w:t>Save</w:t>
      </w:r>
    </w:p>
    <w:p w14:paraId="5F809F08" w14:textId="77777777" w:rsidR="00CB72C5" w:rsidRDefault="00CB72C5" w:rsidP="00CB72C5">
      <w:pPr>
        <w:spacing w:before="120" w:after="120"/>
      </w:pPr>
    </w:p>
    <w:p w14:paraId="0A6E3578" w14:textId="77777777" w:rsidR="00CB72C5" w:rsidRDefault="00CB72C5" w:rsidP="00CB72C5">
      <w:pPr>
        <w:spacing w:before="120" w:after="120"/>
      </w:pPr>
    </w:p>
    <w:p w14:paraId="1B679942" w14:textId="2936985C" w:rsidR="00CB72C5" w:rsidRDefault="00CB72C5" w:rsidP="00CB72C5">
      <w:pPr>
        <w:spacing w:before="120" w:after="1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E7FC5C2" wp14:editId="7D9EDA6A">
                <wp:simplePos x="0" y="0"/>
                <wp:positionH relativeFrom="column">
                  <wp:posOffset>2387600</wp:posOffset>
                </wp:positionH>
                <wp:positionV relativeFrom="paragraph">
                  <wp:posOffset>3296487</wp:posOffset>
                </wp:positionV>
                <wp:extent cx="2051685" cy="274676"/>
                <wp:effectExtent l="0" t="0" r="18415" b="17780"/>
                <wp:wrapNone/>
                <wp:docPr id="787285669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274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67" style="position:absolute;margin-left:188pt;margin-top:259.55pt;width:161.55pt;height:21.6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" w14:anchorId="68BD1E2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142B69" wp14:editId="691C622C">
                <wp:simplePos x="0" y="0"/>
                <wp:positionH relativeFrom="column">
                  <wp:posOffset>183995</wp:posOffset>
                </wp:positionH>
                <wp:positionV relativeFrom="paragraph">
                  <wp:posOffset>587298</wp:posOffset>
                </wp:positionV>
                <wp:extent cx="2051685" cy="274676"/>
                <wp:effectExtent l="0" t="0" r="18415" b="17780"/>
                <wp:wrapNone/>
                <wp:docPr id="742335519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274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67" style="position:absolute;margin-left:14.5pt;margin-top:46.25pt;width:161.55pt;height:21.6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" w14:anchorId="5875BAF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4B98546" wp14:editId="08185203">
                <wp:simplePos x="0" y="0"/>
                <wp:positionH relativeFrom="column">
                  <wp:posOffset>221166</wp:posOffset>
                </wp:positionH>
                <wp:positionV relativeFrom="paragraph">
                  <wp:posOffset>981307</wp:posOffset>
                </wp:positionV>
                <wp:extent cx="4259766" cy="564995"/>
                <wp:effectExtent l="0" t="0" r="7620" b="6985"/>
                <wp:wrapNone/>
                <wp:docPr id="1596277646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766" cy="564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67" style="position:absolute;margin-left:17.4pt;margin-top:77.25pt;width:335.4pt;height:44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" w14:anchorId="599486EB"/>
            </w:pict>
          </mc:Fallback>
        </mc:AlternateContent>
      </w:r>
      <w:r>
        <w:rPr>
          <w:noProof/>
        </w:rPr>
        <w:drawing>
          <wp:inline distT="0" distB="0" distL="0" distR="0" wp14:anchorId="620AD871" wp14:editId="551E4516">
            <wp:extent cx="4597400" cy="3721100"/>
            <wp:effectExtent l="0" t="0" r="0" b="0"/>
            <wp:docPr id="752158059" name="Picture 6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8059" name="Picture 66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932" w14:textId="77777777" w:rsidR="00CB72C5" w:rsidRDefault="00CB72C5" w:rsidP="00CB72C5">
      <w:pPr>
        <w:spacing w:before="120" w:after="120"/>
      </w:pPr>
    </w:p>
    <w:p w14:paraId="6DD879A0" w14:textId="4888A668" w:rsidR="00CB72C5" w:rsidRPr="00DA33E6" w:rsidRDefault="00CB72C5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Repite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mismo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para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tabla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ejercicio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 xml:space="preserve">8.1, </w:t>
      </w:r>
      <w:r w:rsidRPr="00223E73">
        <w:rPr>
          <w:lang w:val="pt-BR"/>
        </w:rPr>
        <w:t xml:space="preserve">al final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tendrás</w:t>
      </w:r>
      <w:proofErr w:type="spellEnd"/>
      <w:r w:rsidRPr="00223E73">
        <w:rPr>
          <w:lang w:val="pt-BR"/>
        </w:rPr>
        <w:t xml:space="preserve"> una tabla como </w:t>
      </w:r>
      <w:proofErr w:type="gramStart"/>
      <w:r w:rsidRPr="00223E73">
        <w:rPr>
          <w:lang w:val="pt-BR"/>
        </w:rPr>
        <w:t>esta</w:t>
      </w:r>
      <w:proofErr w:type="gram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ejemplo</w:t>
      </w:r>
      <w:proofErr w:type="spellEnd"/>
      <w:r w:rsidRPr="00223E73">
        <w:rPr>
          <w:lang w:val="pt-BR"/>
        </w:rPr>
        <w:t>.</w:t>
      </w:r>
    </w:p>
    <w:p w14:paraId="5947936F" w14:textId="27CDA679" w:rsidR="00CB72C5" w:rsidRPr="00CB72C5" w:rsidRDefault="00CB72C5" w:rsidP="00CB72C5">
      <w:pPr>
        <w:spacing w:before="120" w:after="120"/>
        <w:ind w:left="567"/>
        <w:rPr>
          <w:lang w:val="pt-BR"/>
        </w:rPr>
      </w:pPr>
      <w:r>
        <w:rPr>
          <w:noProof/>
        </w:rPr>
        <w:drawing>
          <wp:inline distT="0" distB="0" distL="0" distR="0" wp14:anchorId="1778308C" wp14:editId="13F6E344">
            <wp:extent cx="6188710" cy="2598420"/>
            <wp:effectExtent l="0" t="0" r="0" b="5080"/>
            <wp:docPr id="1743108114" name="Picture 6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8114" name="Picture 68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1A3" w14:textId="77777777" w:rsidR="006A2FC6" w:rsidRPr="006A2FC6" w:rsidRDefault="006A2FC6" w:rsidP="00E36780">
      <w:pPr>
        <w:spacing w:before="120" w:after="120"/>
      </w:pPr>
    </w:p>
    <w:p w14:paraId="2D69D697" w14:textId="3794F99F" w:rsidR="006A2FC6" w:rsidRPr="006A2FC6" w:rsidRDefault="006A2FC6" w:rsidP="00E36780">
      <w:pPr>
        <w:spacing w:before="120" w:after="120"/>
      </w:pPr>
    </w:p>
    <w:p w14:paraId="21EC2E0B" w14:textId="77777777" w:rsidR="006A2FC6" w:rsidRPr="006A2FC6" w:rsidRDefault="006A2FC6" w:rsidP="00E36780">
      <w:pPr>
        <w:spacing w:before="120" w:after="120"/>
      </w:pPr>
    </w:p>
    <w:p w14:paraId="6C3CE506" w14:textId="77777777" w:rsidR="006A2FC6" w:rsidRPr="006A2FC6" w:rsidRDefault="006A2FC6" w:rsidP="00E36780">
      <w:pPr>
        <w:spacing w:before="120" w:after="120"/>
      </w:pPr>
    </w:p>
    <w:p w14:paraId="363F8C52" w14:textId="77777777" w:rsidR="006A2FC6" w:rsidRPr="006A2FC6" w:rsidRDefault="006A2FC6" w:rsidP="00E36780">
      <w:pPr>
        <w:spacing w:before="120" w:after="120"/>
      </w:pPr>
    </w:p>
    <w:p w14:paraId="41A1968B" w14:textId="77777777" w:rsidR="006A2FC6" w:rsidRPr="006A2FC6" w:rsidRDefault="006A2FC6" w:rsidP="00E36780">
      <w:pPr>
        <w:spacing w:before="120" w:after="120"/>
      </w:pPr>
    </w:p>
    <w:p w14:paraId="4C4A9D07" w14:textId="77777777" w:rsidR="006A2FC6" w:rsidRPr="006A2FC6" w:rsidRDefault="006A2FC6" w:rsidP="00E36780">
      <w:pPr>
        <w:spacing w:before="120" w:after="120"/>
      </w:pPr>
    </w:p>
    <w:p w14:paraId="0305A05B" w14:textId="1418D222" w:rsidR="00E36780" w:rsidRPr="00F461B6" w:rsidRDefault="00161C13" w:rsidP="00F461B6">
      <w:pPr>
        <w:pStyle w:val="Heading2"/>
        <w:ind w:left="431" w:hanging="431"/>
        <w:rPr>
          <w:lang w:val="pt-BR"/>
        </w:rPr>
      </w:pPr>
      <w:bookmarkStart w:id="31" w:name="_Toc177138835"/>
      <w:r w:rsidRPr="00F461B6">
        <w:lastRenderedPageBreak/>
        <w:t>Ejercicio: Crear el flujo conversacional</w:t>
      </w:r>
      <w:bookmarkEnd w:id="31"/>
    </w:p>
    <w:p w14:paraId="09E56FCB" w14:textId="74BC87FC" w:rsidR="00E36780" w:rsidRPr="00F461B6" w:rsidRDefault="009F58F3" w:rsidP="00F461B6">
      <w:pPr>
        <w:pStyle w:val="Heading2"/>
        <w:ind w:left="431" w:hanging="431"/>
        <w:rPr>
          <w:lang w:val="pt-BR"/>
        </w:rPr>
      </w:pPr>
      <w:bookmarkStart w:id="32" w:name="_Toc177138836"/>
      <w:r w:rsidRPr="00F461B6">
        <w:t>Introducción</w:t>
      </w:r>
      <w:bookmarkEnd w:id="32"/>
    </w:p>
    <w:p w14:paraId="1CB2CBCD" w14:textId="72683C09" w:rsidR="001811AF" w:rsidRDefault="001811AF" w:rsidP="001811AF">
      <w:pPr>
        <w:spacing w:before="120" w:after="120"/>
        <w:rPr>
          <w:lang w:val="pt-BR"/>
        </w:rPr>
      </w:pPr>
      <w:r w:rsidRPr="00223E73">
        <w:rPr>
          <w:lang w:val="pt-BR"/>
        </w:rPr>
        <w:t>¡</w:t>
      </w:r>
      <w:proofErr w:type="spellStart"/>
      <w:r w:rsidRPr="00223E73">
        <w:rPr>
          <w:lang w:val="pt-BR"/>
        </w:rPr>
        <w:t>Comencemos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nuestro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!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, vamos a tomar una ruta </w:t>
      </w:r>
      <w:proofErr w:type="spellStart"/>
      <w:r w:rsidRPr="00223E73">
        <w:rPr>
          <w:lang w:val="pt-BR"/>
        </w:rPr>
        <w:t>sencilla</w:t>
      </w:r>
      <w:proofErr w:type="spellEnd"/>
      <w:r w:rsidRPr="00223E73">
        <w:rPr>
          <w:lang w:val="pt-BR"/>
        </w:rPr>
        <w:t xml:space="preserve">, pero no </w:t>
      </w:r>
      <w:proofErr w:type="spellStart"/>
      <w:r w:rsidRPr="00223E73">
        <w:rPr>
          <w:lang w:val="pt-BR"/>
        </w:rPr>
        <w:t>dudes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ser </w:t>
      </w:r>
      <w:proofErr w:type="spellStart"/>
      <w:r w:rsidRPr="00223E73">
        <w:rPr>
          <w:lang w:val="pt-BR"/>
        </w:rPr>
        <w:t>creativos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hora de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tus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propios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mensajes</w:t>
      </w:r>
      <w:proofErr w:type="spellEnd"/>
      <w:r w:rsidRPr="00223E73">
        <w:rPr>
          <w:lang w:val="pt-BR"/>
        </w:rPr>
        <w:t xml:space="preserve"> e </w:t>
      </w:r>
      <w:proofErr w:type="spellStart"/>
      <w:r w:rsidRPr="00223E73">
        <w:rPr>
          <w:lang w:val="pt-BR"/>
        </w:rPr>
        <w:t>interacciones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usuarios</w:t>
      </w:r>
      <w:proofErr w:type="spellEnd"/>
      <w:r w:rsidRPr="00223E73">
        <w:rPr>
          <w:lang w:val="pt-BR"/>
        </w:rPr>
        <w:t xml:space="preserve">, o incluso de </w:t>
      </w:r>
      <w:proofErr w:type="spellStart"/>
      <w:r w:rsidRPr="00223E73">
        <w:rPr>
          <w:lang w:val="pt-BR"/>
        </w:rPr>
        <w:t>añadir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nuevos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flujos</w:t>
      </w:r>
      <w:proofErr w:type="spellEnd"/>
      <w:r w:rsidRPr="00223E73">
        <w:rPr>
          <w:lang w:val="pt-BR"/>
        </w:rPr>
        <w:t>.</w:t>
      </w:r>
      <w:bookmarkStart w:id="33" w:name="_Toc177138837"/>
    </w:p>
    <w:p w14:paraId="1BA310A9" w14:textId="77777777" w:rsidR="001811AF" w:rsidRDefault="001811AF" w:rsidP="001811AF">
      <w:pPr>
        <w:spacing w:before="120" w:after="120"/>
        <w:rPr>
          <w:lang w:val="pt-BR"/>
        </w:rPr>
      </w:pPr>
    </w:p>
    <w:p w14:paraId="45CC7E50" w14:textId="79C56FEB" w:rsidR="00E36780" w:rsidRPr="00980B4B" w:rsidRDefault="00161C13" w:rsidP="003E5F47">
      <w:pPr>
        <w:pStyle w:val="ListParagraph"/>
        <w:numPr>
          <w:ilvl w:val="0"/>
          <w:numId w:val="6"/>
        </w:numPr>
        <w:spacing w:before="120" w:after="120"/>
      </w:pPr>
      <w:bookmarkStart w:id="34" w:name="_Hlk57984742"/>
      <w:bookmarkEnd w:id="33"/>
      <w:r w:rsidRPr="00DA33E6">
        <w:t xml:space="preserve">Haga clic en el menú lateral de Ai Assistant Builder </w:t>
      </w:r>
      <w:proofErr w:type="spellStart"/>
      <w:r w:rsidRPr="00DA33E6">
        <w:t>en</w:t>
      </w:r>
      <w:proofErr w:type="spellEnd"/>
      <w:r w:rsidRPr="00DA33E6">
        <w:t xml:space="preserve"> </w:t>
      </w:r>
      <w:r w:rsidR="00980B4B">
        <w:rPr>
          <w:b/>
          <w:bCs/>
        </w:rPr>
        <w:t>Actions</w:t>
      </w:r>
      <w:r w:rsidR="00E36780" w:rsidRPr="00DA33E6">
        <w:t>.</w:t>
      </w:r>
    </w:p>
    <w:p w14:paraId="51169795" w14:textId="634007B6" w:rsidR="00E36780" w:rsidRDefault="00F012B6" w:rsidP="00E36780">
      <w:pPr>
        <w:pStyle w:val="ListParagraph"/>
        <w:spacing w:before="120" w:after="120"/>
        <w:ind w:left="360"/>
        <w:contextualSpacing w:val="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E09A63" wp14:editId="3F236B5F">
                <wp:simplePos x="0" y="0"/>
                <wp:positionH relativeFrom="column">
                  <wp:posOffset>228600</wp:posOffset>
                </wp:positionH>
                <wp:positionV relativeFrom="paragraph">
                  <wp:posOffset>365683</wp:posOffset>
                </wp:positionV>
                <wp:extent cx="1583473" cy="304800"/>
                <wp:effectExtent l="0" t="0" r="17145" b="12700"/>
                <wp:wrapNone/>
                <wp:docPr id="1350122279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473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8pt;margin-top:28.8pt;width:124.7pt;height:2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" w14:anchorId="59447E52"/>
            </w:pict>
          </mc:Fallback>
        </mc:AlternateContent>
      </w:r>
      <w:r w:rsidR="00161C13" w:rsidRPr="00F012B6">
        <w:rPr>
          <w:b/>
          <w:bCs/>
          <w:noProof/>
        </w:rPr>
        <w:t xml:space="preserve"> </w:t>
      </w:r>
      <w:r w:rsidR="00161C13">
        <w:rPr>
          <w:b/>
          <w:bCs/>
          <w:noProof/>
        </w:rPr>
        <w:drawing>
          <wp:inline distT="0" distB="0" distL="0" distR="0" wp14:anchorId="77F5483D" wp14:editId="17E14134">
            <wp:extent cx="1778000" cy="1117600"/>
            <wp:effectExtent l="0" t="0" r="0" b="0"/>
            <wp:docPr id="1831421087" name="Picture 6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1087" name="Picture 69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7F40" w14:textId="02F7DDAD" w:rsidR="00161C13" w:rsidRDefault="00161C13" w:rsidP="00E36780">
      <w:pPr>
        <w:pStyle w:val="ListParagraph"/>
        <w:spacing w:before="120" w:after="120"/>
        <w:ind w:left="360"/>
        <w:contextualSpacing w:val="0"/>
      </w:pPr>
    </w:p>
    <w:p w14:paraId="6AC204C5" w14:textId="4C159736" w:rsidR="00E36780" w:rsidRDefault="00F012B6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t xml:space="preserve">Clique em </w:t>
      </w:r>
      <w:r w:rsidRPr="00F012B6">
        <w:rPr>
          <w:b/>
          <w:bCs/>
        </w:rPr>
        <w:t>Create Action +</w:t>
      </w:r>
    </w:p>
    <w:p w14:paraId="303DEB02" w14:textId="13563872" w:rsidR="00E36780" w:rsidRDefault="00F012B6" w:rsidP="00E36780">
      <w:pPr>
        <w:pStyle w:val="ListParagraph"/>
        <w:spacing w:before="120" w:after="120"/>
        <w:ind w:left="360"/>
        <w:contextualSpacing w:val="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90136D5" wp14:editId="1A679E1B">
                <wp:simplePos x="0" y="0"/>
                <wp:positionH relativeFrom="column">
                  <wp:posOffset>250902</wp:posOffset>
                </wp:positionH>
                <wp:positionV relativeFrom="paragraph">
                  <wp:posOffset>635386</wp:posOffset>
                </wp:positionV>
                <wp:extent cx="1330713" cy="460917"/>
                <wp:effectExtent l="0" t="0" r="15875" b="9525"/>
                <wp:wrapNone/>
                <wp:docPr id="95714129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713" cy="460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9.75pt;margin-top:50.05pt;width:104.8pt;height:36.3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" w14:anchorId="67BD0C25"/>
            </w:pict>
          </mc:Fallback>
        </mc:AlternateContent>
      </w:r>
      <w:r>
        <w:rPr>
          <w:noProof/>
        </w:rPr>
        <w:drawing>
          <wp:inline distT="0" distB="0" distL="0" distR="0" wp14:anchorId="3CF561C8" wp14:editId="01F4876B">
            <wp:extent cx="3149600" cy="1219200"/>
            <wp:effectExtent l="0" t="0" r="0" b="0"/>
            <wp:docPr id="538166325" name="Picture 7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66325" name="Picture 7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11E0" w14:textId="77777777" w:rsidR="00421987" w:rsidRDefault="00421987" w:rsidP="00E36780">
      <w:pPr>
        <w:pStyle w:val="ListParagraph"/>
        <w:spacing w:before="120" w:after="120"/>
        <w:ind w:left="360"/>
        <w:contextualSpacing w:val="0"/>
      </w:pPr>
    </w:p>
    <w:p w14:paraId="656E2150" w14:textId="77777777" w:rsidR="00421987" w:rsidRDefault="00421987" w:rsidP="00E36780">
      <w:pPr>
        <w:pStyle w:val="ListParagraph"/>
        <w:spacing w:before="120" w:after="120"/>
        <w:ind w:left="360"/>
        <w:contextualSpacing w:val="0"/>
      </w:pPr>
    </w:p>
    <w:p w14:paraId="37F8869C" w14:textId="365D649B" w:rsidR="00421987" w:rsidRDefault="00421987" w:rsidP="003E5F47">
      <w:pPr>
        <w:pStyle w:val="ListParagraph"/>
        <w:numPr>
          <w:ilvl w:val="0"/>
          <w:numId w:val="6"/>
        </w:numPr>
        <w:spacing w:before="120" w:after="120"/>
        <w:contextualSpacing w:val="0"/>
      </w:pPr>
      <w:r>
        <w:t xml:space="preserve">Clique </w:t>
      </w:r>
      <w:proofErr w:type="spellStart"/>
      <w:r>
        <w:t>em</w:t>
      </w:r>
      <w:proofErr w:type="spellEnd"/>
      <w:r>
        <w:t xml:space="preserve"> </w:t>
      </w:r>
      <w:r w:rsidR="00223E73" w:rsidRPr="00223E73">
        <w:rPr>
          <w:b/>
          <w:bCs/>
        </w:rPr>
        <w:t>Custom-built action</w:t>
      </w:r>
    </w:p>
    <w:p w14:paraId="3B60452A" w14:textId="77777777" w:rsidR="00421987" w:rsidRDefault="00421987" w:rsidP="00421987">
      <w:pPr>
        <w:pStyle w:val="ListParagraph"/>
        <w:spacing w:before="120" w:after="120"/>
        <w:ind w:left="360"/>
        <w:contextualSpacing w:val="0"/>
      </w:pPr>
    </w:p>
    <w:p w14:paraId="72808BFB" w14:textId="5746B984" w:rsidR="00421987" w:rsidRDefault="00421987" w:rsidP="00421987">
      <w:pPr>
        <w:pStyle w:val="ListParagraph"/>
        <w:spacing w:before="120" w:after="120"/>
        <w:ind w:left="360"/>
        <w:contextualSpacing w:val="0"/>
      </w:pPr>
      <w:r>
        <w:rPr>
          <w:noProof/>
        </w:rPr>
        <w:drawing>
          <wp:inline distT="0" distB="0" distL="0" distR="0" wp14:anchorId="4F47DC43" wp14:editId="5D90BBDF">
            <wp:extent cx="1526650" cy="1583473"/>
            <wp:effectExtent l="0" t="0" r="0" b="4445"/>
            <wp:docPr id="1102272041" name="Picture 10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72041" name="Picture 102" descr="A screenshot of a computer scree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0019" cy="15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456" w14:textId="77777777" w:rsidR="00421987" w:rsidRDefault="00421987" w:rsidP="00421987">
      <w:pPr>
        <w:pStyle w:val="ListParagraph"/>
        <w:spacing w:before="120" w:after="120"/>
        <w:ind w:left="360"/>
        <w:contextualSpacing w:val="0"/>
      </w:pPr>
    </w:p>
    <w:p w14:paraId="6EC7BF2F" w14:textId="77777777" w:rsidR="00421987" w:rsidRDefault="00421987" w:rsidP="00421987">
      <w:pPr>
        <w:pStyle w:val="ListParagraph"/>
        <w:spacing w:before="120" w:after="120"/>
        <w:ind w:left="360"/>
        <w:contextualSpacing w:val="0"/>
      </w:pPr>
    </w:p>
    <w:p w14:paraId="3FBB1257" w14:textId="77777777" w:rsidR="00421987" w:rsidRDefault="00421987" w:rsidP="00E36780">
      <w:pPr>
        <w:pStyle w:val="ListParagraph"/>
        <w:spacing w:before="120" w:after="120"/>
        <w:ind w:left="360"/>
        <w:contextualSpacing w:val="0"/>
      </w:pPr>
    </w:p>
    <w:p w14:paraId="5CF2BC26" w14:textId="77777777" w:rsidR="00421987" w:rsidRDefault="00421987" w:rsidP="00E36780">
      <w:pPr>
        <w:pStyle w:val="ListParagraph"/>
        <w:spacing w:before="120" w:after="120"/>
        <w:ind w:left="360"/>
        <w:contextualSpacing w:val="0"/>
      </w:pPr>
    </w:p>
    <w:p w14:paraId="269D72D4" w14:textId="77777777" w:rsidR="00421987" w:rsidRDefault="00421987" w:rsidP="00E36780">
      <w:pPr>
        <w:pStyle w:val="ListParagraph"/>
        <w:spacing w:before="120" w:after="120"/>
        <w:ind w:left="360"/>
        <w:contextualSpacing w:val="0"/>
      </w:pPr>
    </w:p>
    <w:p w14:paraId="35DC15A1" w14:textId="77777777" w:rsidR="00421987" w:rsidRDefault="00F012B6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Ahora, </w:t>
      </w:r>
      <w:proofErr w:type="spellStart"/>
      <w:r w:rsidRPr="00223E73">
        <w:rPr>
          <w:lang w:val="pt-BR"/>
        </w:rPr>
        <w:t>escribamos</w:t>
      </w:r>
      <w:proofErr w:type="spellEnd"/>
      <w:r w:rsidRPr="00223E73">
        <w:rPr>
          <w:lang w:val="pt-BR"/>
        </w:rPr>
        <w:t xml:space="preserve"> una frase que iniciará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>.</w:t>
      </w:r>
    </w:p>
    <w:p w14:paraId="63DDC39A" w14:textId="7CE79CA0" w:rsidR="00421987" w:rsidRDefault="00421987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>
        <w:lastRenderedPageBreak/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80B4B" w:rsidRPr="00980B4B">
        <w:rPr>
          <w:b/>
          <w:bCs/>
        </w:rPr>
        <w:t>Save</w:t>
      </w:r>
      <w:r>
        <w:t xml:space="preserve"> </w:t>
      </w:r>
    </w:p>
    <w:p w14:paraId="526D85B7" w14:textId="671B77DD" w:rsidR="00E36780" w:rsidRPr="00F012B6" w:rsidRDefault="00421987" w:rsidP="00421987">
      <w:pPr>
        <w:pStyle w:val="ListParagraph"/>
        <w:spacing w:before="120" w:after="120"/>
        <w:ind w:left="360"/>
        <w:contextualSpacing w:val="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proofErr w:type="spellStart"/>
      <w:r w:rsidR="00F012B6" w:rsidRPr="00223E73">
        <w:rPr>
          <w:lang w:val="pt-BR"/>
        </w:rPr>
        <w:t>En</w:t>
      </w:r>
      <w:proofErr w:type="spellEnd"/>
      <w:r w:rsidR="00F012B6" w:rsidRPr="00223E73">
        <w:rPr>
          <w:lang w:val="pt-BR"/>
        </w:rPr>
        <w:t xml:space="preserve"> este </w:t>
      </w:r>
      <w:proofErr w:type="spellStart"/>
      <w:r w:rsidR="00F012B6" w:rsidRPr="00223E73">
        <w:rPr>
          <w:lang w:val="pt-BR"/>
        </w:rPr>
        <w:t>lab</w:t>
      </w:r>
      <w:proofErr w:type="spellEnd"/>
      <w:r w:rsidR="00F012B6" w:rsidRPr="00223E73">
        <w:rPr>
          <w:lang w:val="pt-BR"/>
        </w:rPr>
        <w:t xml:space="preserve">, solo </w:t>
      </w:r>
      <w:proofErr w:type="spellStart"/>
      <w:r w:rsidR="00F012B6" w:rsidRPr="00223E73">
        <w:rPr>
          <w:lang w:val="pt-BR"/>
        </w:rPr>
        <w:t>crearemos</w:t>
      </w:r>
      <w:proofErr w:type="spellEnd"/>
      <w:r w:rsidR="00F012B6" w:rsidRPr="00223E73">
        <w:rPr>
          <w:lang w:val="pt-BR"/>
        </w:rPr>
        <w:t xml:space="preserve"> una frase </w:t>
      </w:r>
      <w:proofErr w:type="spellStart"/>
      <w:r w:rsidR="00F012B6" w:rsidRPr="00223E73">
        <w:rPr>
          <w:lang w:val="pt-BR"/>
        </w:rPr>
        <w:t>desencadenante</w:t>
      </w:r>
      <w:proofErr w:type="spellEnd"/>
      <w:r w:rsidR="00F012B6" w:rsidRPr="00223E73">
        <w:rPr>
          <w:lang w:val="pt-BR"/>
        </w:rPr>
        <w:t xml:space="preserve">, pero </w:t>
      </w:r>
      <w:proofErr w:type="spellStart"/>
      <w:r w:rsidR="00F012B6" w:rsidRPr="00223E73">
        <w:rPr>
          <w:lang w:val="pt-BR"/>
        </w:rPr>
        <w:t>puedes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crear</w:t>
      </w:r>
      <w:proofErr w:type="spellEnd"/>
      <w:r w:rsidR="00F012B6" w:rsidRPr="00223E73">
        <w:rPr>
          <w:lang w:val="pt-BR"/>
        </w:rPr>
        <w:t xml:space="preserve"> </w:t>
      </w:r>
      <w:proofErr w:type="gramStart"/>
      <w:r w:rsidR="00F012B6" w:rsidRPr="00223E73">
        <w:rPr>
          <w:lang w:val="pt-BR"/>
        </w:rPr>
        <w:t>varias</w:t>
      </w:r>
      <w:proofErr w:type="gramEnd"/>
      <w:r w:rsidR="00F012B6" w:rsidRPr="00223E73">
        <w:rPr>
          <w:lang w:val="pt-BR"/>
        </w:rPr>
        <w:t xml:space="preserve"> frases que </w:t>
      </w:r>
      <w:proofErr w:type="spellStart"/>
      <w:r w:rsidR="00F012B6" w:rsidRPr="00223E73">
        <w:rPr>
          <w:lang w:val="pt-BR"/>
        </w:rPr>
        <w:t>identifiquen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el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escenario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deseado</w:t>
      </w:r>
      <w:proofErr w:type="spellEnd"/>
      <w:r w:rsidR="00F012B6" w:rsidRPr="00223E73">
        <w:rPr>
          <w:lang w:val="pt-BR"/>
        </w:rPr>
        <w:t xml:space="preserve"> e </w:t>
      </w:r>
      <w:proofErr w:type="spellStart"/>
      <w:r w:rsidR="00F012B6" w:rsidRPr="00223E73">
        <w:rPr>
          <w:lang w:val="pt-BR"/>
        </w:rPr>
        <w:t>inicien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el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flujo</w:t>
      </w:r>
      <w:proofErr w:type="spellEnd"/>
      <w:r w:rsidR="00F012B6" w:rsidRPr="00223E73">
        <w:rPr>
          <w:lang w:val="pt-BR"/>
        </w:rPr>
        <w:t xml:space="preserve"> de </w:t>
      </w:r>
      <w:proofErr w:type="spellStart"/>
      <w:r w:rsidR="00F012B6" w:rsidRPr="00223E73">
        <w:rPr>
          <w:lang w:val="pt-BR"/>
        </w:rPr>
        <w:t>la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conversación</w:t>
      </w:r>
      <w:proofErr w:type="spellEnd"/>
      <w:r w:rsidR="00F012B6" w:rsidRPr="00223E73">
        <w:rPr>
          <w:lang w:val="pt-BR"/>
        </w:rPr>
        <w:t xml:space="preserve">. </w:t>
      </w:r>
      <w:proofErr w:type="spellStart"/>
      <w:r w:rsidR="00F012B6" w:rsidRPr="00223E73">
        <w:rPr>
          <w:lang w:val="pt-BR"/>
        </w:rPr>
        <w:t>En</w:t>
      </w:r>
      <w:proofErr w:type="spellEnd"/>
      <w:r w:rsidR="00F012B6" w:rsidRPr="00223E73">
        <w:rPr>
          <w:lang w:val="pt-BR"/>
        </w:rPr>
        <w:t xml:space="preserve"> este </w:t>
      </w:r>
      <w:proofErr w:type="spellStart"/>
      <w:r w:rsidR="00F012B6" w:rsidRPr="00223E73">
        <w:rPr>
          <w:lang w:val="pt-BR"/>
        </w:rPr>
        <w:t>ejemplo</w:t>
      </w:r>
      <w:proofErr w:type="spellEnd"/>
      <w:r w:rsidR="00F012B6" w:rsidRPr="00223E73">
        <w:rPr>
          <w:lang w:val="pt-BR"/>
        </w:rPr>
        <w:t xml:space="preserve">, </w:t>
      </w:r>
      <w:proofErr w:type="spellStart"/>
      <w:r w:rsidR="00F012B6" w:rsidRPr="00223E73">
        <w:rPr>
          <w:lang w:val="pt-BR"/>
        </w:rPr>
        <w:t>la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oración</w:t>
      </w:r>
      <w:proofErr w:type="spellEnd"/>
      <w:r w:rsidR="00F012B6" w:rsidRPr="00223E73">
        <w:rPr>
          <w:lang w:val="pt-BR"/>
        </w:rPr>
        <w:t xml:space="preserve"> que inicia </w:t>
      </w:r>
      <w:proofErr w:type="spellStart"/>
      <w:r w:rsidR="00F012B6" w:rsidRPr="00223E73">
        <w:rPr>
          <w:lang w:val="pt-BR"/>
        </w:rPr>
        <w:t>el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flujo</w:t>
      </w:r>
      <w:proofErr w:type="spellEnd"/>
      <w:r w:rsidR="00F012B6" w:rsidRPr="00223E73">
        <w:rPr>
          <w:lang w:val="pt-BR"/>
        </w:rPr>
        <w:t xml:space="preserve"> es "Me </w:t>
      </w:r>
      <w:proofErr w:type="spellStart"/>
      <w:r w:rsidR="00F012B6" w:rsidRPr="00223E73">
        <w:rPr>
          <w:lang w:val="pt-BR"/>
        </w:rPr>
        <w:t>gustaría</w:t>
      </w:r>
      <w:proofErr w:type="spellEnd"/>
      <w:r w:rsidR="00F012B6" w:rsidRPr="00223E73">
        <w:rPr>
          <w:lang w:val="pt-BR"/>
        </w:rPr>
        <w:t xml:space="preserve"> </w:t>
      </w:r>
      <w:proofErr w:type="spellStart"/>
      <w:r w:rsidR="00F012B6" w:rsidRPr="00223E73">
        <w:rPr>
          <w:lang w:val="pt-BR"/>
        </w:rPr>
        <w:t>comenzar</w:t>
      </w:r>
      <w:proofErr w:type="spellEnd"/>
      <w:r w:rsidR="00F012B6" w:rsidRPr="00223E73">
        <w:rPr>
          <w:lang w:val="pt-BR"/>
        </w:rPr>
        <w:t xml:space="preserve"> una </w:t>
      </w:r>
      <w:proofErr w:type="spellStart"/>
      <w:r w:rsidR="00F012B6" w:rsidRPr="00223E73">
        <w:rPr>
          <w:lang w:val="pt-BR"/>
        </w:rPr>
        <w:t>cotización</w:t>
      </w:r>
      <w:proofErr w:type="spellEnd"/>
      <w:r w:rsidR="00F012B6" w:rsidRPr="00223E73">
        <w:rPr>
          <w:lang w:val="pt-BR"/>
        </w:rPr>
        <w:t xml:space="preserve"> de seguro"</w:t>
      </w:r>
    </w:p>
    <w:p w14:paraId="772523A8" w14:textId="5F2C2D48" w:rsidR="00F012B6" w:rsidRPr="00F012B6" w:rsidRDefault="00421987" w:rsidP="00F012B6">
      <w:pPr>
        <w:pStyle w:val="ListParagraph"/>
        <w:spacing w:before="120" w:after="120"/>
        <w:contextualSpacing w:val="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CD201B7" wp14:editId="5F2D2978">
                <wp:simplePos x="0" y="0"/>
                <wp:positionH relativeFrom="column">
                  <wp:posOffset>2622101</wp:posOffset>
                </wp:positionH>
                <wp:positionV relativeFrom="paragraph">
                  <wp:posOffset>1200166</wp:posOffset>
                </wp:positionV>
                <wp:extent cx="929052" cy="312234"/>
                <wp:effectExtent l="0" t="0" r="10795" b="18415"/>
                <wp:wrapNone/>
                <wp:docPr id="1214296999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52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206.45pt;margin-top:94.5pt;width:73.15pt;height:24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" w14:anchorId="41229DE5"/>
            </w:pict>
          </mc:Fallback>
        </mc:AlternateContent>
      </w:r>
      <w:r w:rsidR="00F012B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452F8D1" wp14:editId="6828588E">
                <wp:simplePos x="0" y="0"/>
                <wp:positionH relativeFrom="column">
                  <wp:posOffset>689517</wp:posOffset>
                </wp:positionH>
                <wp:positionV relativeFrom="paragraph">
                  <wp:posOffset>607323</wp:posOffset>
                </wp:positionV>
                <wp:extent cx="4207727" cy="312234"/>
                <wp:effectExtent l="0" t="0" r="8890" b="18415"/>
                <wp:wrapNone/>
                <wp:docPr id="137258736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727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54.3pt;margin-top:47.8pt;width:331.3pt;height:24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" w14:anchorId="71E70A9C"/>
            </w:pict>
          </mc:Fallback>
        </mc:AlternateContent>
      </w:r>
      <w:r w:rsidR="00F012B6">
        <w:rPr>
          <w:noProof/>
        </w:rPr>
        <w:drawing>
          <wp:inline distT="0" distB="0" distL="0" distR="0" wp14:anchorId="53215270" wp14:editId="5EB6FAC0">
            <wp:extent cx="4660900" cy="1714500"/>
            <wp:effectExtent l="0" t="0" r="0" b="0"/>
            <wp:docPr id="1062099496" name="Picture 7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99496" name="Picture 72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91D8" w14:textId="1162D21A" w:rsidR="00F012B6" w:rsidRPr="00F012B6" w:rsidRDefault="00F012B6" w:rsidP="00F012B6">
      <w:pPr>
        <w:pStyle w:val="ListParagraph"/>
        <w:spacing w:before="120" w:after="120"/>
        <w:contextualSpacing w:val="0"/>
        <w:rPr>
          <w:lang w:val="pt-BR"/>
        </w:rPr>
      </w:pPr>
    </w:p>
    <w:p w14:paraId="31ABD213" w14:textId="1F378D2C" w:rsidR="00F012B6" w:rsidRPr="00F012B6" w:rsidRDefault="00F012B6" w:rsidP="00F012B6">
      <w:pPr>
        <w:pStyle w:val="ListParagraph"/>
        <w:spacing w:before="120" w:after="120"/>
        <w:contextualSpacing w:val="0"/>
        <w:rPr>
          <w:lang w:val="pt-BR"/>
        </w:rPr>
      </w:pPr>
    </w:p>
    <w:p w14:paraId="4963976A" w14:textId="580A2D88" w:rsidR="00F012B6" w:rsidRPr="00F012B6" w:rsidRDefault="00F012B6" w:rsidP="00F012B6">
      <w:pPr>
        <w:pStyle w:val="ListParagraph"/>
        <w:spacing w:before="120" w:after="120"/>
        <w:contextualSpacing w:val="0"/>
        <w:rPr>
          <w:lang w:val="pt-BR"/>
        </w:rPr>
      </w:pPr>
    </w:p>
    <w:p w14:paraId="08135804" w14:textId="352BF048" w:rsidR="00F012B6" w:rsidRPr="00F012B6" w:rsidRDefault="00F012B6" w:rsidP="00F012B6">
      <w:pPr>
        <w:pStyle w:val="ListParagraph"/>
        <w:spacing w:before="120" w:after="120"/>
        <w:contextualSpacing w:val="0"/>
        <w:rPr>
          <w:lang w:val="pt-BR"/>
        </w:rPr>
      </w:pPr>
    </w:p>
    <w:p w14:paraId="2EA35993" w14:textId="541445D7" w:rsidR="00F012B6" w:rsidRPr="00F012B6" w:rsidRDefault="00F012B6" w:rsidP="00F012B6">
      <w:pPr>
        <w:pStyle w:val="ListParagraph"/>
        <w:spacing w:before="120" w:after="120"/>
        <w:contextualSpacing w:val="0"/>
        <w:rPr>
          <w:lang w:val="pt-BR"/>
        </w:rPr>
      </w:pPr>
    </w:p>
    <w:p w14:paraId="4EAF9D17" w14:textId="2EE5F0F9" w:rsidR="00E36780" w:rsidRDefault="00F012B6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07EEEE" wp14:editId="3C2E566A">
                <wp:simplePos x="0" y="0"/>
                <wp:positionH relativeFrom="column">
                  <wp:posOffset>548767</wp:posOffset>
                </wp:positionH>
                <wp:positionV relativeFrom="paragraph">
                  <wp:posOffset>713105</wp:posOffset>
                </wp:positionV>
                <wp:extent cx="2735766" cy="312234"/>
                <wp:effectExtent l="0" t="0" r="7620" b="18415"/>
                <wp:wrapNone/>
                <wp:docPr id="150049230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766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3.2pt;margin-top:56.15pt;width:215.4pt;height:24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" w14:anchorId="5E9DA951"/>
            </w:pict>
          </mc:Fallback>
        </mc:AlternateContent>
      </w:r>
      <w:proofErr w:type="spellStart"/>
      <w:r w:rsidRPr="00223E73">
        <w:rPr>
          <w:lang w:val="pt-BR"/>
        </w:rPr>
        <w:t>Escribamos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primera</w:t>
      </w:r>
      <w:proofErr w:type="spellEnd"/>
      <w:r w:rsidRPr="00223E73">
        <w:rPr>
          <w:lang w:val="pt-BR"/>
        </w:rPr>
        <w:t xml:space="preserve"> pregunta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788175F0" wp14:editId="6DB69A93">
            <wp:extent cx="5969000" cy="1346200"/>
            <wp:effectExtent l="0" t="0" r="0" b="0"/>
            <wp:docPr id="411915546" name="Picture 7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15546" name="Picture 73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0B92" w14:textId="3C89DB00" w:rsidR="00F93602" w:rsidRPr="00980B4B" w:rsidRDefault="00F012B6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b/>
          <w:bCs/>
          <w:lang w:val="pt-BR"/>
        </w:rPr>
      </w:pPr>
      <w:r w:rsidRPr="00223E73">
        <w:rPr>
          <w:lang w:val="pt-BR"/>
        </w:rPr>
        <w:t xml:space="preserve">Haga </w:t>
      </w:r>
      <w:proofErr w:type="gramStart"/>
      <w:r w:rsidRPr="00223E73">
        <w:rPr>
          <w:lang w:val="pt-BR"/>
        </w:rPr>
        <w:t xml:space="preserve">clic </w:t>
      </w:r>
      <w:r w:rsidR="00980B4B" w:rsidRPr="00980B4B">
        <w:rPr>
          <w:b/>
          <w:bCs/>
          <w:lang w:val="pt-BR"/>
        </w:rPr>
        <w:t>Define</w:t>
      </w:r>
      <w:proofErr w:type="gramEnd"/>
      <w:r w:rsidR="00980B4B" w:rsidRPr="00980B4B">
        <w:rPr>
          <w:b/>
          <w:bCs/>
          <w:lang w:val="pt-BR"/>
        </w:rPr>
        <w:t xml:space="preserve"> cus</w:t>
      </w:r>
      <w:proofErr w:type="spellStart"/>
      <w:r w:rsidR="00980B4B" w:rsidRPr="00980B4B">
        <w:rPr>
          <w:b/>
          <w:bCs/>
          <w:lang w:val="pt-BR"/>
        </w:rPr>
        <w:t>tomer</w:t>
      </w:r>
      <w:proofErr w:type="spellEnd"/>
      <w:r w:rsidR="00980B4B" w:rsidRPr="00980B4B">
        <w:rPr>
          <w:b/>
          <w:bCs/>
          <w:lang w:val="pt-BR"/>
        </w:rPr>
        <w:t xml:space="preserve"> response</w:t>
      </w:r>
    </w:p>
    <w:p w14:paraId="17634BCF" w14:textId="692BB5CD" w:rsidR="00F012B6" w:rsidRDefault="00F012B6" w:rsidP="00F93602">
      <w:pPr>
        <w:pStyle w:val="ListParagraph"/>
        <w:spacing w:before="120" w:after="120"/>
        <w:contextualSpacing w:val="0"/>
        <w:rPr>
          <w:lang w:val="pt-BR"/>
        </w:rPr>
      </w:pPr>
      <w:r>
        <w:rPr>
          <w:noProof/>
        </w:rPr>
        <w:drawing>
          <wp:inline distT="0" distB="0" distL="0" distR="0" wp14:anchorId="00CDF806" wp14:editId="587068DB">
            <wp:extent cx="5816600" cy="482600"/>
            <wp:effectExtent l="0" t="0" r="0" b="0"/>
            <wp:docPr id="21128093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0933" name="Picture 211280933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AA4B" w14:textId="16B73A0B" w:rsidR="00F93602" w:rsidRPr="00F93602" w:rsidRDefault="00F93602" w:rsidP="00F93602">
      <w:pPr>
        <w:pStyle w:val="ListParagraph"/>
        <w:spacing w:before="120" w:after="120"/>
        <w:contextualSpacing w:val="0"/>
        <w:rPr>
          <w:lang w:val="pt-BR"/>
        </w:rPr>
      </w:pPr>
      <w:r w:rsidRPr="00223E73">
        <w:rPr>
          <w:b/>
          <w:bCs/>
          <w:lang w:val="pt-BR"/>
        </w:rPr>
        <w:t>Nota:</w:t>
      </w:r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 exploraremos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opciones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b/>
          <w:bCs/>
          <w:lang w:val="pt-BR"/>
        </w:rPr>
        <w:t>Opciones</w:t>
      </w:r>
      <w:proofErr w:type="spellEnd"/>
      <w:r w:rsidRPr="00223E73">
        <w:rPr>
          <w:lang w:val="pt-BR"/>
        </w:rPr>
        <w:t xml:space="preserve"> y </w:t>
      </w:r>
      <w:r w:rsidRPr="00223E73">
        <w:rPr>
          <w:b/>
          <w:bCs/>
          <w:lang w:val="pt-BR"/>
        </w:rPr>
        <w:t xml:space="preserve">Texto </w:t>
      </w:r>
      <w:proofErr w:type="gramStart"/>
      <w:r w:rsidRPr="00223E73">
        <w:rPr>
          <w:b/>
          <w:bCs/>
          <w:lang w:val="pt-BR"/>
        </w:rPr>
        <w:t>Libre</w:t>
      </w:r>
      <w:r w:rsidRPr="00223E73">
        <w:rPr>
          <w:lang w:val="pt-BR"/>
        </w:rPr>
        <w:t xml:space="preserve"> .</w:t>
      </w:r>
      <w:proofErr w:type="gramEnd"/>
    </w:p>
    <w:p w14:paraId="7C24EA1E" w14:textId="417F78ED" w:rsidR="00F012B6" w:rsidRDefault="00F9360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9DBDEE0" wp14:editId="1617950D">
                <wp:simplePos x="0" y="0"/>
                <wp:positionH relativeFrom="column">
                  <wp:posOffset>548268</wp:posOffset>
                </wp:positionH>
                <wp:positionV relativeFrom="paragraph">
                  <wp:posOffset>1232024</wp:posOffset>
                </wp:positionV>
                <wp:extent cx="1040781" cy="312234"/>
                <wp:effectExtent l="0" t="0" r="13335" b="18415"/>
                <wp:wrapNone/>
                <wp:docPr id="35924144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81" cy="3122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3.15pt;margin-top:97pt;width:81.95pt;height:24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" w14:anchorId="2DD31C42"/>
            </w:pict>
          </mc:Fallback>
        </mc:AlternateConten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tipo </w:t>
      </w:r>
      <w:proofErr w:type="gramStart"/>
      <w:r w:rsidRPr="00223E73">
        <w:rPr>
          <w:lang w:val="pt-BR"/>
        </w:rPr>
        <w:t xml:space="preserve">de  </w:t>
      </w:r>
      <w:proofErr w:type="spellStart"/>
      <w:r w:rsidRPr="00223E73">
        <w:rPr>
          <w:lang w:val="pt-BR"/>
        </w:rPr>
        <w:t>respuesta</w:t>
      </w:r>
      <w:proofErr w:type="spellEnd"/>
      <w:proofErr w:type="gramEnd"/>
      <w:r w:rsidRPr="00223E73">
        <w:rPr>
          <w:lang w:val="pt-BR"/>
        </w:rPr>
        <w:t xml:space="preserve"> </w:t>
      </w:r>
      <w:r w:rsidR="00DA3F9D">
        <w:rPr>
          <w:b/>
          <w:bCs/>
          <w:lang w:val="pt-BR"/>
        </w:rPr>
        <w:t xml:space="preserve">Free </w:t>
      </w:r>
      <w:proofErr w:type="spellStart"/>
      <w:r w:rsidR="00DA3F9D">
        <w:rPr>
          <w:b/>
          <w:bCs/>
          <w:lang w:val="pt-BR"/>
        </w:rPr>
        <w:t>text</w:t>
      </w:r>
      <w:proofErr w:type="spellEnd"/>
      <w:r w:rsidR="001811AF" w:rsidRPr="00223E73">
        <w:rPr>
          <w:lang w:val="pt-BR"/>
        </w:rPr>
        <w:t>.</w:t>
      </w:r>
      <w:r>
        <w:rPr>
          <w:noProof/>
        </w:rPr>
        <w:drawing>
          <wp:inline distT="0" distB="0" distL="0" distR="0" wp14:anchorId="45E60436" wp14:editId="1FE77811">
            <wp:extent cx="5842000" cy="2679700"/>
            <wp:effectExtent l="0" t="0" r="0" b="0"/>
            <wp:docPr id="220549711" name="Picture 7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9711" name="Picture 75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8E44" w14:textId="420FD055" w:rsidR="00F012B6" w:rsidRDefault="00F9360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99F377" wp14:editId="696C3F16">
                <wp:simplePos x="0" y="0"/>
                <wp:positionH relativeFrom="column">
                  <wp:posOffset>4718824</wp:posOffset>
                </wp:positionH>
                <wp:positionV relativeFrom="paragraph">
                  <wp:posOffset>1558925</wp:posOffset>
                </wp:positionV>
                <wp:extent cx="1556835" cy="401444"/>
                <wp:effectExtent l="0" t="0" r="18415" b="17780"/>
                <wp:wrapNone/>
                <wp:docPr id="1894333196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835" cy="401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371.55pt;margin-top:122.75pt;width:122.6pt;height:31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" w14:anchorId="3C71B51A"/>
            </w:pict>
          </mc:Fallback>
        </mc:AlternateContent>
      </w:r>
      <w:r w:rsidRPr="00223E73">
        <w:rPr>
          <w:lang w:val="pt-BR"/>
        </w:rPr>
        <w:t xml:space="preserve">Vista previa de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tipo de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 se </w:t>
      </w:r>
      <w:proofErr w:type="gramStart"/>
      <w:r w:rsidRPr="00223E73">
        <w:rPr>
          <w:lang w:val="pt-BR"/>
        </w:rPr>
        <w:t>ha</w:t>
      </w:r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establecido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="001811AF" w:rsidRPr="00223E73">
        <w:rPr>
          <w:b/>
          <w:bCs/>
          <w:lang w:val="pt-BR"/>
        </w:rPr>
        <w:t>"</w:t>
      </w:r>
      <w:proofErr w:type="spellStart"/>
      <w:r w:rsidR="00DA3F9D">
        <w:rPr>
          <w:b/>
          <w:bCs/>
          <w:lang w:val="pt-BR"/>
        </w:rPr>
        <w:t>User</w:t>
      </w:r>
      <w:proofErr w:type="spellEnd"/>
      <w:r w:rsidR="00DA3F9D">
        <w:rPr>
          <w:b/>
          <w:bCs/>
          <w:lang w:val="pt-BR"/>
        </w:rPr>
        <w:t xml:space="preserve"> </w:t>
      </w:r>
      <w:proofErr w:type="spellStart"/>
      <w:r w:rsidR="00DA3F9D">
        <w:rPr>
          <w:b/>
          <w:bCs/>
          <w:lang w:val="pt-BR"/>
        </w:rPr>
        <w:t>enters</w:t>
      </w:r>
      <w:proofErr w:type="spellEnd"/>
      <w:r w:rsidR="00DA3F9D">
        <w:rPr>
          <w:b/>
          <w:bCs/>
          <w:lang w:val="pt-BR"/>
        </w:rPr>
        <w:t xml:space="preserve"> </w:t>
      </w:r>
      <w:proofErr w:type="spellStart"/>
      <w:r w:rsidR="00DA3F9D">
        <w:rPr>
          <w:b/>
          <w:bCs/>
          <w:lang w:val="pt-BR"/>
        </w:rPr>
        <w:t>free</w:t>
      </w:r>
      <w:proofErr w:type="spellEnd"/>
      <w:r w:rsidR="00DA3F9D">
        <w:rPr>
          <w:b/>
          <w:bCs/>
          <w:lang w:val="pt-BR"/>
        </w:rPr>
        <w:t xml:space="preserve"> </w:t>
      </w:r>
      <w:proofErr w:type="spellStart"/>
      <w:r w:rsidR="00DA3F9D">
        <w:rPr>
          <w:b/>
          <w:bCs/>
          <w:lang w:val="pt-BR"/>
        </w:rPr>
        <w:t>text</w:t>
      </w:r>
      <w:proofErr w:type="spellEnd"/>
      <w:r w:rsidR="001811AF" w:rsidRPr="00223E73">
        <w:rPr>
          <w:b/>
          <w:bCs/>
          <w:lang w:val="pt-BR"/>
        </w:rPr>
        <w:t>"</w:t>
      </w:r>
      <w:r>
        <w:rPr>
          <w:noProof/>
        </w:rPr>
        <w:drawing>
          <wp:inline distT="0" distB="0" distL="0" distR="0" wp14:anchorId="6C757E0C" wp14:editId="57977087">
            <wp:extent cx="6134100" cy="2108200"/>
            <wp:effectExtent l="0" t="0" r="0" b="0"/>
            <wp:docPr id="219819736" name="Picture 7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19736" name="Picture 76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1D4" w14:textId="5AC36713" w:rsidR="00F93602" w:rsidRDefault="00F93602" w:rsidP="00F93602">
      <w:pPr>
        <w:spacing w:before="120" w:after="120"/>
        <w:rPr>
          <w:lang w:val="pt-BR"/>
        </w:rPr>
      </w:pPr>
    </w:p>
    <w:p w14:paraId="41687611" w14:textId="58312DFE" w:rsidR="00F93602" w:rsidRDefault="00F93602" w:rsidP="00F93602">
      <w:pPr>
        <w:spacing w:before="120" w:after="120"/>
        <w:rPr>
          <w:lang w:val="pt-BR"/>
        </w:rPr>
      </w:pPr>
    </w:p>
    <w:p w14:paraId="3C1768B2" w14:textId="61574C9F" w:rsidR="00F93602" w:rsidRDefault="00F93602" w:rsidP="00F93602">
      <w:pPr>
        <w:spacing w:before="120" w:after="120"/>
        <w:rPr>
          <w:lang w:val="pt-BR"/>
        </w:rPr>
      </w:pPr>
    </w:p>
    <w:p w14:paraId="642C80AC" w14:textId="775F4CC7" w:rsidR="00F93602" w:rsidRPr="00F93602" w:rsidRDefault="00F93602" w:rsidP="00F93602">
      <w:pPr>
        <w:spacing w:before="120" w:after="120"/>
        <w:rPr>
          <w:lang w:val="pt-BR"/>
        </w:rPr>
      </w:pPr>
    </w:p>
    <w:p w14:paraId="428BF106" w14:textId="5974D7ED" w:rsidR="00F012B6" w:rsidRDefault="00F93602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1348556" wp14:editId="7AFD02D8">
                <wp:simplePos x="0" y="0"/>
                <wp:positionH relativeFrom="column">
                  <wp:posOffset>228011</wp:posOffset>
                </wp:positionH>
                <wp:positionV relativeFrom="paragraph">
                  <wp:posOffset>456565</wp:posOffset>
                </wp:positionV>
                <wp:extent cx="1464526" cy="327102"/>
                <wp:effectExtent l="0" t="0" r="8890" b="15875"/>
                <wp:wrapNone/>
                <wp:docPr id="147588774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52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7.95pt;margin-top:35.95pt;width:115.3pt;height:25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" w14:anchorId="71E04B7B"/>
            </w:pict>
          </mc:Fallback>
        </mc:AlternateConten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paso</w:t>
      </w:r>
      <w:proofErr w:type="spellEnd"/>
      <w:proofErr w:type="gram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 xml:space="preserve">Y </w:t>
      </w:r>
      <w:proofErr w:type="spellStart"/>
      <w:r w:rsidRPr="00223E73">
        <w:rPr>
          <w:b/>
          <w:bCs/>
          <w:lang w:val="pt-BR"/>
        </w:rPr>
        <w:t>luego</w:t>
      </w:r>
      <w:proofErr w:type="spellEnd"/>
      <w:r w:rsidRPr="00223E73">
        <w:rPr>
          <w:b/>
          <w:bCs/>
          <w:lang w:val="pt-BR"/>
        </w:rPr>
        <w:t xml:space="preserve">  </w:t>
      </w:r>
      <w:proofErr w:type="spellStart"/>
      <w:r w:rsidRPr="00223E73">
        <w:rPr>
          <w:lang w:val="pt-BR"/>
        </w:rPr>
        <w:t>seleccionaremos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acción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haga</w:t>
      </w:r>
      <w:proofErr w:type="spellEnd"/>
      <w:r w:rsidRPr="00223E73">
        <w:rPr>
          <w:lang w:val="pt-BR"/>
        </w:rPr>
        <w:t xml:space="preserve">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b/>
          <w:bCs/>
          <w:lang w:val="pt-BR"/>
        </w:rPr>
        <w:t xml:space="preserve"> </w:t>
      </w:r>
      <w:r w:rsidR="00DA3F9D">
        <w:rPr>
          <w:b/>
          <w:bCs/>
          <w:lang w:val="pt-BR"/>
        </w:rPr>
        <w:t xml:space="preserve">Continue </w:t>
      </w:r>
      <w:proofErr w:type="spellStart"/>
      <w:r w:rsidR="00DA3F9D">
        <w:rPr>
          <w:b/>
          <w:bCs/>
          <w:lang w:val="pt-BR"/>
        </w:rPr>
        <w:t>to</w:t>
      </w:r>
      <w:proofErr w:type="spellEnd"/>
      <w:r w:rsidR="00DA3F9D">
        <w:rPr>
          <w:b/>
          <w:bCs/>
          <w:lang w:val="pt-BR"/>
        </w:rPr>
        <w:t xml:space="preserve"> </w:t>
      </w:r>
      <w:proofErr w:type="spellStart"/>
      <w:r w:rsidR="00DA3F9D">
        <w:rPr>
          <w:b/>
          <w:bCs/>
          <w:lang w:val="pt-BR"/>
        </w:rPr>
        <w:t>next</w:t>
      </w:r>
      <w:proofErr w:type="spellEnd"/>
      <w:r w:rsidR="00DA3F9D">
        <w:rPr>
          <w:b/>
          <w:bCs/>
          <w:lang w:val="pt-BR"/>
        </w:rPr>
        <w:t xml:space="preserve"> step</w:t>
      </w:r>
      <w:r>
        <w:rPr>
          <w:noProof/>
        </w:rPr>
        <w:drawing>
          <wp:inline distT="0" distB="0" distL="0" distR="0" wp14:anchorId="00B2CF74" wp14:editId="774CDC03">
            <wp:extent cx="4267200" cy="1955800"/>
            <wp:effectExtent l="0" t="0" r="0" b="0"/>
            <wp:docPr id="646389484" name="Picture 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89484" name="Picture 77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DAA5" w14:textId="0F0DE11F" w:rsidR="00F93602" w:rsidRPr="00F93602" w:rsidRDefault="00F93602" w:rsidP="00F93602">
      <w:pPr>
        <w:spacing w:before="120" w:after="120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F087670" wp14:editId="7A7BA5B9">
                <wp:simplePos x="0" y="0"/>
                <wp:positionH relativeFrom="column">
                  <wp:posOffset>635</wp:posOffset>
                </wp:positionH>
                <wp:positionV relativeFrom="paragraph">
                  <wp:posOffset>342714</wp:posOffset>
                </wp:positionV>
                <wp:extent cx="1464526" cy="327102"/>
                <wp:effectExtent l="0" t="0" r="8890" b="15875"/>
                <wp:wrapNone/>
                <wp:docPr id="154434834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52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.05pt;margin-top:27pt;width:115.3pt;height:25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" w14:anchorId="2D00DACE"/>
            </w:pict>
          </mc:Fallback>
        </mc:AlternateContent>
      </w:r>
      <w:r>
        <w:rPr>
          <w:noProof/>
        </w:rPr>
        <w:drawing>
          <wp:inline distT="0" distB="0" distL="0" distR="0" wp14:anchorId="6823B404" wp14:editId="3CBDED8C">
            <wp:extent cx="4457700" cy="685800"/>
            <wp:effectExtent l="0" t="0" r="0" b="0"/>
            <wp:docPr id="1031942577" name="Picture 78" descr="Un objeto rectangular blanco con u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2577" name="Picture 78" descr="A white rectangular object with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A475" w14:textId="41669F16" w:rsidR="00F93602" w:rsidRPr="0021646B" w:rsidRDefault="0021646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r w:rsidR="00DA3F9D">
        <w:rPr>
          <w:b/>
          <w:bCs/>
          <w:lang w:val="pt-BR"/>
        </w:rPr>
        <w:t>N</w:t>
      </w:r>
      <w:r w:rsidR="00DA3F9D" w:rsidRPr="00DA3F9D">
        <w:rPr>
          <w:b/>
          <w:bCs/>
          <w:lang w:val="pt-BR"/>
        </w:rPr>
        <w:t>ew Step</w:t>
      </w:r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siguiente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cuadro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interacción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</w:p>
    <w:p w14:paraId="6718ED12" w14:textId="70997D19" w:rsidR="00F93602" w:rsidRDefault="0021646B" w:rsidP="00F93602">
      <w:pPr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DF65C36" wp14:editId="4643D5F2">
                <wp:simplePos x="0" y="0"/>
                <wp:positionH relativeFrom="column">
                  <wp:posOffset>146824</wp:posOffset>
                </wp:positionH>
                <wp:positionV relativeFrom="paragraph">
                  <wp:posOffset>204981</wp:posOffset>
                </wp:positionV>
                <wp:extent cx="899532" cy="327102"/>
                <wp:effectExtent l="0" t="0" r="15240" b="15875"/>
                <wp:wrapNone/>
                <wp:docPr id="192859026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532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1.55pt;margin-top:16.15pt;width:70.85pt;height:25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" w14:anchorId="4A3756A0"/>
            </w:pict>
          </mc:Fallback>
        </mc:AlternateContent>
      </w:r>
      <w:r>
        <w:rPr>
          <w:noProof/>
        </w:rPr>
        <w:drawing>
          <wp:inline distT="0" distB="0" distL="0" distR="0" wp14:anchorId="3F3D62C1" wp14:editId="6537B169">
            <wp:extent cx="1231900" cy="533400"/>
            <wp:effectExtent l="0" t="0" r="0" b="0"/>
            <wp:docPr id="237187466" name="Picture 80" descr="Un recuadro azul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87466" name="Picture 80" descr="A blue box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C4BF" w14:textId="5CAFEC25" w:rsidR="00F93602" w:rsidRPr="00F93602" w:rsidRDefault="00F93602" w:rsidP="00F93602">
      <w:pPr>
        <w:spacing w:before="120" w:after="120"/>
        <w:rPr>
          <w:lang w:val="pt-BR"/>
        </w:rPr>
      </w:pPr>
    </w:p>
    <w:p w14:paraId="0111DAA2" w14:textId="119A0883" w:rsidR="00F93602" w:rsidRDefault="0021646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segunda pregunta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"¿</w:t>
      </w:r>
      <w:proofErr w:type="spellStart"/>
      <w:r w:rsidRPr="00223E73">
        <w:rPr>
          <w:b/>
          <w:bCs/>
          <w:lang w:val="pt-BR"/>
        </w:rPr>
        <w:t>Cuál</w:t>
      </w:r>
      <w:proofErr w:type="spellEnd"/>
      <w:r w:rsidRPr="00223E73">
        <w:rPr>
          <w:b/>
          <w:bCs/>
          <w:lang w:val="pt-BR"/>
        </w:rPr>
        <w:t xml:space="preserve"> es </w:t>
      </w:r>
      <w:proofErr w:type="spellStart"/>
      <w:r w:rsidRPr="00223E73">
        <w:rPr>
          <w:b/>
          <w:bCs/>
          <w:lang w:val="pt-BR"/>
        </w:rPr>
        <w:t>su</w:t>
      </w:r>
      <w:proofErr w:type="spellEnd"/>
      <w:r w:rsidRPr="00223E73">
        <w:rPr>
          <w:b/>
          <w:bCs/>
          <w:lang w:val="pt-BR"/>
        </w:rPr>
        <w:t xml:space="preserve"> estado civil </w:t>
      </w:r>
      <w:proofErr w:type="spellStart"/>
      <w:r w:rsidRPr="00223E73">
        <w:rPr>
          <w:b/>
          <w:bCs/>
          <w:lang w:val="pt-BR"/>
        </w:rPr>
        <w:t>actual</w:t>
      </w:r>
      <w:proofErr w:type="spellEnd"/>
      <w:r w:rsidRPr="00223E73">
        <w:rPr>
          <w:b/>
          <w:bCs/>
          <w:lang w:val="pt-BR"/>
        </w:rPr>
        <w:t>?"</w:t>
      </w:r>
    </w:p>
    <w:p w14:paraId="2B3F6C4E" w14:textId="49823032" w:rsidR="0021646B" w:rsidRDefault="0021646B" w:rsidP="0021646B">
      <w:pPr>
        <w:pStyle w:val="ListParagraph"/>
        <w:spacing w:before="120" w:after="120"/>
        <w:contextualSpacing w:val="0"/>
        <w:rPr>
          <w:lang w:val="pt-BR"/>
        </w:rPr>
      </w:pPr>
    </w:p>
    <w:p w14:paraId="08C5EE3E" w14:textId="20E57C71" w:rsidR="0021646B" w:rsidRDefault="0021646B" w:rsidP="0021646B">
      <w:pPr>
        <w:spacing w:before="120" w:after="120"/>
        <w:jc w:val="both"/>
        <w:rPr>
          <w:lang w:val="pt-BR"/>
        </w:rPr>
      </w:pPr>
      <w:r w:rsidRPr="00223E73">
        <w:rPr>
          <w:b/>
          <w:bCs/>
          <w:lang w:val="pt-BR"/>
        </w:rPr>
        <w:t>Nota:</w:t>
      </w:r>
      <w:r w:rsidRPr="00223E73">
        <w:rPr>
          <w:lang w:val="pt-BR"/>
        </w:rPr>
        <w:t xml:space="preserve"> El Front </w:t>
      </w:r>
      <w:proofErr w:type="spellStart"/>
      <w:r w:rsidRPr="00223E73">
        <w:rPr>
          <w:lang w:val="pt-BR"/>
        </w:rPr>
        <w:t>End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recibe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solicitud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cotización</w:t>
      </w:r>
      <w:proofErr w:type="spellEnd"/>
      <w:r w:rsidRPr="00223E73">
        <w:rPr>
          <w:lang w:val="pt-BR"/>
        </w:rPr>
        <w:t xml:space="preserve"> de seguro </w:t>
      </w:r>
      <w:proofErr w:type="spellStart"/>
      <w:r w:rsidRPr="00223E73">
        <w:rPr>
          <w:lang w:val="pt-BR"/>
        </w:rPr>
        <w:t>acepta</w:t>
      </w:r>
      <w:proofErr w:type="spellEnd"/>
      <w:r w:rsidRPr="00223E73">
        <w:rPr>
          <w:lang w:val="pt-BR"/>
        </w:rPr>
        <w:t xml:space="preserve"> solo dos valores como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>: "</w:t>
      </w:r>
      <w:proofErr w:type="spellStart"/>
      <w:r w:rsidR="00DA3F9D" w:rsidRPr="00DA3F9D">
        <w:rPr>
          <w:b/>
          <w:bCs/>
          <w:lang w:val="pt-BR"/>
        </w:rPr>
        <w:t>Married</w:t>
      </w:r>
      <w:proofErr w:type="spellEnd"/>
      <w:r w:rsidRPr="00223E73">
        <w:rPr>
          <w:lang w:val="pt-BR"/>
        </w:rPr>
        <w:t>" y "</w:t>
      </w:r>
      <w:r w:rsidR="00DA3F9D" w:rsidRPr="00DA3F9D">
        <w:rPr>
          <w:b/>
          <w:bCs/>
          <w:lang w:val="pt-BR"/>
        </w:rPr>
        <w:t>Single</w:t>
      </w:r>
      <w:r w:rsidRPr="00223E73">
        <w:rPr>
          <w:lang w:val="pt-BR"/>
        </w:rPr>
        <w:t xml:space="preserve">". </w:t>
      </w:r>
      <w:proofErr w:type="spellStart"/>
      <w:r w:rsidRPr="00223E73">
        <w:rPr>
          <w:lang w:val="pt-BR"/>
        </w:rPr>
        <w:t>Sin</w:t>
      </w:r>
      <w:proofErr w:type="spellEnd"/>
      <w:r w:rsidRPr="00223E73">
        <w:rPr>
          <w:lang w:val="pt-BR"/>
        </w:rPr>
        <w:t xml:space="preserve"> embargo,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, </w:t>
      </w:r>
      <w:proofErr w:type="spellStart"/>
      <w:r w:rsidRPr="00223E73">
        <w:rPr>
          <w:lang w:val="pt-BR"/>
        </w:rPr>
        <w:t>haremos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pregunta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="00DA3F9D">
        <w:rPr>
          <w:lang w:val="pt-BR"/>
        </w:rPr>
        <w:t>spanish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garantizar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correcta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comprensión</w:t>
      </w:r>
      <w:proofErr w:type="spellEnd"/>
      <w:r w:rsidRPr="00223E73">
        <w:rPr>
          <w:lang w:val="pt-BR"/>
        </w:rPr>
        <w:t xml:space="preserve"> por parte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. Dado que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debe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restringirse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estos</w:t>
      </w:r>
      <w:proofErr w:type="spellEnd"/>
      <w:r w:rsidRPr="00223E73">
        <w:rPr>
          <w:lang w:val="pt-BR"/>
        </w:rPr>
        <w:t xml:space="preserve"> dos valores,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lugar de permitir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escriba </w:t>
      </w:r>
      <w:proofErr w:type="spellStart"/>
      <w:r w:rsidRPr="00223E73">
        <w:rPr>
          <w:lang w:val="pt-BR"/>
        </w:rPr>
        <w:t>libremente</w:t>
      </w:r>
      <w:proofErr w:type="spellEnd"/>
      <w:r w:rsidRPr="00223E73">
        <w:rPr>
          <w:lang w:val="pt-BR"/>
        </w:rPr>
        <w:t xml:space="preserve">, configuraremos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para que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opciones</w:t>
      </w:r>
      <w:proofErr w:type="spellEnd"/>
      <w:r w:rsidRPr="00223E73">
        <w:rPr>
          <w:lang w:val="pt-BR"/>
        </w:rPr>
        <w:t xml:space="preserve"> predefinidas.</w:t>
      </w:r>
    </w:p>
    <w:p w14:paraId="0789EB29" w14:textId="645BC56E" w:rsidR="0021646B" w:rsidRPr="0021646B" w:rsidRDefault="0021646B" w:rsidP="0021646B">
      <w:pPr>
        <w:spacing w:before="120" w:after="120"/>
        <w:jc w:val="both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7D1DE64" wp14:editId="4E3AF279">
                <wp:simplePos x="0" y="0"/>
                <wp:positionH relativeFrom="column">
                  <wp:posOffset>146823</wp:posOffset>
                </wp:positionH>
                <wp:positionV relativeFrom="paragraph">
                  <wp:posOffset>457881</wp:posOffset>
                </wp:positionV>
                <wp:extent cx="2066693" cy="327102"/>
                <wp:effectExtent l="0" t="0" r="16510" b="15875"/>
                <wp:wrapNone/>
                <wp:docPr id="1494210179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693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1.55pt;margin-top:36.05pt;width:162.75pt;height:25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" w14:anchorId="6B6289E3"/>
            </w:pict>
          </mc:Fallback>
        </mc:AlternateContent>
      </w:r>
      <w:r>
        <w:rPr>
          <w:noProof/>
        </w:rPr>
        <w:drawing>
          <wp:inline distT="0" distB="0" distL="0" distR="0" wp14:anchorId="7F6718AA" wp14:editId="03E61656">
            <wp:extent cx="4330700" cy="1295400"/>
            <wp:effectExtent l="0" t="0" r="0" b="0"/>
            <wp:docPr id="1335223243" name="Picture 8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3243" name="Picture 8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1192" w14:textId="0EC8782B" w:rsidR="00F012B6" w:rsidRPr="00F012B6" w:rsidRDefault="0021646B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Definir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cliente, </w:t>
      </w:r>
      <w:proofErr w:type="spellStart"/>
      <w:r w:rsidRPr="00223E73">
        <w:rPr>
          <w:lang w:val="pt-BR"/>
        </w:rPr>
        <w:t>seleccionaremos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 xml:space="preserve"> </w:t>
      </w:r>
      <w:r w:rsidR="00DA3F9D">
        <w:rPr>
          <w:b/>
          <w:bCs/>
          <w:lang w:val="pt-BR"/>
        </w:rPr>
        <w:t>Options</w:t>
      </w:r>
      <w:proofErr w:type="gramEnd"/>
    </w:p>
    <w:p w14:paraId="422A4C81" w14:textId="26F0844B" w:rsidR="00E36780" w:rsidRPr="00F012B6" w:rsidRDefault="00E36780" w:rsidP="00E36780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bookmarkEnd w:id="34"/>
    <w:p w14:paraId="54B2BA23" w14:textId="78D18CA0" w:rsidR="00CB72C5" w:rsidRDefault="0021646B" w:rsidP="00C53CDD">
      <w:pPr>
        <w:spacing w:before="120" w:after="12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C810C30" wp14:editId="0FBE833D">
                <wp:simplePos x="0" y="0"/>
                <wp:positionH relativeFrom="column">
                  <wp:posOffset>972015</wp:posOffset>
                </wp:positionH>
                <wp:positionV relativeFrom="paragraph">
                  <wp:posOffset>564995</wp:posOffset>
                </wp:positionV>
                <wp:extent cx="1107687" cy="327102"/>
                <wp:effectExtent l="0" t="0" r="10160" b="15875"/>
                <wp:wrapNone/>
                <wp:docPr id="1712567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687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76.55pt;margin-top:44.5pt;width:87.2pt;height:25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" w14:anchorId="7136C5B5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06D453FD" wp14:editId="474552E6">
            <wp:extent cx="4229100" cy="2692400"/>
            <wp:effectExtent l="0" t="0" r="0" b="0"/>
            <wp:docPr id="1141169621" name="Picture 82" descr="Captura de pantalla de la respuesta de un cli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69621" name="Picture 82" descr="A screenshot of a customer respons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63F" w14:textId="333F071E" w:rsidR="00AD1A1C" w:rsidRDefault="00AD1A1C" w:rsidP="00C53CDD">
      <w:pPr>
        <w:spacing w:before="120" w:after="120"/>
        <w:jc w:val="center"/>
        <w:rPr>
          <w:b/>
          <w:bCs/>
        </w:rPr>
      </w:pPr>
    </w:p>
    <w:p w14:paraId="107ED9CA" w14:textId="0E573DFB" w:rsidR="00AD1A1C" w:rsidRDefault="00AD1A1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Ingrese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primera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"Casado"</w:t>
      </w:r>
    </w:p>
    <w:p w14:paraId="62DF259C" w14:textId="1C3B0C58" w:rsidR="00AD1A1C" w:rsidRDefault="00AD1A1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segunda </w:t>
      </w:r>
      <w:proofErr w:type="spell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"</w:t>
      </w:r>
      <w:proofErr w:type="spellStart"/>
      <w:r w:rsidRPr="00223E73">
        <w:rPr>
          <w:b/>
          <w:bCs/>
          <w:lang w:val="pt-BR"/>
        </w:rPr>
        <w:t>Soltero</w:t>
      </w:r>
      <w:proofErr w:type="spellEnd"/>
      <w:r w:rsidRPr="00223E73">
        <w:rPr>
          <w:b/>
          <w:bCs/>
          <w:lang w:val="pt-BR"/>
        </w:rPr>
        <w:t>"</w:t>
      </w:r>
    </w:p>
    <w:p w14:paraId="060D34F0" w14:textId="7B664AB0" w:rsidR="00AD1A1C" w:rsidRPr="00AD1A1C" w:rsidRDefault="00AD1A1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DA3F9D" w:rsidRPr="00DA3F9D">
        <w:rPr>
          <w:b/>
          <w:bCs/>
        </w:rPr>
        <w:t>Apply</w:t>
      </w:r>
      <w:r>
        <w:t xml:space="preserve"> </w:t>
      </w:r>
    </w:p>
    <w:p w14:paraId="722C1A55" w14:textId="1D6BD349" w:rsidR="00AD1A1C" w:rsidRDefault="00AD1A1C" w:rsidP="00AD1A1C">
      <w:pPr>
        <w:spacing w:before="120" w:after="120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1A262F" wp14:editId="39E4561E">
                <wp:simplePos x="0" y="0"/>
                <wp:positionH relativeFrom="column">
                  <wp:posOffset>1322070</wp:posOffset>
                </wp:positionH>
                <wp:positionV relativeFrom="paragraph">
                  <wp:posOffset>2330450</wp:posOffset>
                </wp:positionV>
                <wp:extent cx="1821366" cy="327102"/>
                <wp:effectExtent l="0" t="0" r="7620" b="15875"/>
                <wp:wrapNone/>
                <wp:docPr id="18444349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04.1pt;margin-top:183.5pt;width:143.4pt;height:25.7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" w14:anchorId="6A9B3DEC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F23742" wp14:editId="375D67F6">
                <wp:simplePos x="0" y="0"/>
                <wp:positionH relativeFrom="column">
                  <wp:posOffset>68487</wp:posOffset>
                </wp:positionH>
                <wp:positionV relativeFrom="paragraph">
                  <wp:posOffset>950873</wp:posOffset>
                </wp:positionV>
                <wp:extent cx="1821366" cy="327102"/>
                <wp:effectExtent l="0" t="0" r="7620" b="15875"/>
                <wp:wrapNone/>
                <wp:docPr id="103785440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5.4pt;margin-top:74.85pt;width:143.4pt;height:25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" w14:anchorId="27C35D30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D2C1E35" wp14:editId="6B329F4A">
                <wp:simplePos x="0" y="0"/>
                <wp:positionH relativeFrom="column">
                  <wp:posOffset>65049</wp:posOffset>
                </wp:positionH>
                <wp:positionV relativeFrom="paragraph">
                  <wp:posOffset>612914</wp:posOffset>
                </wp:positionV>
                <wp:extent cx="1821366" cy="327102"/>
                <wp:effectExtent l="0" t="0" r="7620" b="15875"/>
                <wp:wrapNone/>
                <wp:docPr id="134777414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5.1pt;margin-top:48.25pt;width:143.4pt;height:25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" w14:anchorId="7BD8046B"/>
            </w:pict>
          </mc:Fallback>
        </mc:AlternateContent>
      </w:r>
      <w:r>
        <w:rPr>
          <w:noProof/>
        </w:rPr>
        <w:drawing>
          <wp:inline distT="0" distB="0" distL="0" distR="0" wp14:anchorId="18BA4C2C" wp14:editId="638C4DB9">
            <wp:extent cx="3144644" cy="2654350"/>
            <wp:effectExtent l="0" t="0" r="5080" b="0"/>
            <wp:docPr id="2129367926" name="Picture 8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67926" name="Picture 83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60568" cy="26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7A6D" w14:textId="37817F59" w:rsidR="00AD1A1C" w:rsidRDefault="00AD1A1C" w:rsidP="00AD1A1C">
      <w:pPr>
        <w:spacing w:before="120" w:after="120"/>
        <w:rPr>
          <w:lang w:val="pt-BR"/>
        </w:rPr>
      </w:pPr>
    </w:p>
    <w:p w14:paraId="3BA8B8B6" w14:textId="64BC5389" w:rsidR="00AD1A1C" w:rsidRDefault="00AD1A1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Ambas </w:t>
      </w:r>
      <w:proofErr w:type="spellStart"/>
      <w:r w:rsidRPr="00223E73">
        <w:rPr>
          <w:lang w:val="pt-BR"/>
        </w:rPr>
        <w:t>opciones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han</w:t>
      </w:r>
      <w:proofErr w:type="spellEnd"/>
      <w:r w:rsidRPr="00223E73">
        <w:rPr>
          <w:lang w:val="pt-BR"/>
        </w:rPr>
        <w:t xml:space="preserve"> sido definidas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</w:p>
    <w:p w14:paraId="08DC5243" w14:textId="4C956465" w:rsidR="00AD1A1C" w:rsidRDefault="00AD1A1C" w:rsidP="00AD1A1C">
      <w:pPr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9B574AB" wp14:editId="27BF6C45">
                <wp:simplePos x="0" y="0"/>
                <wp:positionH relativeFrom="column">
                  <wp:posOffset>131956</wp:posOffset>
                </wp:positionH>
                <wp:positionV relativeFrom="paragraph">
                  <wp:posOffset>129199</wp:posOffset>
                </wp:positionV>
                <wp:extent cx="847493" cy="327102"/>
                <wp:effectExtent l="0" t="0" r="16510" b="15875"/>
                <wp:wrapNone/>
                <wp:docPr id="94452475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493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0.4pt;margin-top:10.15pt;width:66.75pt;height:25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" w14:anchorId="163C95B3"/>
            </w:pict>
          </mc:Fallback>
        </mc:AlternateContent>
      </w:r>
      <w:r>
        <w:rPr>
          <w:noProof/>
        </w:rPr>
        <w:drawing>
          <wp:inline distT="0" distB="0" distL="0" distR="0" wp14:anchorId="6953879B" wp14:editId="466C84ED">
            <wp:extent cx="4572000" cy="736600"/>
            <wp:effectExtent l="0" t="0" r="0" b="0"/>
            <wp:docPr id="139026377" name="Picture 84" descr="Un objeto rectangular blanco con un borde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6377" name="Picture 84" descr="A white rectangular object with a black bord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E64C" w14:textId="67F9AD2B" w:rsidR="00AD1A1C" w:rsidRDefault="00AD1A1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Repita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pasos</w:t>
      </w:r>
      <w:proofErr w:type="spellEnd"/>
      <w:r w:rsidRPr="00223E73">
        <w:rPr>
          <w:lang w:val="pt-BR"/>
        </w:rPr>
        <w:t xml:space="preserve"> para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escribiendo</w:t>
      </w:r>
      <w:proofErr w:type="spellEnd"/>
      <w:r w:rsidRPr="00223E73">
        <w:rPr>
          <w:lang w:val="pt-BR"/>
        </w:rPr>
        <w:t xml:space="preserve"> una pregunta para solicitar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contenido</w:t>
      </w:r>
      <w:proofErr w:type="spellEnd"/>
      <w:r w:rsidRPr="00223E73">
        <w:rPr>
          <w:lang w:val="pt-BR"/>
        </w:rPr>
        <w:t xml:space="preserve"> de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creamos</w:t>
      </w:r>
      <w:proofErr w:type="spellEnd"/>
      <w:r w:rsidRPr="00223E73">
        <w:rPr>
          <w:lang w:val="pt-BR"/>
        </w:rPr>
        <w:t>.</w:t>
      </w:r>
    </w:p>
    <w:p w14:paraId="5E104B89" w14:textId="77777777" w:rsidR="00AD1A1C" w:rsidRDefault="00AD1A1C" w:rsidP="00AD1A1C">
      <w:pPr>
        <w:pStyle w:val="ListParagraph"/>
        <w:spacing w:before="120" w:after="120"/>
        <w:rPr>
          <w:lang w:val="pt-BR"/>
        </w:rPr>
      </w:pPr>
    </w:p>
    <w:p w14:paraId="43A8DD44" w14:textId="6885A78F" w:rsidR="00AD1A1C" w:rsidRDefault="00AD1A1C" w:rsidP="00AD1A1C">
      <w:pPr>
        <w:pStyle w:val="ListParagraph"/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>Nota:</w:t>
      </w:r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variables</w:t>
      </w:r>
      <w:proofErr w:type="spellEnd"/>
      <w:proofErr w:type="gramEnd"/>
      <w:r w:rsidRPr="00223E73">
        <w:rPr>
          <w:lang w:val="pt-BR"/>
        </w:rPr>
        <w:t xml:space="preserve"> </w:t>
      </w:r>
      <w:r w:rsidRPr="00223E73">
        <w:rPr>
          <w:b/>
          <w:bCs/>
          <w:lang w:val="pt-BR"/>
        </w:rPr>
        <w:t>Estado civil</w:t>
      </w:r>
      <w:r w:rsidRPr="00223E73">
        <w:rPr>
          <w:lang w:val="pt-BR"/>
        </w:rPr>
        <w:t xml:space="preserve">, </w:t>
      </w:r>
      <w:r w:rsidRPr="00223E73">
        <w:rPr>
          <w:b/>
          <w:bCs/>
          <w:lang w:val="pt-BR"/>
        </w:rPr>
        <w:t>Sexo</w:t>
      </w:r>
      <w:r w:rsidRPr="00223E73">
        <w:rPr>
          <w:lang w:val="pt-BR"/>
        </w:rPr>
        <w:t xml:space="preserve">, </w:t>
      </w:r>
      <w:r w:rsidRPr="00223E73">
        <w:rPr>
          <w:b/>
          <w:bCs/>
          <w:lang w:val="pt-BR"/>
        </w:rPr>
        <w:t>Uso comercial</w:t>
      </w:r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deben</w:t>
      </w:r>
      <w:proofErr w:type="spellEnd"/>
      <w:r w:rsidRPr="00223E73">
        <w:rPr>
          <w:lang w:val="pt-BR"/>
        </w:rPr>
        <w:t xml:space="preserve"> ser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tipo </w:t>
      </w:r>
      <w:r w:rsidRPr="00223E73">
        <w:rPr>
          <w:b/>
          <w:bCs/>
          <w:lang w:val="pt-BR"/>
        </w:rPr>
        <w:t xml:space="preserve"> de </w:t>
      </w:r>
      <w:proofErr w:type="spellStart"/>
      <w:r w:rsidRPr="00223E73">
        <w:rPr>
          <w:b/>
          <w:bCs/>
          <w:lang w:val="pt-BR"/>
        </w:rPr>
        <w:t>respuesta</w:t>
      </w:r>
      <w:proofErr w:type="spellEnd"/>
      <w:r w:rsidRPr="00223E73">
        <w:rPr>
          <w:b/>
          <w:bCs/>
          <w:lang w:val="pt-BR"/>
        </w:rPr>
        <w:t xml:space="preserve"> </w:t>
      </w:r>
      <w:proofErr w:type="spellStart"/>
      <w:r w:rsidR="00DA3F9D">
        <w:rPr>
          <w:b/>
          <w:bCs/>
          <w:lang w:val="pt-BR"/>
        </w:rPr>
        <w:t>Option</w:t>
      </w:r>
      <w:proofErr w:type="spellEnd"/>
      <w:r w:rsidRPr="00223E73">
        <w:rPr>
          <w:b/>
          <w:bCs/>
          <w:lang w:val="pt-BR"/>
        </w:rPr>
        <w:t xml:space="preserve"> </w:t>
      </w:r>
      <w:r w:rsidRPr="00223E73">
        <w:rPr>
          <w:lang w:val="pt-BR"/>
        </w:rPr>
        <w:t xml:space="preserve"> que se indica a </w:t>
      </w:r>
      <w:proofErr w:type="spellStart"/>
      <w:r w:rsidRPr="00223E73">
        <w:rPr>
          <w:lang w:val="pt-BR"/>
        </w:rPr>
        <w:t>continuación</w:t>
      </w:r>
      <w:proofErr w:type="spellEnd"/>
      <w:r w:rsidRPr="00223E73">
        <w:rPr>
          <w:lang w:val="pt-BR"/>
        </w:rPr>
        <w:t xml:space="preserve"> y que </w:t>
      </w:r>
      <w:proofErr w:type="spellStart"/>
      <w:r w:rsidRPr="00223E73">
        <w:rPr>
          <w:lang w:val="pt-BR"/>
        </w:rPr>
        <w:t>sigue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diseño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front-</w:t>
      </w:r>
      <w:proofErr w:type="spellStart"/>
      <w:r w:rsidRPr="00223E73">
        <w:rPr>
          <w:lang w:val="pt-BR"/>
        </w:rPr>
        <w:t>end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acepta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recibir</w:t>
      </w:r>
      <w:proofErr w:type="spellEnd"/>
      <w:r w:rsidRPr="00223E73">
        <w:rPr>
          <w:lang w:val="pt-BR"/>
        </w:rPr>
        <w:t xml:space="preserve"> como valores.</w:t>
      </w:r>
    </w:p>
    <w:p w14:paraId="1DEF467E" w14:textId="77777777" w:rsidR="00AD1A1C" w:rsidRDefault="00AD1A1C" w:rsidP="00AD1A1C">
      <w:pPr>
        <w:pStyle w:val="ListParagraph"/>
        <w:spacing w:before="120" w:after="120"/>
        <w:rPr>
          <w:lang w:val="pt-BR"/>
        </w:rPr>
      </w:pPr>
    </w:p>
    <w:p w14:paraId="0913CA96" w14:textId="77777777" w:rsidR="00AD1A1C" w:rsidRDefault="00AD1A1C" w:rsidP="00AD1A1C">
      <w:pPr>
        <w:pStyle w:val="ListParagraph"/>
        <w:spacing w:before="120" w:after="120"/>
        <w:rPr>
          <w:lang w:val="pt-BR"/>
        </w:rPr>
      </w:pPr>
    </w:p>
    <w:p w14:paraId="78FDAE41" w14:textId="77777777" w:rsidR="00AD1A1C" w:rsidRDefault="00AD1A1C" w:rsidP="00AD1A1C">
      <w:pPr>
        <w:pStyle w:val="ListParagraph"/>
        <w:spacing w:before="120" w:after="120"/>
        <w:rPr>
          <w:lang w:val="pt-BR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09"/>
        <w:gridCol w:w="4507"/>
      </w:tblGrid>
      <w:tr w:rsidR="00AD1A1C" w14:paraId="7B85422B" w14:textId="77777777" w:rsidTr="00AD1A1C">
        <w:tc>
          <w:tcPr>
            <w:tcW w:w="4868" w:type="dxa"/>
            <w:shd w:val="clear" w:color="auto" w:fill="DEEAF6" w:themeFill="accent1" w:themeFillTint="33"/>
          </w:tcPr>
          <w:p w14:paraId="6C3658DA" w14:textId="3E1B3756" w:rsidR="00AD1A1C" w:rsidRPr="00AD1A1C" w:rsidRDefault="00AD1A1C" w:rsidP="00AD1A1C">
            <w:pPr>
              <w:pStyle w:val="ListParagraph"/>
              <w:spacing w:before="120" w:after="120"/>
              <w:ind w:left="0"/>
              <w:rPr>
                <w:b/>
                <w:bCs/>
                <w:lang w:val="pt-BR"/>
              </w:rPr>
            </w:pPr>
            <w:r w:rsidRPr="00AD1A1C">
              <w:rPr>
                <w:b/>
                <w:bCs/>
              </w:rPr>
              <w:t>Nombre de la variable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7BFB875F" w14:textId="4A9F0C80" w:rsidR="00AD1A1C" w:rsidRPr="00AD1A1C" w:rsidRDefault="00AD1A1C" w:rsidP="00AD1A1C">
            <w:pPr>
              <w:pStyle w:val="ListParagraph"/>
              <w:spacing w:before="120" w:after="120"/>
              <w:ind w:left="0"/>
              <w:rPr>
                <w:b/>
                <w:bCs/>
                <w:lang w:val="pt-BR"/>
              </w:rPr>
            </w:pPr>
            <w:r w:rsidRPr="00AD1A1C">
              <w:rPr>
                <w:b/>
                <w:bCs/>
              </w:rPr>
              <w:t>Montos recibidos</w:t>
            </w:r>
          </w:p>
        </w:tc>
      </w:tr>
      <w:tr w:rsidR="00AD1A1C" w14:paraId="3BFAE1BB" w14:textId="77777777" w:rsidTr="00AD1A1C">
        <w:tc>
          <w:tcPr>
            <w:tcW w:w="4868" w:type="dxa"/>
            <w:shd w:val="clear" w:color="auto" w:fill="DEEAF6" w:themeFill="accent1" w:themeFillTint="33"/>
          </w:tcPr>
          <w:p w14:paraId="2CDC2AEC" w14:textId="3313C7BD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r w:rsidRPr="00AD1A1C">
              <w:t>Estado civil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15676E30" w14:textId="58B2E30D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proofErr w:type="spellStart"/>
            <w:r>
              <w:t>Soltero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Casado</w:t>
            </w:r>
          </w:p>
        </w:tc>
      </w:tr>
      <w:tr w:rsidR="00AD1A1C" w14:paraId="0EC24020" w14:textId="77777777" w:rsidTr="00AD1A1C">
        <w:tc>
          <w:tcPr>
            <w:tcW w:w="4868" w:type="dxa"/>
            <w:shd w:val="clear" w:color="auto" w:fill="DEEAF6" w:themeFill="accent1" w:themeFillTint="33"/>
          </w:tcPr>
          <w:p w14:paraId="1018D4A0" w14:textId="3A9C899B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r>
              <w:t>Sexo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23A1BC51" w14:textId="29A6DB1F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r>
              <w:t xml:space="preserve">Hombre o </w:t>
            </w:r>
            <w:proofErr w:type="spellStart"/>
            <w:r>
              <w:t>mujer</w:t>
            </w:r>
            <w:proofErr w:type="spellEnd"/>
          </w:p>
        </w:tc>
      </w:tr>
      <w:tr w:rsidR="00AD1A1C" w14:paraId="4483D65F" w14:textId="77777777" w:rsidTr="00AD1A1C">
        <w:tc>
          <w:tcPr>
            <w:tcW w:w="4868" w:type="dxa"/>
            <w:shd w:val="clear" w:color="auto" w:fill="DEEAF6" w:themeFill="accent1" w:themeFillTint="33"/>
          </w:tcPr>
          <w:p w14:paraId="69E39130" w14:textId="6DA430A3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r w:rsidRPr="00AD1A1C">
              <w:t>Uso comercial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5A45D832" w14:textId="36C14D09" w:rsidR="00AD1A1C" w:rsidRDefault="00AD1A1C" w:rsidP="00AD1A1C">
            <w:pPr>
              <w:pStyle w:val="ListParagraph"/>
              <w:spacing w:before="120" w:after="120"/>
              <w:ind w:left="0"/>
              <w:rPr>
                <w:lang w:val="pt-BR"/>
              </w:rPr>
            </w:pPr>
            <w:proofErr w:type="spellStart"/>
            <w:r>
              <w:t>Sí</w:t>
            </w:r>
            <w:proofErr w:type="spellEnd"/>
            <w:r>
              <w:t xml:space="preserve"> o No</w:t>
            </w:r>
          </w:p>
        </w:tc>
      </w:tr>
    </w:tbl>
    <w:p w14:paraId="6A2F4C8E" w14:textId="6F08EEEE" w:rsidR="00AD1A1C" w:rsidRPr="00DA3F9D" w:rsidRDefault="00AD1A1C" w:rsidP="00AD1A1C">
      <w:pPr>
        <w:pStyle w:val="ListParagraph"/>
        <w:spacing w:before="120" w:after="120"/>
      </w:pPr>
      <w:r>
        <w:t xml:space="preserve">Las demás variables son </w:t>
      </w:r>
      <w:proofErr w:type="gramStart"/>
      <w:r>
        <w:t xml:space="preserve">del  </w:t>
      </w:r>
      <w:proofErr w:type="spellStart"/>
      <w:r>
        <w:t>tipo</w:t>
      </w:r>
      <w:proofErr w:type="spellEnd"/>
      <w:proofErr w:type="gramEnd"/>
      <w:r>
        <w:t xml:space="preserve"> </w:t>
      </w:r>
      <w:r w:rsidR="00DA3F9D">
        <w:rPr>
          <w:b/>
          <w:bCs/>
        </w:rPr>
        <w:t>Free Text</w:t>
      </w:r>
    </w:p>
    <w:p w14:paraId="5B65F91F" w14:textId="77777777" w:rsidR="00421987" w:rsidRPr="00DA3F9D" w:rsidRDefault="00421987" w:rsidP="00AD1A1C">
      <w:pPr>
        <w:pStyle w:val="ListParagraph"/>
        <w:spacing w:before="120" w:after="120"/>
      </w:pPr>
    </w:p>
    <w:p w14:paraId="5D678CE4" w14:textId="77777777" w:rsidR="00421987" w:rsidRPr="00DA3F9D" w:rsidRDefault="00421987" w:rsidP="00AD1A1C">
      <w:pPr>
        <w:pStyle w:val="ListParagraph"/>
        <w:spacing w:before="120" w:after="120"/>
      </w:pPr>
    </w:p>
    <w:p w14:paraId="3378C66A" w14:textId="645ED298" w:rsidR="00421987" w:rsidRDefault="00421987" w:rsidP="00AD1A1C">
      <w:pPr>
        <w:pStyle w:val="ListParagraph"/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r w:rsidR="001811AF" w:rsidRPr="00223E73">
        <w:rPr>
          <w:lang w:val="pt-BR"/>
        </w:rPr>
        <w:t xml:space="preserve">La </w:t>
      </w:r>
      <w:proofErr w:type="spellStart"/>
      <w:r w:rsidR="001811AF" w:rsidRPr="00223E73">
        <w:rPr>
          <w:lang w:val="pt-BR"/>
        </w:rPr>
        <w:t>siguiente</w:t>
      </w:r>
      <w:proofErr w:type="spellEnd"/>
      <w:r w:rsidR="001811AF" w:rsidRPr="00223E73">
        <w:rPr>
          <w:lang w:val="pt-BR"/>
        </w:rPr>
        <w:t xml:space="preserve"> tabla </w:t>
      </w:r>
      <w:proofErr w:type="spellStart"/>
      <w:r w:rsidR="001811AF" w:rsidRPr="00223E73">
        <w:rPr>
          <w:lang w:val="pt-BR"/>
        </w:rPr>
        <w:t>contiene</w:t>
      </w:r>
      <w:proofErr w:type="spellEnd"/>
      <w:r w:rsidR="001811AF" w:rsidRPr="00223E73">
        <w:rPr>
          <w:lang w:val="pt-BR"/>
        </w:rPr>
        <w:t xml:space="preserve"> </w:t>
      </w:r>
      <w:proofErr w:type="spellStart"/>
      <w:r w:rsidR="001811AF" w:rsidRPr="00223E73">
        <w:rPr>
          <w:lang w:val="pt-BR"/>
        </w:rPr>
        <w:t>las</w:t>
      </w:r>
      <w:proofErr w:type="spellEnd"/>
      <w:r w:rsidR="001811AF" w:rsidRPr="00223E73">
        <w:rPr>
          <w:lang w:val="pt-BR"/>
        </w:rPr>
        <w:t xml:space="preserve"> </w:t>
      </w:r>
      <w:proofErr w:type="spellStart"/>
      <w:r w:rsidR="001811AF" w:rsidRPr="00223E73">
        <w:rPr>
          <w:lang w:val="pt-BR"/>
        </w:rPr>
        <w:t>variables</w:t>
      </w:r>
      <w:proofErr w:type="spellEnd"/>
      <w:r w:rsidR="001811AF" w:rsidRPr="00223E73">
        <w:rPr>
          <w:lang w:val="pt-BR"/>
        </w:rPr>
        <w:t xml:space="preserve"> que </w:t>
      </w:r>
      <w:proofErr w:type="spellStart"/>
      <w:r w:rsidR="001811AF" w:rsidRPr="00223E73">
        <w:rPr>
          <w:lang w:val="pt-BR"/>
        </w:rPr>
        <w:t>deben</w:t>
      </w:r>
      <w:proofErr w:type="spellEnd"/>
      <w:r w:rsidR="001811AF" w:rsidRPr="00223E73">
        <w:rPr>
          <w:lang w:val="pt-BR"/>
        </w:rPr>
        <w:t xml:space="preserve"> </w:t>
      </w:r>
      <w:proofErr w:type="spellStart"/>
      <w:r w:rsidR="001811AF" w:rsidRPr="00223E73">
        <w:rPr>
          <w:lang w:val="pt-BR"/>
        </w:rPr>
        <w:t>convertirse</w:t>
      </w:r>
      <w:proofErr w:type="spellEnd"/>
      <w:r w:rsidR="001811AF" w:rsidRPr="00223E73">
        <w:rPr>
          <w:lang w:val="pt-BR"/>
        </w:rPr>
        <w:t xml:space="preserve"> </w:t>
      </w:r>
      <w:proofErr w:type="spellStart"/>
      <w:r w:rsidR="001811AF" w:rsidRPr="00223E73">
        <w:rPr>
          <w:lang w:val="pt-BR"/>
        </w:rPr>
        <w:t>en</w:t>
      </w:r>
      <w:proofErr w:type="spellEnd"/>
      <w:r w:rsidR="001811AF" w:rsidRPr="00223E73">
        <w:rPr>
          <w:lang w:val="pt-BR"/>
        </w:rPr>
        <w:t xml:space="preserve"> preguntas para </w:t>
      </w:r>
      <w:proofErr w:type="spellStart"/>
      <w:r w:rsidR="001811AF" w:rsidRPr="00223E73">
        <w:rPr>
          <w:lang w:val="pt-BR"/>
        </w:rPr>
        <w:t>hacer</w:t>
      </w:r>
      <w:proofErr w:type="spellEnd"/>
      <w:r w:rsidR="001811AF" w:rsidRPr="00223E73">
        <w:rPr>
          <w:lang w:val="pt-BR"/>
        </w:rPr>
        <w:t xml:space="preserve"> al </w:t>
      </w:r>
      <w:proofErr w:type="spellStart"/>
      <w:r w:rsidR="001811AF" w:rsidRPr="00223E73">
        <w:rPr>
          <w:lang w:val="pt-BR"/>
        </w:rPr>
        <w:t>usuario</w:t>
      </w:r>
      <w:proofErr w:type="spellEnd"/>
      <w:r w:rsidR="001811AF" w:rsidRPr="00223E73">
        <w:rPr>
          <w:lang w:val="pt-BR"/>
        </w:rPr>
        <w:t>.</w:t>
      </w:r>
    </w:p>
    <w:p w14:paraId="40DF2CA3" w14:textId="77777777" w:rsidR="00421987" w:rsidRDefault="00421987" w:rsidP="00AD1A1C">
      <w:pPr>
        <w:pStyle w:val="ListParagraph"/>
        <w:spacing w:before="120" w:after="120"/>
        <w:rPr>
          <w:lang w:val="pt-BR"/>
        </w:rPr>
      </w:pPr>
    </w:p>
    <w:p w14:paraId="03C7C8CA" w14:textId="77777777" w:rsidR="00421987" w:rsidRDefault="00421987" w:rsidP="00AD1A1C">
      <w:pPr>
        <w:pStyle w:val="ListParagraph"/>
        <w:spacing w:before="120" w:after="120"/>
        <w:rPr>
          <w:lang w:val="pt-BR"/>
        </w:rPr>
      </w:pPr>
    </w:p>
    <w:p w14:paraId="068E8715" w14:textId="77777777" w:rsidR="00421987" w:rsidRDefault="00421987" w:rsidP="00AD1A1C">
      <w:pPr>
        <w:pStyle w:val="ListParagraph"/>
        <w:spacing w:before="120" w:after="120"/>
        <w:rPr>
          <w:lang w:val="pt-BR"/>
        </w:rPr>
      </w:pPr>
    </w:p>
    <w:tbl>
      <w:tblPr>
        <w:tblStyle w:val="TableGrid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4868"/>
        <w:gridCol w:w="4868"/>
      </w:tblGrid>
      <w:tr w:rsidR="00421987" w:rsidRPr="00223E73" w14:paraId="73B66317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278629F3" w14:textId="7BD9917F" w:rsidR="00421987" w:rsidRPr="0071109F" w:rsidRDefault="0071109F" w:rsidP="00E5589F">
            <w:pPr>
              <w:spacing w:before="120" w:after="120"/>
              <w:rPr>
                <w:b/>
                <w:bCs/>
                <w:lang w:val="pt-BR"/>
              </w:rPr>
            </w:pPr>
            <w:r w:rsidRPr="0071109F">
              <w:rPr>
                <w:b/>
                <w:bCs/>
              </w:rPr>
              <w:t>Pregunta</w:t>
            </w:r>
          </w:p>
        </w:tc>
        <w:tc>
          <w:tcPr>
            <w:tcW w:w="4868" w:type="dxa"/>
            <w:shd w:val="clear" w:color="auto" w:fill="DEEAF6" w:themeFill="accent1" w:themeFillTint="33"/>
          </w:tcPr>
          <w:p w14:paraId="61040EBD" w14:textId="0A57F64E" w:rsidR="00421987" w:rsidRPr="0071109F" w:rsidRDefault="0071109F" w:rsidP="00E5589F">
            <w:pPr>
              <w:spacing w:before="120" w:after="120"/>
              <w:rPr>
                <w:b/>
                <w:bCs/>
                <w:lang w:val="pt-BR"/>
              </w:rPr>
            </w:pPr>
            <w:r w:rsidRPr="00223E73">
              <w:rPr>
                <w:b/>
                <w:bCs/>
                <w:lang w:val="pt-BR"/>
              </w:rPr>
              <w:t xml:space="preserve">Definir </w:t>
            </w:r>
            <w:proofErr w:type="spellStart"/>
            <w:r w:rsidRPr="00223E73">
              <w:rPr>
                <w:b/>
                <w:bCs/>
                <w:lang w:val="pt-BR"/>
              </w:rPr>
              <w:t>la</w:t>
            </w:r>
            <w:proofErr w:type="spellEnd"/>
            <w:r w:rsidRPr="00223E73">
              <w:rPr>
                <w:b/>
                <w:bCs/>
                <w:lang w:val="pt-BR"/>
              </w:rPr>
              <w:t xml:space="preserve"> </w:t>
            </w:r>
            <w:proofErr w:type="spellStart"/>
            <w:r w:rsidRPr="00223E73">
              <w:rPr>
                <w:b/>
                <w:bCs/>
                <w:lang w:val="pt-BR"/>
              </w:rPr>
              <w:t>respuesta</w:t>
            </w:r>
            <w:proofErr w:type="spellEnd"/>
            <w:r w:rsidRPr="00223E73">
              <w:rPr>
                <w:b/>
                <w:bCs/>
                <w:lang w:val="pt-BR"/>
              </w:rPr>
              <w:t xml:space="preserve"> </w:t>
            </w:r>
            <w:proofErr w:type="spellStart"/>
            <w:r w:rsidRPr="00223E73">
              <w:rPr>
                <w:b/>
                <w:bCs/>
                <w:lang w:val="pt-BR"/>
              </w:rPr>
              <w:t>del</w:t>
            </w:r>
            <w:proofErr w:type="spellEnd"/>
            <w:r w:rsidRPr="00223E73">
              <w:rPr>
                <w:b/>
                <w:bCs/>
                <w:lang w:val="pt-BR"/>
              </w:rPr>
              <w:t xml:space="preserve"> cliente</w:t>
            </w:r>
          </w:p>
        </w:tc>
      </w:tr>
      <w:tr w:rsidR="00421987" w14:paraId="778F004B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08F3A957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dirección</w:t>
            </w:r>
          </w:p>
          <w:p w14:paraId="06B434AB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414E653F" w14:textId="335A1AE2" w:rsidR="00421987" w:rsidRPr="001811AF" w:rsidRDefault="00DA3F9D" w:rsidP="00E5589F">
            <w:pPr>
              <w:spacing w:before="120" w:after="120"/>
              <w:rPr>
                <w:lang w:val="pt-BR"/>
              </w:rPr>
            </w:pPr>
            <w:r>
              <w:lastRenderedPageBreak/>
              <w:t>Free Text</w:t>
            </w:r>
            <w:r w:rsidR="001811AF" w:rsidRPr="001811AF">
              <w:t xml:space="preserve"> </w:t>
            </w:r>
          </w:p>
        </w:tc>
      </w:tr>
      <w:tr w:rsidR="00421987" w14:paraId="23ADD9B3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440B385A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CGCCPF</w:t>
            </w:r>
          </w:p>
          <w:p w14:paraId="7D7DBF51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0A3162F4" w14:textId="5B267E49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  <w:tr w:rsidR="00421987" w14:paraId="7B43334B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5F855E33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ciudad</w:t>
            </w:r>
          </w:p>
          <w:p w14:paraId="1A7BB0E2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5153146B" w14:textId="7BA60C50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  <w:tr w:rsidR="00421987" w14:paraId="53C45BC7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5C13D010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licenceDrive</w:t>
            </w:r>
          </w:p>
          <w:p w14:paraId="7F21CD66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62077946" w14:textId="45A17DBB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  <w:tr w:rsidR="00421987" w14:paraId="78B23662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2F01C9F8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estado</w:t>
            </w:r>
          </w:p>
          <w:p w14:paraId="72ADFF6A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7D747B7C" w14:textId="3200C7CD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  <w:tr w:rsidR="00421987" w14:paraId="596A1AC4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67DD54D8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edad</w:t>
            </w:r>
          </w:p>
          <w:p w14:paraId="310CDD6D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2F5E8D93" w14:textId="3F0F0405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  <w:tr w:rsidR="00421987" w14:paraId="1ECB9CC0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5691AD4A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Código postal</w:t>
            </w:r>
          </w:p>
          <w:p w14:paraId="2DB1D2CA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19F0603C" w14:textId="01EBB04F" w:rsidR="00421987" w:rsidRPr="00CC779B" w:rsidRDefault="00DA3F9D" w:rsidP="00E5589F">
            <w:pPr>
              <w:spacing w:before="120" w:after="120"/>
              <w:rPr>
                <w:lang w:val="en-BR"/>
              </w:rPr>
            </w:pPr>
            <w:r>
              <w:t>Option</w:t>
            </w:r>
            <w:r w:rsidR="0071109F">
              <w:t xml:space="preserve"> "Casado" o "</w:t>
            </w:r>
            <w:proofErr w:type="spellStart"/>
            <w:r w:rsidR="0071109F">
              <w:t>Soltero</w:t>
            </w:r>
            <w:proofErr w:type="spellEnd"/>
            <w:r w:rsidR="0071109F">
              <w:t>"</w:t>
            </w:r>
          </w:p>
          <w:p w14:paraId="35A890E6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</w:tr>
      <w:tr w:rsidR="00421987" w14:paraId="39485763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04493963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sexo</w:t>
            </w:r>
          </w:p>
          <w:p w14:paraId="082B30F5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7C01DDFF" w14:textId="001CFBBE" w:rsidR="00421987" w:rsidRPr="00CC779B" w:rsidRDefault="00DA3F9D" w:rsidP="00E5589F">
            <w:pPr>
              <w:spacing w:before="120" w:after="120"/>
              <w:rPr>
                <w:lang w:val="en-BR"/>
              </w:rPr>
            </w:pPr>
            <w:r>
              <w:t>Option</w:t>
            </w:r>
            <w:r w:rsidR="0071109F">
              <w:t xml:space="preserve"> "</w:t>
            </w:r>
            <w:proofErr w:type="spellStart"/>
            <w:r w:rsidR="0071109F">
              <w:t>Mujer</w:t>
            </w:r>
            <w:proofErr w:type="spellEnd"/>
            <w:r w:rsidR="0071109F">
              <w:t>" o "Hombre"</w:t>
            </w:r>
          </w:p>
          <w:p w14:paraId="6EAE8C46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</w:tr>
      <w:tr w:rsidR="00421987" w14:paraId="1FEAE829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274D317B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Uso comercial</w:t>
            </w:r>
          </w:p>
          <w:p w14:paraId="576FFE38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7E788F92" w14:textId="3F0B1B52" w:rsidR="00421987" w:rsidRPr="00CC779B" w:rsidRDefault="00DA3F9D" w:rsidP="00E5589F">
            <w:pPr>
              <w:spacing w:before="120" w:after="120"/>
              <w:rPr>
                <w:lang w:val="en-BR"/>
              </w:rPr>
            </w:pPr>
            <w:r>
              <w:t>Option</w:t>
            </w:r>
            <w:r w:rsidR="0071109F">
              <w:t xml:space="preserve"> "</w:t>
            </w:r>
            <w:proofErr w:type="spellStart"/>
            <w:r w:rsidR="0071109F">
              <w:t>Sí</w:t>
            </w:r>
            <w:proofErr w:type="spellEnd"/>
            <w:r w:rsidR="0071109F">
              <w:t>" o "No"</w:t>
            </w:r>
          </w:p>
          <w:p w14:paraId="7228BD16" w14:textId="77777777" w:rsidR="00421987" w:rsidRDefault="00421987" w:rsidP="00E5589F">
            <w:pPr>
              <w:spacing w:before="120" w:after="120"/>
              <w:rPr>
                <w:lang w:val="pt-BR"/>
              </w:rPr>
            </w:pPr>
          </w:p>
        </w:tc>
      </w:tr>
      <w:tr w:rsidR="00421987" w14:paraId="210D09F2" w14:textId="77777777" w:rsidTr="00E5589F">
        <w:tc>
          <w:tcPr>
            <w:tcW w:w="4868" w:type="dxa"/>
            <w:shd w:val="clear" w:color="auto" w:fill="DEEAF6" w:themeFill="accent1" w:themeFillTint="33"/>
          </w:tcPr>
          <w:p w14:paraId="11D9276B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  <w:r w:rsidRPr="00CC779B">
              <w:t>correo electrónicoCliente</w:t>
            </w:r>
          </w:p>
          <w:p w14:paraId="52C9E207" w14:textId="77777777" w:rsidR="00421987" w:rsidRPr="00CC779B" w:rsidRDefault="00421987" w:rsidP="00E5589F">
            <w:pPr>
              <w:spacing w:before="120" w:after="120"/>
              <w:rPr>
                <w:lang w:val="en-BR"/>
              </w:rPr>
            </w:pPr>
          </w:p>
        </w:tc>
        <w:tc>
          <w:tcPr>
            <w:tcW w:w="4868" w:type="dxa"/>
            <w:shd w:val="clear" w:color="auto" w:fill="DEEAF6" w:themeFill="accent1" w:themeFillTint="33"/>
          </w:tcPr>
          <w:p w14:paraId="29078884" w14:textId="083963FB" w:rsidR="00421987" w:rsidRDefault="00DA3F9D" w:rsidP="00E5589F">
            <w:pPr>
              <w:spacing w:before="120" w:after="120"/>
              <w:rPr>
                <w:lang w:val="pt-BR"/>
              </w:rPr>
            </w:pPr>
            <w:r>
              <w:t>Free Text</w:t>
            </w:r>
          </w:p>
        </w:tc>
      </w:tr>
    </w:tbl>
    <w:p w14:paraId="655ED1AA" w14:textId="77777777" w:rsidR="00421987" w:rsidRPr="00AD1A1C" w:rsidRDefault="00421987" w:rsidP="00AD1A1C">
      <w:pPr>
        <w:pStyle w:val="ListParagraph"/>
        <w:spacing w:before="120" w:after="120"/>
        <w:rPr>
          <w:lang w:val="pt-BR"/>
        </w:rPr>
      </w:pPr>
    </w:p>
    <w:p w14:paraId="44E0E61F" w14:textId="77777777" w:rsidR="00AD1A1C" w:rsidRPr="0071109F" w:rsidRDefault="00AD1A1C" w:rsidP="00AD1A1C">
      <w:pPr>
        <w:pStyle w:val="ListParagraph"/>
        <w:rPr>
          <w:b/>
          <w:bCs/>
          <w:lang w:val="pt-BR"/>
        </w:rPr>
      </w:pPr>
    </w:p>
    <w:p w14:paraId="5B1D2B95" w14:textId="18D8ABEE" w:rsidR="00AD1A1C" w:rsidRPr="0071109F" w:rsidRDefault="001811AF" w:rsidP="0071109F">
      <w:pPr>
        <w:pStyle w:val="ListParagraph"/>
        <w:spacing w:before="120" w:after="120"/>
        <w:ind w:left="360"/>
        <w:rPr>
          <w:b/>
          <w:bCs/>
          <w:lang w:val="pt-BR"/>
        </w:rPr>
      </w:pPr>
      <w:r w:rsidRPr="00223E73">
        <w:rPr>
          <w:b/>
          <w:bCs/>
          <w:lang w:val="pt-BR"/>
        </w:rPr>
        <w:t xml:space="preserve">Nota: </w:t>
      </w:r>
      <w:r w:rsidRPr="00223E73">
        <w:rPr>
          <w:lang w:val="pt-BR"/>
        </w:rPr>
        <w:t xml:space="preserve">Ahora, mapeemos 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registros </w:t>
      </w:r>
      <w:proofErr w:type="spellStart"/>
      <w:r w:rsidRPr="00223E73">
        <w:rPr>
          <w:lang w:val="pt-BR"/>
        </w:rPr>
        <w:t>ingresados</w:t>
      </w:r>
      <w:proofErr w:type="spellEnd"/>
      <w:r w:rsidRPr="00223E73">
        <w:rPr>
          <w:lang w:val="pt-BR"/>
        </w:rPr>
        <w:t xml:space="preserve"> por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a través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Pasos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asociémoslos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variable</w:t>
      </w:r>
      <w:proofErr w:type="spellEnd"/>
      <w:r w:rsidRPr="00223E73">
        <w:rPr>
          <w:lang w:val="pt-BR"/>
        </w:rPr>
        <w:t>.</w:t>
      </w:r>
    </w:p>
    <w:p w14:paraId="55B077BF" w14:textId="77777777" w:rsidR="003C46A3" w:rsidRDefault="003C46A3" w:rsidP="003C46A3">
      <w:pPr>
        <w:pStyle w:val="ListParagraph"/>
        <w:spacing w:before="120" w:after="120"/>
        <w:rPr>
          <w:lang w:val="pt-BR"/>
        </w:rPr>
      </w:pPr>
    </w:p>
    <w:p w14:paraId="4F1D5956" w14:textId="77777777" w:rsidR="00AD1A1C" w:rsidRPr="00AD1A1C" w:rsidRDefault="00AD1A1C" w:rsidP="00AD1A1C">
      <w:pPr>
        <w:pStyle w:val="ListParagraph"/>
        <w:rPr>
          <w:lang w:val="pt-BR"/>
        </w:rPr>
      </w:pPr>
    </w:p>
    <w:p w14:paraId="60941ECE" w14:textId="426B7D64" w:rsidR="00AD1A1C" w:rsidRDefault="003C46A3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Crear</w:t>
      </w:r>
      <w:proofErr w:type="spellEnd"/>
      <w:r>
        <w:t xml:space="preserve"> </w:t>
      </w:r>
      <w:proofErr w:type="gramStart"/>
      <w:r>
        <w:t xml:space="preserve">un </w:t>
      </w:r>
      <w:r w:rsidR="00DA3F9D" w:rsidRPr="00DA3F9D">
        <w:rPr>
          <w:b/>
          <w:bCs/>
        </w:rPr>
        <w:t>New</w:t>
      </w:r>
      <w:proofErr w:type="gramEnd"/>
      <w:r w:rsidR="00DA3F9D" w:rsidRPr="00DA3F9D">
        <w:rPr>
          <w:b/>
          <w:bCs/>
        </w:rPr>
        <w:t xml:space="preserve"> Step</w:t>
      </w:r>
    </w:p>
    <w:p w14:paraId="6DBF21CA" w14:textId="47D883BF" w:rsidR="003C46A3" w:rsidRDefault="003C46A3" w:rsidP="003C46A3">
      <w:pPr>
        <w:pStyle w:val="ListParagraph"/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5843031D" wp14:editId="4ACD0940">
            <wp:extent cx="952500" cy="317500"/>
            <wp:effectExtent l="0" t="0" r="0" b="0"/>
            <wp:docPr id="1461473824" name="Picture 85" descr="Un rectángulo azul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3824" name="Picture 85" descr="A blue rectangle with white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8555" w14:textId="77777777" w:rsidR="003C46A3" w:rsidRDefault="003C46A3" w:rsidP="003C46A3">
      <w:pPr>
        <w:pStyle w:val="ListParagraph"/>
        <w:spacing w:before="120" w:after="120"/>
        <w:rPr>
          <w:lang w:val="pt-BR"/>
        </w:rPr>
      </w:pPr>
    </w:p>
    <w:p w14:paraId="01852DCE" w14:textId="77777777" w:rsidR="00AD1A1C" w:rsidRPr="00AD1A1C" w:rsidRDefault="00AD1A1C" w:rsidP="00AD1A1C">
      <w:pPr>
        <w:pStyle w:val="ListParagraph"/>
        <w:rPr>
          <w:lang w:val="pt-BR"/>
        </w:rPr>
      </w:pPr>
    </w:p>
    <w:p w14:paraId="62606E57" w14:textId="20597587" w:rsidR="00AD1A1C" w:rsidRDefault="003C46A3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>
        <w:t xml:space="preserve">Dentro do Step, clique </w:t>
      </w:r>
      <w:proofErr w:type="spellStart"/>
      <w:r>
        <w:t>em</w:t>
      </w:r>
      <w:proofErr w:type="spellEnd"/>
      <w:r>
        <w:t xml:space="preserve"> Set Variable Values</w:t>
      </w:r>
    </w:p>
    <w:p w14:paraId="3742A241" w14:textId="501487F1" w:rsidR="00AD1A1C" w:rsidRPr="00AD1A1C" w:rsidRDefault="003C46A3" w:rsidP="00AD1A1C">
      <w:pPr>
        <w:pStyle w:val="ListParagraph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6911DEC" wp14:editId="31C70E80">
                <wp:simplePos x="0" y="0"/>
                <wp:positionH relativeFrom="column">
                  <wp:posOffset>3455020</wp:posOffset>
                </wp:positionH>
                <wp:positionV relativeFrom="paragraph">
                  <wp:posOffset>552419</wp:posOffset>
                </wp:positionV>
                <wp:extent cx="1338146" cy="327102"/>
                <wp:effectExtent l="0" t="0" r="8255" b="15875"/>
                <wp:wrapNone/>
                <wp:docPr id="2044529618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14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272.05pt;margin-top:43.5pt;width:105.35pt;height:25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" w14:anchorId="36077D51"/>
            </w:pict>
          </mc:Fallback>
        </mc:AlternateContent>
      </w:r>
      <w:r>
        <w:rPr>
          <w:noProof/>
        </w:rPr>
        <w:drawing>
          <wp:inline distT="0" distB="0" distL="0" distR="0" wp14:anchorId="112F80F7" wp14:editId="52725C95">
            <wp:extent cx="4610100" cy="1155700"/>
            <wp:effectExtent l="0" t="0" r="0" b="0"/>
            <wp:docPr id="1875611639" name="Picture 86" descr="Un fondo blanco con texto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1639" name="Picture 86" descr="A white background with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E704" w14:textId="15B825DF" w:rsidR="00AD1A1C" w:rsidRPr="00F33E9E" w:rsidRDefault="00DA3F9D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lastRenderedPageBreak/>
        <w:t>selecione</w:t>
      </w:r>
      <w:proofErr w:type="spellEnd"/>
      <w:r w:rsidR="00F33E9E" w:rsidRPr="00F33E9E">
        <w:t xml:space="preserve"> </w:t>
      </w:r>
      <w:proofErr w:type="spellStart"/>
      <w:r w:rsidR="00F33E9E" w:rsidRPr="00F33E9E">
        <w:t>em</w:t>
      </w:r>
      <w:proofErr w:type="spellEnd"/>
      <w:r w:rsidR="00F33E9E" w:rsidRPr="00F33E9E">
        <w:t xml:space="preserve"> Set new value</w:t>
      </w:r>
    </w:p>
    <w:p w14:paraId="7EAB01C3" w14:textId="21800C7A" w:rsidR="003C46A3" w:rsidRDefault="00F33E9E" w:rsidP="003C46A3">
      <w:pPr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5A1226" wp14:editId="06E24BD3">
                <wp:simplePos x="0" y="0"/>
                <wp:positionH relativeFrom="column">
                  <wp:posOffset>157356</wp:posOffset>
                </wp:positionH>
                <wp:positionV relativeFrom="paragraph">
                  <wp:posOffset>503292</wp:posOffset>
                </wp:positionV>
                <wp:extent cx="1338146" cy="327102"/>
                <wp:effectExtent l="0" t="0" r="8255" b="15875"/>
                <wp:wrapNone/>
                <wp:docPr id="100519593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146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2.4pt;margin-top:39.65pt;width:105.35pt;height:25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" w14:anchorId="3B857405"/>
            </w:pict>
          </mc:Fallback>
        </mc:AlternateContent>
      </w:r>
      <w:r>
        <w:rPr>
          <w:noProof/>
        </w:rPr>
        <w:drawing>
          <wp:inline distT="0" distB="0" distL="0" distR="0" wp14:anchorId="3B5650A2" wp14:editId="79601D81">
            <wp:extent cx="3289300" cy="990600"/>
            <wp:effectExtent l="0" t="0" r="0" b="0"/>
            <wp:docPr id="125702974" name="Picture 8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2974" name="Picture 87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13F5" w14:textId="0C8EBC81" w:rsidR="003C46A3" w:rsidRDefault="00F33E9E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Selecione</w:t>
      </w:r>
      <w:proofErr w:type="spellEnd"/>
      <w:r w:rsidR="00DA3F9D">
        <w:t xml:space="preserve"> </w:t>
      </w:r>
      <w:r w:rsidR="00DA3F9D" w:rsidRPr="00DA3F9D">
        <w:rPr>
          <w:b/>
          <w:bCs/>
        </w:rPr>
        <w:t>Session Variables</w:t>
      </w:r>
    </w:p>
    <w:p w14:paraId="2BD33CFB" w14:textId="502A1BED" w:rsidR="003C46A3" w:rsidRDefault="00F33E9E" w:rsidP="003C46A3">
      <w:pPr>
        <w:pStyle w:val="ListParagraph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B1DCB32" wp14:editId="745938E6">
                <wp:simplePos x="0" y="0"/>
                <wp:positionH relativeFrom="column">
                  <wp:posOffset>689518</wp:posOffset>
                </wp:positionH>
                <wp:positionV relativeFrom="paragraph">
                  <wp:posOffset>992180</wp:posOffset>
                </wp:positionV>
                <wp:extent cx="914400" cy="327102"/>
                <wp:effectExtent l="0" t="0" r="12700" b="15875"/>
                <wp:wrapNone/>
                <wp:docPr id="11335458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54.3pt;margin-top:78.1pt;width:1in;height:25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" w14:anchorId="6E04917B"/>
            </w:pict>
          </mc:Fallback>
        </mc:AlternateContent>
      </w:r>
      <w:r>
        <w:rPr>
          <w:noProof/>
        </w:rPr>
        <w:drawing>
          <wp:inline distT="0" distB="0" distL="0" distR="0" wp14:anchorId="074B0ABA" wp14:editId="776B3A49">
            <wp:extent cx="4064000" cy="2197100"/>
            <wp:effectExtent l="0" t="0" r="0" b="0"/>
            <wp:docPr id="1196209558" name="Picture 8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9558" name="Picture 88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9151" w14:textId="0AA195B7" w:rsidR="00F33E9E" w:rsidRDefault="00F33E9E" w:rsidP="003C46A3">
      <w:pPr>
        <w:pStyle w:val="ListParagraph"/>
        <w:rPr>
          <w:lang w:val="pt-BR"/>
        </w:rPr>
      </w:pPr>
    </w:p>
    <w:p w14:paraId="4D90FC30" w14:textId="77777777" w:rsidR="00F33E9E" w:rsidRDefault="00F33E9E" w:rsidP="003C46A3">
      <w:pPr>
        <w:pStyle w:val="ListParagraph"/>
        <w:rPr>
          <w:lang w:val="pt-BR"/>
        </w:rPr>
      </w:pPr>
    </w:p>
    <w:p w14:paraId="5F78F540" w14:textId="587D05B9" w:rsidR="00F33E9E" w:rsidRDefault="00F33E9E" w:rsidP="003C46A3">
      <w:pPr>
        <w:pStyle w:val="ListParagraph"/>
        <w:rPr>
          <w:lang w:val="pt-BR"/>
        </w:rPr>
      </w:pPr>
    </w:p>
    <w:p w14:paraId="54A0107C" w14:textId="743A3A81" w:rsidR="00F33E9E" w:rsidRDefault="00F33E9E" w:rsidP="003C46A3">
      <w:pPr>
        <w:pStyle w:val="ListParagraph"/>
        <w:rPr>
          <w:lang w:val="pt-BR"/>
        </w:rPr>
      </w:pPr>
    </w:p>
    <w:p w14:paraId="2D957A33" w14:textId="62C36C29" w:rsidR="00F33E9E" w:rsidRPr="003C46A3" w:rsidRDefault="00F33E9E" w:rsidP="003C46A3">
      <w:pPr>
        <w:pStyle w:val="ListParagraph"/>
        <w:rPr>
          <w:lang w:val="pt-BR"/>
        </w:rPr>
      </w:pPr>
    </w:p>
    <w:p w14:paraId="0B9DE4B5" w14:textId="72AE30B4" w:rsidR="003C46A3" w:rsidRDefault="00F33E9E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Seleccione</w:t>
      </w:r>
      <w:proofErr w:type="spellEnd"/>
      <w:r>
        <w:t xml:space="preserve"> la variable </w:t>
      </w:r>
      <w:r w:rsidRPr="00DA3F9D">
        <w:rPr>
          <w:b/>
          <w:bCs/>
        </w:rPr>
        <w:t>name</w:t>
      </w:r>
    </w:p>
    <w:p w14:paraId="606840FA" w14:textId="7B377C7A" w:rsidR="003C46A3" w:rsidRPr="003C46A3" w:rsidRDefault="00F33E9E" w:rsidP="00F33E9E">
      <w:pPr>
        <w:pStyle w:val="ListParagraph"/>
        <w:jc w:val="center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BF16E63" wp14:editId="3A27152D">
                <wp:simplePos x="0" y="0"/>
                <wp:positionH relativeFrom="column">
                  <wp:posOffset>1146051</wp:posOffset>
                </wp:positionH>
                <wp:positionV relativeFrom="paragraph">
                  <wp:posOffset>1812692</wp:posOffset>
                </wp:positionV>
                <wp:extent cx="914400" cy="327102"/>
                <wp:effectExtent l="0" t="0" r="12700" b="15875"/>
                <wp:wrapNone/>
                <wp:docPr id="20213688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90.25pt;margin-top:142.75pt;width:1in;height:25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" w14:anchorId="1A8C2169"/>
            </w:pict>
          </mc:Fallback>
        </mc:AlternateContent>
      </w:r>
      <w:r>
        <w:rPr>
          <w:noProof/>
        </w:rPr>
        <w:drawing>
          <wp:inline distT="0" distB="0" distL="0" distR="0" wp14:anchorId="40844C5A" wp14:editId="7819C675">
            <wp:extent cx="4686300" cy="3022600"/>
            <wp:effectExtent l="0" t="0" r="0" b="0"/>
            <wp:docPr id="315206364" name="Picture 8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06364" name="Picture 89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7D0E" w14:textId="69D3C574" w:rsidR="003C46A3" w:rsidRDefault="00F33E9E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>Selecione</w:t>
      </w:r>
      <w:r w:rsidRPr="00DA3F9D">
        <w:rPr>
          <w:b/>
          <w:bCs/>
          <w:lang w:val="pt-BR"/>
        </w:rPr>
        <w:t xml:space="preserve"> </w:t>
      </w:r>
      <w:proofErr w:type="spellStart"/>
      <w:r w:rsidR="00DA3F9D" w:rsidRPr="00DA3F9D">
        <w:rPr>
          <w:b/>
          <w:bCs/>
          <w:lang w:val="pt-BR"/>
        </w:rPr>
        <w:t>Action</w:t>
      </w:r>
      <w:proofErr w:type="spellEnd"/>
      <w:r w:rsidR="00DA3F9D" w:rsidRPr="00DA3F9D">
        <w:rPr>
          <w:b/>
          <w:bCs/>
          <w:lang w:val="pt-BR"/>
        </w:rPr>
        <w:t xml:space="preserve"> step </w:t>
      </w:r>
      <w:proofErr w:type="spellStart"/>
      <w:r w:rsidR="00DA3F9D" w:rsidRPr="00DA3F9D">
        <w:rPr>
          <w:b/>
          <w:bCs/>
          <w:lang w:val="pt-BR"/>
        </w:rPr>
        <w:t>variables</w:t>
      </w:r>
      <w:proofErr w:type="spellEnd"/>
    </w:p>
    <w:p w14:paraId="7504E2E9" w14:textId="4972B3A2" w:rsidR="00F33E9E" w:rsidRDefault="00F33E9E" w:rsidP="00F33E9E">
      <w:pPr>
        <w:spacing w:before="120" w:after="120"/>
        <w:rPr>
          <w:lang w:val="pt-BR"/>
        </w:rPr>
      </w:pPr>
    </w:p>
    <w:p w14:paraId="325146F5" w14:textId="1CCDEDF4" w:rsidR="00F33E9E" w:rsidRDefault="00F33E9E" w:rsidP="00F33E9E">
      <w:pPr>
        <w:spacing w:before="120" w:after="120"/>
        <w:jc w:val="center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EBB18C6" wp14:editId="09690D34">
                <wp:simplePos x="0" y="0"/>
                <wp:positionH relativeFrom="column">
                  <wp:posOffset>3217126</wp:posOffset>
                </wp:positionH>
                <wp:positionV relativeFrom="paragraph">
                  <wp:posOffset>1543639</wp:posOffset>
                </wp:positionV>
                <wp:extent cx="1196897" cy="327102"/>
                <wp:effectExtent l="0" t="0" r="10160" b="15875"/>
                <wp:wrapNone/>
                <wp:docPr id="289426611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897" cy="3271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253.3pt;margin-top:121.55pt;width:94.25pt;height:25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" w14:anchorId="2D23D3E4"/>
            </w:pict>
          </mc:Fallback>
        </mc:AlternateContent>
      </w:r>
      <w:r>
        <w:rPr>
          <w:noProof/>
        </w:rPr>
        <w:drawing>
          <wp:inline distT="0" distB="0" distL="0" distR="0" wp14:anchorId="78651A60" wp14:editId="1E1878D2">
            <wp:extent cx="4356100" cy="2616200"/>
            <wp:effectExtent l="0" t="0" r="0" b="0"/>
            <wp:docPr id="1766037436" name="Picture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37436" name="Picture 9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2EB6" w14:textId="1A5BB6E5" w:rsidR="003C46A3" w:rsidRPr="00F33E9E" w:rsidRDefault="003C46A3" w:rsidP="00F33E9E">
      <w:pPr>
        <w:rPr>
          <w:lang w:val="pt-BR"/>
        </w:rPr>
      </w:pPr>
    </w:p>
    <w:p w14:paraId="5350E3E7" w14:textId="77777777" w:rsidR="00F33E9E" w:rsidRDefault="00F33E9E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hace</w:t>
      </w:r>
      <w:proofErr w:type="spellEnd"/>
      <w:r w:rsidRPr="00223E73">
        <w:rPr>
          <w:lang w:val="pt-BR"/>
        </w:rPr>
        <w:t xml:space="preserve"> </w:t>
      </w:r>
      <w:proofErr w:type="gramStart"/>
      <w:r w:rsidRPr="00223E73">
        <w:rPr>
          <w:lang w:val="pt-BR"/>
        </w:rPr>
        <w:t>referencia</w:t>
      </w:r>
      <w:proofErr w:type="gram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name</w:t>
      </w:r>
      <w:proofErr w:type="spellEnd"/>
      <w:r w:rsidRPr="00223E73">
        <w:rPr>
          <w:lang w:val="pt-BR"/>
        </w:rPr>
        <w:t>.</w:t>
      </w:r>
    </w:p>
    <w:p w14:paraId="5FFDE3D1" w14:textId="40006928" w:rsidR="003C46A3" w:rsidRDefault="00F33E9E" w:rsidP="00270ACA">
      <w:pPr>
        <w:pStyle w:val="ListParagraph"/>
        <w:tabs>
          <w:tab w:val="left" w:pos="6989"/>
        </w:tabs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8805303" wp14:editId="707EF2C9">
                <wp:simplePos x="0" y="0"/>
                <wp:positionH relativeFrom="column">
                  <wp:posOffset>1432931</wp:posOffset>
                </wp:positionH>
                <wp:positionV relativeFrom="paragraph">
                  <wp:posOffset>966440</wp:posOffset>
                </wp:positionV>
                <wp:extent cx="1918009" cy="208156"/>
                <wp:effectExtent l="0" t="0" r="12700" b="8255"/>
                <wp:wrapNone/>
                <wp:docPr id="204951161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009" cy="208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12.85pt;margin-top:76.1pt;width:151pt;height:1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" w14:anchorId="2A4EFCF2"/>
            </w:pict>
          </mc:Fallback>
        </mc:AlternateContent>
      </w:r>
      <w:r>
        <w:rPr>
          <w:noProof/>
        </w:rPr>
        <w:drawing>
          <wp:inline distT="0" distB="0" distL="0" distR="0" wp14:anchorId="17ADB63C" wp14:editId="7E34CA06">
            <wp:extent cx="3594100" cy="2667000"/>
            <wp:effectExtent l="0" t="0" r="0" b="0"/>
            <wp:docPr id="1808850195" name="Picture 9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0195" name="Picture 92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CA">
        <w:tab/>
      </w:r>
    </w:p>
    <w:p w14:paraId="272E0394" w14:textId="667051DA" w:rsidR="00270ACA" w:rsidRDefault="00270ACA" w:rsidP="00270ACA">
      <w:pPr>
        <w:pStyle w:val="ListParagraph"/>
        <w:tabs>
          <w:tab w:val="left" w:pos="6989"/>
        </w:tabs>
        <w:rPr>
          <w:lang w:val="pt-BR"/>
        </w:rPr>
      </w:pPr>
    </w:p>
    <w:p w14:paraId="797D59D9" w14:textId="6ACEF114" w:rsidR="00F33E9E" w:rsidRDefault="00270ACA" w:rsidP="003C46A3">
      <w:pPr>
        <w:pStyle w:val="ListParagraph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6DD9B74" wp14:editId="36AAAADA">
                <wp:simplePos x="0" y="0"/>
                <wp:positionH relativeFrom="column">
                  <wp:posOffset>496824</wp:posOffset>
                </wp:positionH>
                <wp:positionV relativeFrom="paragraph">
                  <wp:posOffset>6223</wp:posOffset>
                </wp:positionV>
                <wp:extent cx="6199632" cy="1408176"/>
                <wp:effectExtent l="0" t="0" r="10795" b="14605"/>
                <wp:wrapNone/>
                <wp:docPr id="144615784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9632" cy="1408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39.1pt;margin-top:.5pt;width:488.15pt;height:110.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" w14:anchorId="5ED06BAA"/>
            </w:pict>
          </mc:Fallback>
        </mc:AlternateContent>
      </w:r>
      <w:r>
        <w:rPr>
          <w:noProof/>
        </w:rPr>
        <w:drawing>
          <wp:inline distT="0" distB="0" distL="0" distR="0" wp14:anchorId="07B27E23" wp14:editId="31DBB5A5">
            <wp:extent cx="6188710" cy="1467485"/>
            <wp:effectExtent l="0" t="0" r="0" b="5715"/>
            <wp:docPr id="1885321975" name="Picture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21975" name="Picture 97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5DB1" w14:textId="7CF7BCF5" w:rsidR="00270ACA" w:rsidRPr="00270ACA" w:rsidRDefault="00270ACA" w:rsidP="003C46A3">
      <w:pPr>
        <w:pStyle w:val="ListParagraph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proofErr w:type="spellStart"/>
      <w:r w:rsidRPr="00223E73">
        <w:rPr>
          <w:lang w:val="pt-BR"/>
        </w:rPr>
        <w:t>Asocie</w:t>
      </w:r>
      <w:proofErr w:type="spellEnd"/>
      <w:r w:rsidRPr="00223E73">
        <w:rPr>
          <w:lang w:val="pt-BR"/>
        </w:rPr>
        <w:t xml:space="preserve"> cada </w:t>
      </w:r>
      <w:proofErr w:type="spellStart"/>
      <w:r w:rsidRPr="00223E73">
        <w:rPr>
          <w:lang w:val="pt-BR"/>
        </w:rPr>
        <w:t>variable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proporcionó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respuesta</w:t>
      </w:r>
      <w:proofErr w:type="spellEnd"/>
      <w:r w:rsidRPr="00223E73">
        <w:rPr>
          <w:lang w:val="pt-BR"/>
        </w:rPr>
        <w:t xml:space="preserve">. </w:t>
      </w:r>
      <w:proofErr w:type="spellStart"/>
      <w:r w:rsidRPr="00223E73">
        <w:rPr>
          <w:lang w:val="pt-BR"/>
        </w:rPr>
        <w:t>Asegúrese</w:t>
      </w:r>
      <w:proofErr w:type="spellEnd"/>
      <w:r w:rsidRPr="00223E73">
        <w:rPr>
          <w:lang w:val="pt-BR"/>
        </w:rPr>
        <w:t xml:space="preserve"> de que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estén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correctamente</w:t>
      </w:r>
      <w:proofErr w:type="spellEnd"/>
      <w:r w:rsidRPr="00223E73">
        <w:rPr>
          <w:lang w:val="pt-BR"/>
        </w:rPr>
        <w:t xml:space="preserve"> vinculadas a sus </w:t>
      </w:r>
      <w:proofErr w:type="spellStart"/>
      <w:r w:rsidRPr="00223E73">
        <w:rPr>
          <w:lang w:val="pt-BR"/>
        </w:rPr>
        <w:t>pasos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correspondientes</w:t>
      </w:r>
      <w:proofErr w:type="spellEnd"/>
      <w:r w:rsidRPr="00223E73">
        <w:rPr>
          <w:lang w:val="pt-BR"/>
        </w:rPr>
        <w:t>.</w:t>
      </w:r>
    </w:p>
    <w:p w14:paraId="0802FB62" w14:textId="23A54CA9" w:rsidR="00F33E9E" w:rsidRDefault="00F33E9E" w:rsidP="003C46A3">
      <w:pPr>
        <w:pStyle w:val="ListParagraph"/>
        <w:rPr>
          <w:lang w:val="pt-BR"/>
        </w:rPr>
      </w:pPr>
    </w:p>
    <w:p w14:paraId="44CB786C" w14:textId="230049F8" w:rsidR="00F33E9E" w:rsidRPr="00F33E9E" w:rsidRDefault="00F33E9E" w:rsidP="003C46A3">
      <w:pPr>
        <w:pStyle w:val="ListParagraph"/>
        <w:rPr>
          <w:lang w:val="pt-BR"/>
        </w:rPr>
      </w:pPr>
    </w:p>
    <w:p w14:paraId="665F87A2" w14:textId="37B7F7BB" w:rsidR="003C46A3" w:rsidRPr="003C46A3" w:rsidRDefault="00986FA7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Asociando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, al final </w:t>
      </w:r>
      <w:proofErr w:type="spellStart"/>
      <w:r w:rsidRPr="00223E73">
        <w:rPr>
          <w:lang w:val="pt-BR"/>
        </w:rPr>
        <w:t>tendrás</w:t>
      </w:r>
      <w:proofErr w:type="spellEnd"/>
      <w:r w:rsidRPr="00223E73">
        <w:rPr>
          <w:lang w:val="pt-BR"/>
        </w:rPr>
        <w:t xml:space="preserve"> esta tabla </w:t>
      </w:r>
    </w:p>
    <w:p w14:paraId="3D8ACA47" w14:textId="64B5EB19" w:rsidR="00AD1A1C" w:rsidRPr="00AD1A1C" w:rsidRDefault="00AD1A1C" w:rsidP="00C53CDD">
      <w:pPr>
        <w:spacing w:before="120" w:after="120"/>
        <w:jc w:val="center"/>
        <w:rPr>
          <w:b/>
          <w:bCs/>
          <w:lang w:val="pt-BR"/>
        </w:rPr>
      </w:pPr>
    </w:p>
    <w:p w14:paraId="5F91091A" w14:textId="4242286F" w:rsidR="00CB72C5" w:rsidRDefault="00986FA7" w:rsidP="00C53CDD">
      <w:pPr>
        <w:spacing w:before="120" w:after="120"/>
        <w:jc w:val="center"/>
        <w:rPr>
          <w:b/>
          <w:bCs/>
          <w:lang w:val="pt-BR"/>
        </w:rPr>
      </w:pPr>
      <w:r>
        <w:rPr>
          <w:b/>
          <w:bCs/>
          <w:noProof/>
        </w:rPr>
        <w:lastRenderedPageBreak/>
        <w:drawing>
          <wp:inline distT="0" distB="0" distL="0" distR="0" wp14:anchorId="12765E20" wp14:editId="6B1F0275">
            <wp:extent cx="4267200" cy="3340100"/>
            <wp:effectExtent l="0" t="0" r="0" b="0"/>
            <wp:docPr id="1928622114" name="Picture 9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2114" name="Picture 93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039D" w14:textId="45A31519" w:rsidR="00986FA7" w:rsidRDefault="00986FA7" w:rsidP="00C53CDD">
      <w:pPr>
        <w:spacing w:before="120" w:after="120"/>
        <w:jc w:val="center"/>
        <w:rPr>
          <w:b/>
          <w:bCs/>
          <w:lang w:val="pt-BR"/>
        </w:rPr>
      </w:pPr>
    </w:p>
    <w:p w14:paraId="51234D3C" w14:textId="496C4CA9" w:rsidR="00986FA7" w:rsidRDefault="00986FA7" w:rsidP="00C53CDD">
      <w:pPr>
        <w:spacing w:before="120" w:after="120"/>
        <w:jc w:val="center"/>
        <w:rPr>
          <w:b/>
          <w:bCs/>
          <w:lang w:val="pt-BR"/>
        </w:rPr>
      </w:pPr>
    </w:p>
    <w:p w14:paraId="60B62861" w14:textId="46CCA205" w:rsidR="00986FA7" w:rsidRDefault="00986FA7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mismo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paso</w:t>
      </w:r>
      <w:proofErr w:type="spellEnd"/>
      <w:r w:rsidRPr="00223E73">
        <w:rPr>
          <w:lang w:val="pt-BR"/>
        </w:rPr>
        <w:t xml:space="preserve"> mostraremos 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registros al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, para que </w:t>
      </w:r>
      <w:proofErr w:type="spellStart"/>
      <w:r w:rsidRPr="00223E73">
        <w:rPr>
          <w:lang w:val="pt-BR"/>
        </w:rPr>
        <w:t>esté</w:t>
      </w:r>
      <w:proofErr w:type="spellEnd"/>
      <w:r w:rsidRPr="00223E73">
        <w:rPr>
          <w:lang w:val="pt-BR"/>
        </w:rPr>
        <w:t xml:space="preserve"> al tanto de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valores escritos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resumen</w:t>
      </w:r>
      <w:proofErr w:type="spellEnd"/>
      <w:r w:rsidRPr="00223E73">
        <w:rPr>
          <w:lang w:val="pt-BR"/>
        </w:rPr>
        <w:t xml:space="preserve">, para </w:t>
      </w:r>
      <w:proofErr w:type="spellStart"/>
      <w:r w:rsidRPr="00223E73">
        <w:rPr>
          <w:lang w:val="pt-BR"/>
        </w:rPr>
        <w:t>ello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texto que vamos iniciando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automatización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registros.</w:t>
      </w:r>
    </w:p>
    <w:p w14:paraId="1D3B2FF4" w14:textId="77777777" w:rsidR="0046205F" w:rsidRDefault="0046205F" w:rsidP="0046205F">
      <w:pPr>
        <w:pStyle w:val="ListParagraph"/>
        <w:spacing w:before="120" w:after="120"/>
        <w:ind w:left="360"/>
        <w:rPr>
          <w:lang w:val="pt-BR"/>
        </w:rPr>
      </w:pPr>
    </w:p>
    <w:p w14:paraId="066CFB35" w14:textId="77777777" w:rsidR="0046205F" w:rsidRDefault="0046205F" w:rsidP="0046205F">
      <w:pPr>
        <w:pStyle w:val="ListParagraph"/>
        <w:spacing w:before="120" w:after="120"/>
        <w:ind w:left="360"/>
        <w:rPr>
          <w:lang w:val="pt-BR"/>
        </w:rPr>
      </w:pPr>
    </w:p>
    <w:p w14:paraId="40F942D2" w14:textId="0DEBD521" w:rsidR="00986FA7" w:rsidRPr="00795FDB" w:rsidRDefault="00986FA7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795FDB">
        <w:rPr>
          <w:b/>
          <w:bCs/>
        </w:rPr>
        <w:t>Insert a variable</w:t>
      </w:r>
      <w:r w:rsidRPr="0046205F">
        <w:rPr>
          <w:b/>
          <w:bCs/>
        </w:rPr>
        <w:t xml:space="preserve"> </w:t>
      </w:r>
    </w:p>
    <w:p w14:paraId="12E1A394" w14:textId="4A59EB51" w:rsidR="00986FA7" w:rsidRPr="00795FDB" w:rsidRDefault="00986FA7" w:rsidP="00986FA7">
      <w:pPr>
        <w:spacing w:before="120" w:after="120"/>
      </w:pPr>
    </w:p>
    <w:p w14:paraId="27CE411A" w14:textId="4EBB5722" w:rsidR="00986FA7" w:rsidRDefault="00986FA7" w:rsidP="00986FA7">
      <w:pPr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AC5D47F" wp14:editId="38109F6A">
                <wp:simplePos x="0" y="0"/>
                <wp:positionH relativeFrom="column">
                  <wp:posOffset>630044</wp:posOffset>
                </wp:positionH>
                <wp:positionV relativeFrom="paragraph">
                  <wp:posOffset>379141</wp:posOffset>
                </wp:positionV>
                <wp:extent cx="379141" cy="208156"/>
                <wp:effectExtent l="0" t="0" r="14605" b="8255"/>
                <wp:wrapNone/>
                <wp:docPr id="169720524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141" cy="208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9.6pt;margin-top:29.85pt;width:29.85pt;height:1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" w14:anchorId="63B7A66A"/>
            </w:pict>
          </mc:Fallback>
        </mc:AlternateContent>
      </w:r>
      <w:r>
        <w:rPr>
          <w:noProof/>
        </w:rPr>
        <w:drawing>
          <wp:inline distT="0" distB="0" distL="0" distR="0" wp14:anchorId="63D5F9CE" wp14:editId="74397970">
            <wp:extent cx="1790700" cy="927100"/>
            <wp:effectExtent l="0" t="0" r="0" b="0"/>
            <wp:docPr id="156274533" name="Picture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533" name="Picture 95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C8AB" w14:textId="3EF230A3" w:rsidR="00986FA7" w:rsidRDefault="0040472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Escriba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para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sesión</w:t>
      </w:r>
      <w:proofErr w:type="spellEnd"/>
    </w:p>
    <w:p w14:paraId="0E5E1EEB" w14:textId="42C0CD23" w:rsidR="00986FA7" w:rsidRDefault="00404724" w:rsidP="00986FA7">
      <w:pPr>
        <w:pStyle w:val="ListParagraph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8D3B67F" wp14:editId="3560785A">
                <wp:simplePos x="0" y="0"/>
                <wp:positionH relativeFrom="column">
                  <wp:posOffset>630044</wp:posOffset>
                </wp:positionH>
                <wp:positionV relativeFrom="paragraph">
                  <wp:posOffset>1328652</wp:posOffset>
                </wp:positionV>
                <wp:extent cx="1048215" cy="208156"/>
                <wp:effectExtent l="0" t="0" r="19050" b="8255"/>
                <wp:wrapNone/>
                <wp:docPr id="163540726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215" cy="208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9.6pt;margin-top:104.6pt;width:82.55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" w14:anchorId="3906DB63"/>
            </w:pict>
          </mc:Fallback>
        </mc:AlternateContent>
      </w:r>
      <w:r>
        <w:rPr>
          <w:noProof/>
        </w:rPr>
        <w:drawing>
          <wp:inline distT="0" distB="0" distL="0" distR="0" wp14:anchorId="15C900AC" wp14:editId="3A68FD40">
            <wp:extent cx="4521200" cy="1752600"/>
            <wp:effectExtent l="0" t="0" r="0" b="0"/>
            <wp:docPr id="1898251940" name="Picture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1940" name="Picture 96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2A8B" w14:textId="279D6F5A" w:rsidR="00404724" w:rsidRPr="00986FA7" w:rsidRDefault="00404724" w:rsidP="00986FA7">
      <w:pPr>
        <w:pStyle w:val="ListParagraph"/>
        <w:rPr>
          <w:lang w:val="pt-BR"/>
        </w:rPr>
      </w:pPr>
    </w:p>
    <w:p w14:paraId="48EEE039" w14:textId="1E5FA34C" w:rsidR="00986FA7" w:rsidRDefault="0040472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>
        <w:t>Seleccione</w:t>
      </w:r>
      <w:proofErr w:type="spellEnd"/>
      <w:r>
        <w:t xml:space="preserve"> la variable </w:t>
      </w:r>
      <w:r w:rsidRPr="00795FDB">
        <w:rPr>
          <w:b/>
          <w:bCs/>
        </w:rPr>
        <w:t>name</w:t>
      </w:r>
    </w:p>
    <w:p w14:paraId="3163609E" w14:textId="1E62E8EB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2631D905" w14:textId="5EDA13F5" w:rsidR="00404724" w:rsidRDefault="00404724" w:rsidP="00404724">
      <w:pPr>
        <w:pStyle w:val="ListParagraph"/>
        <w:spacing w:before="120" w:after="120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A16CB7F" wp14:editId="7C33CD1E">
                <wp:simplePos x="0" y="0"/>
                <wp:positionH relativeFrom="column">
                  <wp:posOffset>462652</wp:posOffset>
                </wp:positionH>
                <wp:positionV relativeFrom="paragraph">
                  <wp:posOffset>1088994</wp:posOffset>
                </wp:positionV>
                <wp:extent cx="1048215" cy="208156"/>
                <wp:effectExtent l="0" t="0" r="19050" b="8255"/>
                <wp:wrapNone/>
                <wp:docPr id="107854529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215" cy="208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36.45pt;margin-top:85.75pt;width:82.5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" w14:anchorId="24160048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EE248E9" wp14:editId="0A13EB37">
            <wp:extent cx="2667000" cy="2184400"/>
            <wp:effectExtent l="0" t="0" r="0" b="0"/>
            <wp:docPr id="1012603179" name="Picture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3179" name="Picture 97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51E0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2CACDA5A" w14:textId="48E65EAE" w:rsidR="00404724" w:rsidRDefault="0040472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>
        <w:t>Al final, Step mostrará todas las variables</w:t>
      </w:r>
    </w:p>
    <w:p w14:paraId="42B0AA3C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519763FB" w14:textId="1BC4CC2A" w:rsidR="00404724" w:rsidRDefault="00404724" w:rsidP="00404724">
      <w:pPr>
        <w:pStyle w:val="ListParagraph"/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67D92A51" wp14:editId="7A83C2EE">
            <wp:extent cx="4343400" cy="2578100"/>
            <wp:effectExtent l="0" t="0" r="0" b="0"/>
            <wp:docPr id="1128336759" name="Picture 98" descr="Captura de pantalla de un cha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6759" name="Picture 98" descr="A screenshot of a cha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9045" w14:textId="66BB19FD" w:rsidR="00404724" w:rsidRDefault="00404724" w:rsidP="00404724">
      <w:pPr>
        <w:pStyle w:val="ListParagraph"/>
        <w:spacing w:before="120" w:after="12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r w:rsidR="008C4DC0" w:rsidRPr="00223E73">
        <w:rPr>
          <w:lang w:val="pt-BR"/>
        </w:rPr>
        <w:t xml:space="preserve">El objetivo es </w:t>
      </w:r>
      <w:proofErr w:type="spellStart"/>
      <w:r w:rsidR="008C4DC0" w:rsidRPr="00223E73">
        <w:rPr>
          <w:lang w:val="pt-BR"/>
        </w:rPr>
        <w:t>asegurarse</w:t>
      </w:r>
      <w:proofErr w:type="spellEnd"/>
      <w:r w:rsidR="008C4DC0" w:rsidRPr="00223E73">
        <w:rPr>
          <w:lang w:val="pt-BR"/>
        </w:rPr>
        <w:t xml:space="preserve"> de que </w:t>
      </w:r>
      <w:proofErr w:type="spellStart"/>
      <w:r w:rsidR="008C4DC0" w:rsidRPr="00223E73">
        <w:rPr>
          <w:lang w:val="pt-BR"/>
        </w:rPr>
        <w:t>el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asegurado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vea</w:t>
      </w:r>
      <w:proofErr w:type="spellEnd"/>
      <w:r w:rsidR="008C4DC0" w:rsidRPr="00223E73">
        <w:rPr>
          <w:lang w:val="pt-BR"/>
        </w:rPr>
        <w:t xml:space="preserve"> todos </w:t>
      </w:r>
      <w:proofErr w:type="spellStart"/>
      <w:r w:rsidR="008C4DC0" w:rsidRPr="00223E73">
        <w:rPr>
          <w:lang w:val="pt-BR"/>
        </w:rPr>
        <w:t>los</w:t>
      </w:r>
      <w:proofErr w:type="spellEnd"/>
      <w:r w:rsidR="008C4DC0" w:rsidRPr="00223E73">
        <w:rPr>
          <w:lang w:val="pt-BR"/>
        </w:rPr>
        <w:t xml:space="preserve"> registros </w:t>
      </w:r>
      <w:proofErr w:type="spellStart"/>
      <w:r w:rsidR="008C4DC0" w:rsidRPr="00223E73">
        <w:rPr>
          <w:lang w:val="pt-BR"/>
        </w:rPr>
        <w:t>con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claridad</w:t>
      </w:r>
      <w:proofErr w:type="spellEnd"/>
      <w:r w:rsidR="008C4DC0" w:rsidRPr="00223E73">
        <w:rPr>
          <w:lang w:val="pt-BR"/>
        </w:rPr>
        <w:t xml:space="preserve">. </w:t>
      </w:r>
      <w:r w:rsidR="008C4DC0" w:rsidRPr="008C4DC0">
        <w:t>¡</w:t>
      </w:r>
      <w:proofErr w:type="spellStart"/>
      <w:r w:rsidR="008C4DC0" w:rsidRPr="008C4DC0">
        <w:t>Presta</w:t>
      </w:r>
      <w:proofErr w:type="spellEnd"/>
      <w:r w:rsidR="008C4DC0" w:rsidRPr="008C4DC0">
        <w:t xml:space="preserve"> </w:t>
      </w:r>
      <w:proofErr w:type="spellStart"/>
      <w:r w:rsidR="008C4DC0" w:rsidRPr="008C4DC0">
        <w:t>atención</w:t>
      </w:r>
      <w:proofErr w:type="spellEnd"/>
      <w:r w:rsidR="008C4DC0" w:rsidRPr="008C4DC0">
        <w:t xml:space="preserve"> a las pautas!</w:t>
      </w:r>
    </w:p>
    <w:p w14:paraId="47F574F9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313727CA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55F3988F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49864FD6" w14:textId="77777777" w:rsidR="00404724" w:rsidRDefault="00404724" w:rsidP="00404724">
      <w:pPr>
        <w:pStyle w:val="ListParagraph"/>
        <w:spacing w:before="120" w:after="120"/>
        <w:rPr>
          <w:lang w:val="pt-BR"/>
        </w:rPr>
      </w:pPr>
    </w:p>
    <w:p w14:paraId="751FC724" w14:textId="4A49F7EA" w:rsidR="00404724" w:rsidRPr="008F2279" w:rsidRDefault="008F2279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Agora em </w:t>
      </w:r>
      <w:proofErr w:type="spellStart"/>
      <w:r w:rsidRPr="00795FDB">
        <w:rPr>
          <w:b/>
          <w:bCs/>
          <w:lang w:val="pt-BR"/>
        </w:rPr>
        <w:t>And</w:t>
      </w:r>
      <w:proofErr w:type="spellEnd"/>
      <w:r w:rsidRPr="00795FDB">
        <w:rPr>
          <w:b/>
          <w:bCs/>
          <w:lang w:val="pt-BR"/>
        </w:rPr>
        <w:t xml:space="preserve"> </w:t>
      </w:r>
      <w:proofErr w:type="spellStart"/>
      <w:r w:rsidRPr="00795FDB">
        <w:rPr>
          <w:b/>
          <w:bCs/>
          <w:lang w:val="pt-BR"/>
        </w:rPr>
        <w:t>Then</w:t>
      </w:r>
      <w:proofErr w:type="spellEnd"/>
      <w:r w:rsidRPr="00223E73">
        <w:rPr>
          <w:lang w:val="pt-BR"/>
        </w:rPr>
        <w:t xml:space="preserve"> clique em </w:t>
      </w:r>
      <w:r w:rsidRPr="00223E73">
        <w:rPr>
          <w:b/>
          <w:bCs/>
          <w:lang w:val="pt-BR"/>
        </w:rPr>
        <w:t xml:space="preserve">Use na </w:t>
      </w:r>
      <w:proofErr w:type="spellStart"/>
      <w:r w:rsidRPr="00223E73">
        <w:rPr>
          <w:b/>
          <w:bCs/>
          <w:lang w:val="pt-BR"/>
        </w:rPr>
        <w:t>extension</w:t>
      </w:r>
      <w:proofErr w:type="spellEnd"/>
    </w:p>
    <w:p w14:paraId="7C032A6E" w14:textId="77777777" w:rsidR="00404724" w:rsidRPr="008F2279" w:rsidRDefault="00404724" w:rsidP="00404724">
      <w:pPr>
        <w:pStyle w:val="ListParagraph"/>
        <w:spacing w:before="120" w:after="120"/>
        <w:rPr>
          <w:lang w:val="pt-BR"/>
        </w:rPr>
      </w:pPr>
    </w:p>
    <w:p w14:paraId="614190E6" w14:textId="12865651" w:rsidR="00404724" w:rsidRPr="008F2279" w:rsidRDefault="008F2279" w:rsidP="00404724">
      <w:pPr>
        <w:pStyle w:val="ListParagraph"/>
        <w:spacing w:before="120" w:after="120"/>
        <w:rPr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58A1459" wp14:editId="39D0D3A4">
                <wp:simplePos x="0" y="0"/>
                <wp:positionH relativeFrom="column">
                  <wp:posOffset>563136</wp:posOffset>
                </wp:positionH>
                <wp:positionV relativeFrom="paragraph">
                  <wp:posOffset>1237414</wp:posOffset>
                </wp:positionV>
                <wp:extent cx="1509131" cy="275063"/>
                <wp:effectExtent l="0" t="0" r="15240" b="17145"/>
                <wp:wrapNone/>
                <wp:docPr id="194283659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131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4.35pt;margin-top:97.45pt;width:118.85pt;height:21.6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" w14:anchorId="6FFD015F"/>
            </w:pict>
          </mc:Fallback>
        </mc:AlternateContent>
      </w:r>
      <w:r>
        <w:rPr>
          <w:noProof/>
        </w:rPr>
        <w:drawing>
          <wp:inline distT="0" distB="0" distL="0" distR="0" wp14:anchorId="52BE96A1" wp14:editId="1C19A6CB">
            <wp:extent cx="4445000" cy="2235200"/>
            <wp:effectExtent l="0" t="0" r="0" b="0"/>
            <wp:docPr id="2009335254" name="Picture 9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35254" name="Picture 99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08B3" w14:textId="75AC650C" w:rsidR="00404724" w:rsidRPr="008F2279" w:rsidRDefault="00404724" w:rsidP="00404724">
      <w:pPr>
        <w:pStyle w:val="ListParagraph"/>
        <w:spacing w:before="120" w:after="120"/>
        <w:rPr>
          <w:lang w:val="pt-BR"/>
        </w:rPr>
      </w:pPr>
    </w:p>
    <w:p w14:paraId="34B46D30" w14:textId="172D0AC5" w:rsidR="00404724" w:rsidRDefault="008F2279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 </w:t>
      </w:r>
      <w:proofErr w:type="spellStart"/>
      <w:r w:rsidRPr="00223E73">
        <w:rPr>
          <w:lang w:val="pt-BR"/>
        </w:rPr>
        <w:t>extensión</w:t>
      </w:r>
      <w:proofErr w:type="spellEnd"/>
      <w:proofErr w:type="gramEnd"/>
      <w:r w:rsidRPr="00223E73">
        <w:rPr>
          <w:lang w:val="pt-BR"/>
        </w:rPr>
        <w:t xml:space="preserve"> </w:t>
      </w:r>
      <w:proofErr w:type="spellStart"/>
      <w:r w:rsidR="00795FDB">
        <w:rPr>
          <w:b/>
          <w:bCs/>
          <w:lang w:val="pt-BR"/>
        </w:rPr>
        <w:t>Insurance</w:t>
      </w:r>
      <w:proofErr w:type="spellEnd"/>
      <w:r w:rsidR="00795FDB">
        <w:rPr>
          <w:b/>
          <w:bCs/>
          <w:lang w:val="pt-BR"/>
        </w:rPr>
        <w:t xml:space="preserve"> Auto</w:t>
      </w:r>
    </w:p>
    <w:p w14:paraId="2B093262" w14:textId="075B2746" w:rsidR="008F2279" w:rsidRDefault="008F2279" w:rsidP="008F2279">
      <w:pPr>
        <w:spacing w:before="120" w:after="120"/>
        <w:rPr>
          <w:lang w:val="pt-BR"/>
        </w:rPr>
      </w:pPr>
    </w:p>
    <w:p w14:paraId="41CFB925" w14:textId="1804E7D4" w:rsidR="008F2279" w:rsidRDefault="008F2279" w:rsidP="008F2279">
      <w:pPr>
        <w:spacing w:before="120" w:after="120"/>
        <w:jc w:val="center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59173" wp14:editId="13B6C608">
                <wp:simplePos x="0" y="0"/>
                <wp:positionH relativeFrom="column">
                  <wp:posOffset>744746</wp:posOffset>
                </wp:positionH>
                <wp:positionV relativeFrom="paragraph">
                  <wp:posOffset>1262085</wp:posOffset>
                </wp:positionV>
                <wp:extent cx="1509131" cy="275063"/>
                <wp:effectExtent l="0" t="0" r="15240" b="17145"/>
                <wp:wrapNone/>
                <wp:docPr id="64772586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131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58.65pt;margin-top:99.4pt;width:118.85pt;height:21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" w14:anchorId="119246AD"/>
            </w:pict>
          </mc:Fallback>
        </mc:AlternateContent>
      </w:r>
      <w:r>
        <w:rPr>
          <w:noProof/>
        </w:rPr>
        <w:drawing>
          <wp:inline distT="0" distB="0" distL="0" distR="0" wp14:anchorId="536DD63A" wp14:editId="37C0617D">
            <wp:extent cx="4699000" cy="1841500"/>
            <wp:effectExtent l="0" t="0" r="0" b="0"/>
            <wp:docPr id="754919275" name="Picture 10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19275" name="Picture 100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4339" w14:textId="6261D704" w:rsidR="008F2279" w:rsidRDefault="008F2279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Operaciones</w:t>
      </w:r>
      <w:proofErr w:type="spellEnd"/>
      <w:r w:rsidRPr="00223E73">
        <w:rPr>
          <w:lang w:val="pt-BR"/>
        </w:rPr>
        <w:t xml:space="preserve">: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opción</w:t>
      </w:r>
      <w:proofErr w:type="spellEnd"/>
      <w:r w:rsidRPr="00223E73">
        <w:rPr>
          <w:lang w:val="pt-BR"/>
        </w:rPr>
        <w:t xml:space="preserve"> que aparece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b/>
          <w:bCs/>
          <w:lang w:val="pt-BR"/>
        </w:rPr>
        <w:t>nombreSeguroAuto</w:t>
      </w:r>
      <w:proofErr w:type="spellEnd"/>
    </w:p>
    <w:p w14:paraId="7A1618A5" w14:textId="4ED64318" w:rsidR="008F2279" w:rsidRDefault="008F2279" w:rsidP="008F2279">
      <w:pPr>
        <w:pStyle w:val="ListParagraph"/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1F5D02F" wp14:editId="23AA4ECE">
                <wp:simplePos x="0" y="0"/>
                <wp:positionH relativeFrom="column">
                  <wp:posOffset>511098</wp:posOffset>
                </wp:positionH>
                <wp:positionV relativeFrom="paragraph">
                  <wp:posOffset>163923</wp:posOffset>
                </wp:positionV>
                <wp:extent cx="1070006" cy="275063"/>
                <wp:effectExtent l="0" t="0" r="9525" b="17145"/>
                <wp:wrapNone/>
                <wp:docPr id="62210330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06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0.25pt;margin-top:12.9pt;width:84.25pt;height:21.6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" w14:anchorId="2268E459"/>
            </w:pict>
          </mc:Fallback>
        </mc:AlternateContent>
      </w:r>
      <w:r>
        <w:rPr>
          <w:noProof/>
        </w:rPr>
        <w:drawing>
          <wp:inline distT="0" distB="0" distL="0" distR="0" wp14:anchorId="6973A765" wp14:editId="2CCE87C4">
            <wp:extent cx="4622800" cy="838200"/>
            <wp:effectExtent l="0" t="0" r="0" b="0"/>
            <wp:docPr id="95061942" name="Picture 10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1942" name="Picture 10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B01D" w14:textId="1DCCC2F3" w:rsidR="008F2279" w:rsidRDefault="008F2279" w:rsidP="008F2279">
      <w:pPr>
        <w:pStyle w:val="ListParagraph"/>
        <w:spacing w:before="120" w:after="120"/>
        <w:rPr>
          <w:lang w:val="pt-BR"/>
        </w:rPr>
      </w:pPr>
    </w:p>
    <w:p w14:paraId="7805CC52" w14:textId="33732540" w:rsidR="000B00EF" w:rsidRPr="007603F1" w:rsidRDefault="007603F1" w:rsidP="007603F1">
      <w:pPr>
        <w:pStyle w:val="ListParagraph"/>
        <w:numPr>
          <w:ilvl w:val="0"/>
          <w:numId w:val="6"/>
        </w:numPr>
        <w:spacing w:before="120" w:after="120"/>
        <w:ind w:left="360"/>
        <w:jc w:val="both"/>
        <w:rPr>
          <w:lang w:val="pt-BR"/>
        </w:rPr>
      </w:pPr>
      <w:r w:rsidRPr="00223E73">
        <w:rPr>
          <w:lang w:val="pt-BR"/>
        </w:rPr>
        <w:t xml:space="preserve">Todos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se </w:t>
      </w:r>
      <w:proofErr w:type="spellStart"/>
      <w:r w:rsidRPr="00223E73">
        <w:rPr>
          <w:lang w:val="pt-BR"/>
        </w:rPr>
        <w:t>cargarán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deben</w:t>
      </w:r>
      <w:proofErr w:type="spellEnd"/>
      <w:r w:rsidRPr="00223E73">
        <w:rPr>
          <w:lang w:val="pt-BR"/>
        </w:rPr>
        <w:t xml:space="preserve"> estar </w:t>
      </w:r>
      <w:proofErr w:type="spellStart"/>
      <w:r w:rsidRPr="00223E73">
        <w:rPr>
          <w:lang w:val="pt-BR"/>
        </w:rPr>
        <w:t>asociados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pregunta </w:t>
      </w:r>
      <w:proofErr w:type="spellStart"/>
      <w:r w:rsidRPr="00223E73">
        <w:rPr>
          <w:lang w:val="pt-BR"/>
        </w:rPr>
        <w:t>correspondiente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Paso. El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es similar al que se realiza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creación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Step que </w:t>
      </w:r>
      <w:proofErr w:type="spellStart"/>
      <w:r w:rsidRPr="00223E73">
        <w:rPr>
          <w:lang w:val="pt-BR"/>
        </w:rPr>
        <w:t>muestra</w:t>
      </w:r>
      <w:proofErr w:type="spellEnd"/>
      <w:r w:rsidRPr="00223E73">
        <w:rPr>
          <w:lang w:val="pt-BR"/>
        </w:rPr>
        <w:t xml:space="preserve">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variables</w:t>
      </w:r>
      <w:proofErr w:type="spell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. Ahora,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atención</w:t>
      </w:r>
      <w:proofErr w:type="spellEnd"/>
      <w:r w:rsidRPr="00223E73">
        <w:rPr>
          <w:lang w:val="pt-BR"/>
        </w:rPr>
        <w:t xml:space="preserve"> se centra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garantizar</w:t>
      </w:r>
      <w:proofErr w:type="spellEnd"/>
      <w:r w:rsidRPr="00223E73">
        <w:rPr>
          <w:lang w:val="pt-BR"/>
        </w:rPr>
        <w:t xml:space="preserve"> que esta </w:t>
      </w:r>
      <w:proofErr w:type="spellStart"/>
      <w:r w:rsidRPr="00223E73">
        <w:rPr>
          <w:lang w:val="pt-BR"/>
        </w:rPr>
        <w:t>correlación</w:t>
      </w:r>
      <w:proofErr w:type="spellEnd"/>
      <w:r w:rsidRPr="00223E73">
        <w:rPr>
          <w:lang w:val="pt-BR"/>
        </w:rPr>
        <w:t xml:space="preserve"> permita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API enviar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parámetros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correctamente</w:t>
      </w:r>
      <w:proofErr w:type="spellEnd"/>
      <w:r w:rsidRPr="00223E73">
        <w:rPr>
          <w:lang w:val="pt-BR"/>
        </w:rPr>
        <w:t xml:space="preserve"> a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. </w:t>
      </w:r>
      <w:proofErr w:type="spellStart"/>
      <w:r w:rsidRPr="007603F1">
        <w:t>Recuerde</w:t>
      </w:r>
      <w:proofErr w:type="spellEnd"/>
      <w:r w:rsidRPr="007603F1">
        <w:t xml:space="preserve"> </w:t>
      </w:r>
      <w:proofErr w:type="spellStart"/>
      <w:r w:rsidRPr="007603F1">
        <w:t>siempre</w:t>
      </w:r>
      <w:proofErr w:type="spellEnd"/>
      <w:r w:rsidRPr="007603F1">
        <w:t xml:space="preserve"> </w:t>
      </w:r>
      <w:proofErr w:type="spellStart"/>
      <w:r w:rsidRPr="007603F1">
        <w:t>seleccionar</w:t>
      </w:r>
      <w:proofErr w:type="spellEnd"/>
      <w:r w:rsidRPr="007603F1">
        <w:t xml:space="preserve"> 'Variable de paso de </w:t>
      </w:r>
      <w:proofErr w:type="spellStart"/>
      <w:r w:rsidRPr="007603F1">
        <w:t>acción</w:t>
      </w:r>
      <w:proofErr w:type="spellEnd"/>
      <w:r w:rsidRPr="007603F1">
        <w:t>'</w:t>
      </w:r>
    </w:p>
    <w:p w14:paraId="33472B7A" w14:textId="77777777" w:rsidR="007603F1" w:rsidRPr="007603F1" w:rsidRDefault="007603F1" w:rsidP="007603F1">
      <w:pPr>
        <w:pStyle w:val="ListParagraph"/>
        <w:spacing w:before="120" w:after="120"/>
        <w:ind w:left="360"/>
        <w:rPr>
          <w:lang w:val="pt-BR"/>
        </w:rPr>
      </w:pPr>
    </w:p>
    <w:p w14:paraId="72174AF2" w14:textId="0CD8CCA2" w:rsidR="008F2279" w:rsidRDefault="000B00EF" w:rsidP="008F2279">
      <w:pPr>
        <w:pStyle w:val="ListParagraph"/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9DDDF53" wp14:editId="3458020E">
                <wp:simplePos x="0" y="0"/>
                <wp:positionH relativeFrom="column">
                  <wp:posOffset>511098</wp:posOffset>
                </wp:positionH>
                <wp:positionV relativeFrom="paragraph">
                  <wp:posOffset>96179</wp:posOffset>
                </wp:positionV>
                <wp:extent cx="1694985" cy="275063"/>
                <wp:effectExtent l="0" t="0" r="6985" b="17145"/>
                <wp:wrapNone/>
                <wp:docPr id="1620543327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985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0.25pt;margin-top:7.55pt;width:133.45pt;height:21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" w14:anchorId="3140C912"/>
            </w:pict>
          </mc:Fallback>
        </mc:AlternateContent>
      </w:r>
      <w:r>
        <w:rPr>
          <w:noProof/>
        </w:rPr>
        <w:drawing>
          <wp:inline distT="0" distB="0" distL="0" distR="0" wp14:anchorId="6ADAAB93" wp14:editId="63879C55">
            <wp:extent cx="1843668" cy="539966"/>
            <wp:effectExtent l="0" t="0" r="0" b="6350"/>
            <wp:docPr id="1477381574" name="Picture 103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1574" name="Picture 103" descr="A screenshot of a phon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74690" cy="5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1870" w14:textId="1A94C4F3" w:rsidR="008F2279" w:rsidRDefault="00AD0954" w:rsidP="008F2279">
      <w:pPr>
        <w:pStyle w:val="ListParagraph"/>
        <w:spacing w:before="120" w:after="12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73E983C" wp14:editId="270B8AEA">
            <wp:extent cx="4572000" cy="4787900"/>
            <wp:effectExtent l="0" t="0" r="0" b="0"/>
            <wp:docPr id="2135815941" name="Picture 10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5941" name="Picture 102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F4D0" w14:textId="58D4D2A2" w:rsidR="008F2279" w:rsidRDefault="008F2279" w:rsidP="008F2279">
      <w:pPr>
        <w:pStyle w:val="ListParagraph"/>
        <w:spacing w:before="120" w:after="120"/>
        <w:rPr>
          <w:lang w:val="pt-BR"/>
        </w:rPr>
      </w:pPr>
    </w:p>
    <w:p w14:paraId="7D06A616" w14:textId="37111B1E" w:rsidR="008F2279" w:rsidRPr="000B00EF" w:rsidRDefault="000B00EF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>
        <w:t xml:space="preserve">Haga clic en aplicar </w:t>
      </w:r>
    </w:p>
    <w:p w14:paraId="01EF8AB8" w14:textId="6220E294" w:rsidR="000B00EF" w:rsidRDefault="000B0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  <w:r>
        <w:rPr>
          <w:b/>
          <w:bCs/>
          <w:noProof/>
        </w:rPr>
        <w:drawing>
          <wp:inline distT="0" distB="0" distL="0" distR="0" wp14:anchorId="22A1238E" wp14:editId="7FC60C81">
            <wp:extent cx="869795" cy="379547"/>
            <wp:effectExtent l="0" t="0" r="0" b="1905"/>
            <wp:docPr id="1751113988" name="Picture 104" descr="Un rectángulo azul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3988" name="Picture 104" descr="A blue rectangle with white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97105" cy="39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6797" w14:textId="7777777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</w:p>
    <w:p w14:paraId="1028D9C2" w14:textId="7777777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</w:p>
    <w:p w14:paraId="6D2B0591" w14:textId="1622DCE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  <w:r>
        <w:rPr>
          <w:b/>
          <w:bCs/>
          <w:noProof/>
        </w:rPr>
        <w:drawing>
          <wp:inline distT="0" distB="0" distL="0" distR="0" wp14:anchorId="52814902" wp14:editId="1D3CF0D3">
            <wp:extent cx="3169920" cy="2627072"/>
            <wp:effectExtent l="0" t="0" r="5080" b="1905"/>
            <wp:docPr id="89721862" name="Picture 98" descr="Captura de pantalla de un cha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1862" name="Picture 98" descr="A screenshot of a cha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07042" cy="265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998E" w14:textId="7777777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</w:p>
    <w:p w14:paraId="5D5CCE1E" w14:textId="7777777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</w:p>
    <w:p w14:paraId="0BD80807" w14:textId="77777777" w:rsidR="00D310EF" w:rsidRDefault="00D310EF" w:rsidP="000B00EF">
      <w:pPr>
        <w:pStyle w:val="ListParagraph"/>
        <w:spacing w:before="120" w:after="120"/>
        <w:ind w:left="360"/>
        <w:rPr>
          <w:b/>
          <w:bCs/>
          <w:lang w:val="pt-BR"/>
        </w:rPr>
      </w:pPr>
    </w:p>
    <w:p w14:paraId="47FD02B0" w14:textId="39C6FD2A" w:rsidR="008F2279" w:rsidRPr="000B00EF" w:rsidRDefault="008F2279" w:rsidP="000B00EF">
      <w:pPr>
        <w:spacing w:before="120" w:after="120"/>
        <w:rPr>
          <w:lang w:val="pt-BR"/>
        </w:rPr>
      </w:pPr>
    </w:p>
    <w:p w14:paraId="41896EC5" w14:textId="6668ECED" w:rsidR="00AD0954" w:rsidRDefault="00AD095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Cree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último </w:t>
      </w:r>
      <w:proofErr w:type="spellStart"/>
      <w:r w:rsidRPr="00223E73">
        <w:rPr>
          <w:lang w:val="pt-BR"/>
        </w:rPr>
        <w:t>paso</w:t>
      </w:r>
      <w:proofErr w:type="spellEnd"/>
      <w:r w:rsidRPr="00223E73">
        <w:rPr>
          <w:lang w:val="pt-BR"/>
        </w:rPr>
        <w:t xml:space="preserve"> para informar al </w:t>
      </w:r>
      <w:proofErr w:type="spellStart"/>
      <w:r w:rsidRPr="00223E73">
        <w:rPr>
          <w:lang w:val="pt-BR"/>
        </w:rPr>
        <w:t>usuario</w:t>
      </w:r>
      <w:proofErr w:type="spellEnd"/>
      <w:r w:rsidRPr="00223E73">
        <w:rPr>
          <w:lang w:val="pt-BR"/>
        </w:rPr>
        <w:t xml:space="preserve"> de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procesamiento</w:t>
      </w:r>
      <w:proofErr w:type="spellEnd"/>
      <w:r w:rsidRPr="00223E73">
        <w:rPr>
          <w:lang w:val="pt-BR"/>
        </w:rPr>
        <w:t xml:space="preserve"> </w:t>
      </w:r>
      <w:proofErr w:type="gramStart"/>
      <w:r w:rsidRPr="00223E73">
        <w:rPr>
          <w:lang w:val="pt-BR"/>
        </w:rPr>
        <w:t>ha</w:t>
      </w:r>
      <w:proofErr w:type="gramEnd"/>
      <w:r w:rsidRPr="00223E73">
        <w:rPr>
          <w:lang w:val="pt-BR"/>
        </w:rPr>
        <w:t xml:space="preserve"> finalizado.</w:t>
      </w:r>
    </w:p>
    <w:p w14:paraId="4DE2CFB4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6B11EAC3" w14:textId="4249AE0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  <w:r>
        <w:rPr>
          <w:noProof/>
        </w:rPr>
        <w:drawing>
          <wp:inline distT="0" distB="0" distL="0" distR="0" wp14:anchorId="1FA60874" wp14:editId="4A130394">
            <wp:extent cx="2222500" cy="698500"/>
            <wp:effectExtent l="0" t="0" r="0" b="0"/>
            <wp:docPr id="1877324496" name="Picture 105" descr="Un rectángulo azul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4496" name="Picture 105" descr="A blue rectangle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D402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2D58BDBD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003C7C9A" w14:textId="7401AD25" w:rsidR="00AD0954" w:rsidRDefault="00AD095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que indique que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cotización</w:t>
      </w:r>
      <w:proofErr w:type="spellEnd"/>
      <w:r w:rsidRPr="00223E73">
        <w:rPr>
          <w:lang w:val="pt-BR"/>
        </w:rPr>
        <w:t xml:space="preserve"> se </w:t>
      </w:r>
      <w:proofErr w:type="gramStart"/>
      <w:r w:rsidRPr="00223E73">
        <w:rPr>
          <w:lang w:val="pt-BR"/>
        </w:rPr>
        <w:t>ha</w:t>
      </w:r>
      <w:proofErr w:type="gramEnd"/>
      <w:r w:rsidRPr="00223E73">
        <w:rPr>
          <w:lang w:val="pt-BR"/>
        </w:rPr>
        <w:t xml:space="preserve"> completado</w:t>
      </w:r>
    </w:p>
    <w:p w14:paraId="1956AE9F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1A0911E7" w14:textId="31E9CE3F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  <w:r>
        <w:rPr>
          <w:noProof/>
        </w:rPr>
        <w:drawing>
          <wp:inline distT="0" distB="0" distL="0" distR="0" wp14:anchorId="719A1569" wp14:editId="78FBF273">
            <wp:extent cx="3315629" cy="1061097"/>
            <wp:effectExtent l="0" t="0" r="0" b="5715"/>
            <wp:docPr id="367718973" name="Picture 10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18973" name="Picture 106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7898" cy="10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EA11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4EBD151F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1F9E12B9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6F32D300" w14:textId="77777777" w:rsidR="000B00EF" w:rsidRDefault="000B00EF" w:rsidP="000B00EF">
      <w:pPr>
        <w:pStyle w:val="ListParagraph"/>
        <w:spacing w:before="120" w:after="120"/>
        <w:ind w:left="360"/>
        <w:rPr>
          <w:lang w:val="pt-BR"/>
        </w:rPr>
      </w:pPr>
    </w:p>
    <w:p w14:paraId="679AD2E9" w14:textId="664C66E9" w:rsidR="00AD0954" w:rsidRDefault="00AD095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Y </w:t>
      </w:r>
      <w:proofErr w:type="spellStart"/>
      <w:r w:rsidRPr="00223E73">
        <w:rPr>
          <w:lang w:val="pt-BR"/>
        </w:rPr>
        <w:t>finalice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seleccionando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luego</w:t>
      </w:r>
      <w:proofErr w:type="spellEnd"/>
      <w:r w:rsidRPr="00223E73">
        <w:rPr>
          <w:lang w:val="pt-BR"/>
        </w:rPr>
        <w:t xml:space="preserve"> = Finalizar </w:t>
      </w:r>
      <w:proofErr w:type="spellStart"/>
      <w:r w:rsidRPr="00223E73">
        <w:rPr>
          <w:lang w:val="pt-BR"/>
        </w:rPr>
        <w:t>acción</w:t>
      </w:r>
      <w:proofErr w:type="spellEnd"/>
    </w:p>
    <w:p w14:paraId="2EE9075A" w14:textId="18907F55" w:rsidR="00AD0954" w:rsidRDefault="00AD0954" w:rsidP="00AD0954">
      <w:pPr>
        <w:pStyle w:val="ListParagraph"/>
        <w:spacing w:before="120" w:after="120"/>
        <w:rPr>
          <w:lang w:val="pt-BR"/>
        </w:rPr>
      </w:pPr>
    </w:p>
    <w:p w14:paraId="15F47569" w14:textId="61F0DD4E" w:rsidR="00AD0954" w:rsidRDefault="00AD0954" w:rsidP="00AD0954">
      <w:pPr>
        <w:pStyle w:val="ListParagraph"/>
        <w:spacing w:before="120" w:after="12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066F44A" wp14:editId="6227F9AB">
                <wp:simplePos x="0" y="0"/>
                <wp:positionH relativeFrom="column">
                  <wp:posOffset>563137</wp:posOffset>
                </wp:positionH>
                <wp:positionV relativeFrom="paragraph">
                  <wp:posOffset>3107473</wp:posOffset>
                </wp:positionV>
                <wp:extent cx="1144858" cy="334537"/>
                <wp:effectExtent l="0" t="0" r="11430" b="8890"/>
                <wp:wrapNone/>
                <wp:docPr id="48322060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58" cy="334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4.35pt;margin-top:244.7pt;width:90.15pt;height:26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" w14:anchorId="41973CB0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5DA5428" wp14:editId="0ACF4AA2">
                <wp:simplePos x="0" y="0"/>
                <wp:positionH relativeFrom="column">
                  <wp:posOffset>594329</wp:posOffset>
                </wp:positionH>
                <wp:positionV relativeFrom="paragraph">
                  <wp:posOffset>1593386</wp:posOffset>
                </wp:positionV>
                <wp:extent cx="1070006" cy="275063"/>
                <wp:effectExtent l="0" t="0" r="9525" b="17145"/>
                <wp:wrapNone/>
                <wp:docPr id="106315307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06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46.8pt;margin-top:125.45pt;width:84.25pt;height:21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" w14:anchorId="77193100"/>
            </w:pict>
          </mc:Fallback>
        </mc:AlternateContent>
      </w:r>
      <w:r>
        <w:rPr>
          <w:noProof/>
        </w:rPr>
        <w:drawing>
          <wp:inline distT="0" distB="0" distL="0" distR="0" wp14:anchorId="5BF3C82E" wp14:editId="4984569F">
            <wp:extent cx="4546600" cy="3632200"/>
            <wp:effectExtent l="0" t="0" r="0" b="0"/>
            <wp:docPr id="512309824" name="Picture 10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9824" name="Picture 105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0209" w14:textId="77777777" w:rsidR="00AD0954" w:rsidRDefault="00AD0954" w:rsidP="00AD0954">
      <w:pPr>
        <w:pStyle w:val="ListParagraph"/>
        <w:spacing w:before="120" w:after="120"/>
        <w:rPr>
          <w:lang w:val="pt-BR"/>
        </w:rPr>
      </w:pPr>
    </w:p>
    <w:p w14:paraId="5F5A251E" w14:textId="73922466" w:rsidR="00AD0954" w:rsidRDefault="00AD0954" w:rsidP="00AD0954">
      <w:pPr>
        <w:pStyle w:val="ListParagraph"/>
        <w:spacing w:before="120" w:after="120"/>
        <w:rPr>
          <w:lang w:val="pt-BR"/>
        </w:rPr>
      </w:pPr>
    </w:p>
    <w:p w14:paraId="72E50E82" w14:textId="7E2CE345" w:rsidR="00AD0954" w:rsidRPr="00AD0954" w:rsidRDefault="00AD0954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Guardar</w:t>
      </w:r>
      <w:proofErr w:type="gramEnd"/>
      <w:r w:rsidRPr="00223E73">
        <w:rPr>
          <w:lang w:val="pt-BR"/>
        </w:rPr>
        <w:t xml:space="preserve">, arriba a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derecha</w:t>
      </w:r>
      <w:proofErr w:type="spellEnd"/>
      <w:r w:rsidRPr="00223E73">
        <w:rPr>
          <w:lang w:val="pt-BR"/>
        </w:rPr>
        <w:t>.</w:t>
      </w:r>
    </w:p>
    <w:p w14:paraId="44905133" w14:textId="36227831" w:rsidR="00986FA7" w:rsidRDefault="00986FA7" w:rsidP="00C53CDD">
      <w:pPr>
        <w:spacing w:before="120" w:after="120"/>
        <w:jc w:val="center"/>
        <w:rPr>
          <w:b/>
          <w:bCs/>
          <w:lang w:val="pt-BR"/>
        </w:rPr>
      </w:pPr>
    </w:p>
    <w:p w14:paraId="655C4589" w14:textId="0D77AD3B" w:rsidR="00986FA7" w:rsidRPr="00AD1A1C" w:rsidRDefault="00AD0954" w:rsidP="00C53CDD">
      <w:pPr>
        <w:spacing w:before="120" w:after="120"/>
        <w:jc w:val="center"/>
        <w:rPr>
          <w:b/>
          <w:bCs/>
          <w:lang w:val="pt-BR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7CDAAF" wp14:editId="7A0CABB8">
                <wp:simplePos x="0" y="0"/>
                <wp:positionH relativeFrom="column">
                  <wp:posOffset>3172026</wp:posOffset>
                </wp:positionH>
                <wp:positionV relativeFrom="paragraph">
                  <wp:posOffset>343659</wp:posOffset>
                </wp:positionV>
                <wp:extent cx="275063" cy="275063"/>
                <wp:effectExtent l="0" t="0" r="17145" b="17145"/>
                <wp:wrapNone/>
                <wp:docPr id="78935097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63" cy="275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249.75pt;margin-top:27.05pt;width:21.65pt;height:21.6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" w14:anchorId="091C1691"/>
            </w:pict>
          </mc:Fallback>
        </mc:AlternateContent>
      </w:r>
      <w:r>
        <w:rPr>
          <w:noProof/>
        </w:rPr>
        <w:drawing>
          <wp:inline distT="0" distB="0" distL="0" distR="0" wp14:anchorId="76F966BD" wp14:editId="58E74FDA">
            <wp:extent cx="1397000" cy="800100"/>
            <wp:effectExtent l="0" t="0" r="0" b="0"/>
            <wp:docPr id="728025464" name="Picture 104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25464" name="Picture 104" descr="A screenshot of a phon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BEE9" w14:textId="02AA9F9E" w:rsidR="00CB72C5" w:rsidRPr="00F461B6" w:rsidRDefault="00AD0954" w:rsidP="00F461B6">
      <w:pPr>
        <w:pStyle w:val="Heading2"/>
        <w:ind w:left="431" w:hanging="431"/>
        <w:rPr>
          <w:lang w:val="pt-BR"/>
        </w:rPr>
      </w:pPr>
      <w:bookmarkStart w:id="35" w:name="_Toc177138838"/>
      <w:r w:rsidRPr="00F461B6">
        <w:t>Ejercicio: Prueba final</w:t>
      </w:r>
      <w:bookmarkEnd w:id="35"/>
    </w:p>
    <w:p w14:paraId="1801B222" w14:textId="13042640" w:rsidR="00CB72C5" w:rsidRPr="00F461B6" w:rsidRDefault="00CB72C5" w:rsidP="00F461B6">
      <w:pPr>
        <w:pStyle w:val="Heading2"/>
        <w:ind w:left="431" w:hanging="431"/>
        <w:rPr>
          <w:lang w:val="pt-BR"/>
        </w:rPr>
      </w:pPr>
      <w:bookmarkStart w:id="36" w:name="_Toc177138839"/>
      <w:r w:rsidRPr="00F461B6">
        <w:t>Introducción</w:t>
      </w:r>
      <w:bookmarkEnd w:id="36"/>
    </w:p>
    <w:p w14:paraId="141B92C1" w14:textId="176C53D5" w:rsidR="00CB72C5" w:rsidRPr="00AD0954" w:rsidRDefault="00AD0954" w:rsidP="00CB72C5">
      <w:pPr>
        <w:spacing w:before="120" w:after="120"/>
        <w:rPr>
          <w:lang w:val="pt-BR"/>
        </w:rPr>
      </w:pPr>
      <w:r w:rsidRPr="00223E73">
        <w:rPr>
          <w:lang w:val="pt-BR"/>
        </w:rPr>
        <w:t xml:space="preserve">Ahora, </w:t>
      </w:r>
      <w:proofErr w:type="spellStart"/>
      <w:r w:rsidRPr="00223E73">
        <w:rPr>
          <w:lang w:val="pt-BR"/>
        </w:rPr>
        <w:t>ejecutemos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entorno de </w:t>
      </w:r>
      <w:proofErr w:type="spellStart"/>
      <w:r w:rsidRPr="00223E73">
        <w:rPr>
          <w:lang w:val="pt-BR"/>
        </w:rPr>
        <w:t>prueba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 e </w:t>
      </w:r>
      <w:proofErr w:type="spellStart"/>
      <w:r w:rsidRPr="00223E73">
        <w:rPr>
          <w:lang w:val="pt-BR"/>
        </w:rPr>
        <w:t>interactuemos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</w:t>
      </w:r>
      <w:proofErr w:type="spellEnd"/>
      <w:r w:rsidRPr="00223E73">
        <w:rPr>
          <w:lang w:val="pt-BR"/>
        </w:rPr>
        <w:t xml:space="preserve">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. </w:t>
      </w:r>
      <w:r w:rsidRPr="00AD0954">
        <w:t xml:space="preserve">Al final de </w:t>
      </w:r>
      <w:proofErr w:type="spellStart"/>
      <w:r w:rsidRPr="00AD0954">
        <w:t>esta</w:t>
      </w:r>
      <w:proofErr w:type="spellEnd"/>
      <w:r w:rsidRPr="00AD0954">
        <w:t xml:space="preserve"> interacción, </w:t>
      </w:r>
      <w:proofErr w:type="spellStart"/>
      <w:r w:rsidRPr="00AD0954">
        <w:t>el</w:t>
      </w:r>
      <w:proofErr w:type="spellEnd"/>
      <w:r w:rsidRPr="00AD0954">
        <w:t xml:space="preserve"> </w:t>
      </w:r>
      <w:proofErr w:type="spellStart"/>
      <w:r w:rsidRPr="00AD0954">
        <w:t>proceso</w:t>
      </w:r>
      <w:proofErr w:type="spellEnd"/>
      <w:r w:rsidRPr="00AD0954">
        <w:t xml:space="preserve"> </w:t>
      </w:r>
      <w:proofErr w:type="spellStart"/>
      <w:r w:rsidRPr="00AD0954">
        <w:t>debe</w:t>
      </w:r>
      <w:proofErr w:type="spellEnd"/>
      <w:r w:rsidRPr="00AD0954">
        <w:t xml:space="preserve"> </w:t>
      </w:r>
      <w:proofErr w:type="spellStart"/>
      <w:r w:rsidRPr="00AD0954">
        <w:t>completarse</w:t>
      </w:r>
      <w:proofErr w:type="spellEnd"/>
      <w:r w:rsidRPr="00AD0954">
        <w:t>.</w:t>
      </w:r>
    </w:p>
    <w:p w14:paraId="00D9A5C6" w14:textId="43F22036" w:rsidR="00CB72C5" w:rsidRPr="00F461B6" w:rsidRDefault="00AD0954" w:rsidP="00F461B6">
      <w:pPr>
        <w:pStyle w:val="Heading2"/>
        <w:ind w:left="431" w:hanging="431"/>
        <w:rPr>
          <w:lang w:val="pt-BR"/>
        </w:rPr>
      </w:pPr>
      <w:bookmarkStart w:id="37" w:name="_Toc177138840"/>
      <w:r w:rsidRPr="00F461B6">
        <w:t>Instrucción de ejercicios</w:t>
      </w:r>
      <w:bookmarkEnd w:id="37"/>
    </w:p>
    <w:p w14:paraId="35911703" w14:textId="4E587D5B" w:rsidR="00CB72C5" w:rsidRDefault="00AD0954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A218F" w:rsidRPr="009A218F">
        <w:rPr>
          <w:b/>
          <w:bCs/>
        </w:rPr>
        <w:t>Preview</w:t>
      </w:r>
    </w:p>
    <w:p w14:paraId="1F730583" w14:textId="5A931CD5" w:rsidR="00AD0954" w:rsidRDefault="00AD0954" w:rsidP="00AD0954">
      <w:pPr>
        <w:pStyle w:val="ListParagraph"/>
        <w:spacing w:before="120" w:after="120"/>
      </w:pPr>
    </w:p>
    <w:p w14:paraId="19F065E7" w14:textId="5487D603" w:rsidR="00AD0954" w:rsidRDefault="00E6420A" w:rsidP="00AD0954">
      <w:pPr>
        <w:pStyle w:val="ListParagraph"/>
        <w:spacing w:before="120" w:after="120"/>
      </w:pPr>
      <w:r>
        <w:rPr>
          <w:noProof/>
        </w:rPr>
        <w:drawing>
          <wp:inline distT="0" distB="0" distL="0" distR="0" wp14:anchorId="206BF3DE" wp14:editId="3917A7F6">
            <wp:extent cx="1003300" cy="431800"/>
            <wp:effectExtent l="0" t="0" r="0" b="0"/>
            <wp:docPr id="1752619207" name="Picture 106" descr="Un letrero rectangular azul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19207" name="Picture 106" descr="A blue rectangle sign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AB43" w14:textId="0A4B0316" w:rsidR="00AD0954" w:rsidRDefault="00AD0954" w:rsidP="00AD0954">
      <w:pPr>
        <w:pStyle w:val="ListParagraph"/>
        <w:spacing w:before="120" w:after="120"/>
      </w:pPr>
    </w:p>
    <w:p w14:paraId="7CFCB470" w14:textId="67070778" w:rsidR="00AD0954" w:rsidRDefault="00AD0954" w:rsidP="00AD0954">
      <w:pPr>
        <w:pStyle w:val="ListParagraph"/>
        <w:spacing w:before="120" w:after="120"/>
      </w:pPr>
    </w:p>
    <w:p w14:paraId="5CB69E56" w14:textId="737BC79C" w:rsidR="00AD0954" w:rsidRDefault="00AD0954" w:rsidP="00AD0954">
      <w:pPr>
        <w:pStyle w:val="ListParagraph"/>
        <w:spacing w:before="120" w:after="120"/>
      </w:pPr>
    </w:p>
    <w:p w14:paraId="48962ABC" w14:textId="0D161847" w:rsidR="00AD0954" w:rsidRDefault="00AD0954" w:rsidP="00AD0954">
      <w:pPr>
        <w:pStyle w:val="ListParagraph"/>
        <w:spacing w:before="120" w:after="120"/>
      </w:pPr>
    </w:p>
    <w:p w14:paraId="1A2C94AD" w14:textId="33B91148" w:rsidR="00CB72C5" w:rsidRPr="00E6420A" w:rsidRDefault="005A4A05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Escriba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que inicia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  <w:r w:rsidRPr="00223E73">
        <w:rPr>
          <w:lang w:val="pt-BR"/>
        </w:rPr>
        <w:t>:</w:t>
      </w:r>
      <w:r w:rsidR="00E6420A" w:rsidRPr="00223E73">
        <w:rPr>
          <w:b/>
          <w:bCs/>
          <w:lang w:val="pt-BR"/>
        </w:rPr>
        <w:t xml:space="preserve"> "Me </w:t>
      </w:r>
      <w:proofErr w:type="spellStart"/>
      <w:r w:rsidR="00E6420A" w:rsidRPr="00223E73">
        <w:rPr>
          <w:b/>
          <w:bCs/>
          <w:lang w:val="pt-BR"/>
        </w:rPr>
        <w:t>gustaría</w:t>
      </w:r>
      <w:proofErr w:type="spellEnd"/>
      <w:r w:rsidR="00E6420A" w:rsidRPr="00223E73">
        <w:rPr>
          <w:b/>
          <w:bCs/>
          <w:lang w:val="pt-BR"/>
        </w:rPr>
        <w:t xml:space="preserve"> iniciar una </w:t>
      </w:r>
      <w:proofErr w:type="spellStart"/>
      <w:r w:rsidR="00E6420A" w:rsidRPr="00223E73">
        <w:rPr>
          <w:b/>
          <w:bCs/>
          <w:lang w:val="pt-BR"/>
        </w:rPr>
        <w:t>cotización</w:t>
      </w:r>
      <w:proofErr w:type="spellEnd"/>
      <w:r w:rsidR="00E6420A" w:rsidRPr="00223E73">
        <w:rPr>
          <w:b/>
          <w:bCs/>
          <w:lang w:val="pt-BR"/>
        </w:rPr>
        <w:t xml:space="preserve"> de seguro"</w:t>
      </w:r>
    </w:p>
    <w:p w14:paraId="20B1F2D8" w14:textId="3E1BB4DA" w:rsidR="00E6420A" w:rsidRPr="00E6420A" w:rsidRDefault="00E6420A" w:rsidP="00E6420A">
      <w:pPr>
        <w:pStyle w:val="ListParagraph"/>
        <w:spacing w:before="120" w:after="120"/>
        <w:contextualSpacing w:val="0"/>
        <w:jc w:val="center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52E34D1" wp14:editId="2D5BC2AC">
                <wp:simplePos x="0" y="0"/>
                <wp:positionH relativeFrom="column">
                  <wp:posOffset>2209227</wp:posOffset>
                </wp:positionH>
                <wp:positionV relativeFrom="paragraph">
                  <wp:posOffset>1365823</wp:posOffset>
                </wp:positionV>
                <wp:extent cx="2282283" cy="468351"/>
                <wp:effectExtent l="0" t="0" r="16510" b="14605"/>
                <wp:wrapNone/>
                <wp:docPr id="75110737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283" cy="46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173.95pt;margin-top:107.55pt;width:179.7pt;height:36.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" w14:anchorId="51E1287B"/>
            </w:pict>
          </mc:Fallback>
        </mc:AlternateContent>
      </w:r>
      <w:r>
        <w:rPr>
          <w:noProof/>
        </w:rPr>
        <w:drawing>
          <wp:inline distT="0" distB="0" distL="0" distR="0" wp14:anchorId="10B9DC68" wp14:editId="2201C645">
            <wp:extent cx="2540000" cy="1866900"/>
            <wp:effectExtent l="0" t="0" r="0" b="0"/>
            <wp:docPr id="1079836866" name="Picture 108" descr="Captura de pantalla de un cha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36866" name="Picture 108" descr="A screenshot of a cha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85F" w14:textId="6D5CA2F8" w:rsidR="00CB72C5" w:rsidRPr="00E6420A" w:rsidRDefault="00CB72C5" w:rsidP="00CB72C5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0B4296CE" w14:textId="1057A0DD" w:rsidR="00E6420A" w:rsidRDefault="00E6420A" w:rsidP="00CB72C5">
      <w:pPr>
        <w:pStyle w:val="ListParagraph"/>
        <w:spacing w:before="120" w:after="120"/>
        <w:ind w:left="360"/>
        <w:contextualSpacing w:val="0"/>
        <w:rPr>
          <w:lang w:val="pt-BR"/>
        </w:rPr>
      </w:pPr>
      <w:r w:rsidRPr="00223E73">
        <w:rPr>
          <w:b/>
          <w:bCs/>
          <w:lang w:val="pt-BR"/>
        </w:rPr>
        <w:t xml:space="preserve">Nota: </w:t>
      </w:r>
      <w:proofErr w:type="spellStart"/>
      <w:r w:rsidR="008C4DC0" w:rsidRPr="00223E73">
        <w:rPr>
          <w:lang w:val="pt-BR"/>
        </w:rPr>
        <w:t>Puede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crear</w:t>
      </w:r>
      <w:proofErr w:type="spellEnd"/>
      <w:r w:rsidR="008C4DC0" w:rsidRPr="00223E73">
        <w:rPr>
          <w:lang w:val="pt-BR"/>
        </w:rPr>
        <w:t xml:space="preserve"> tantos disparadores como </w:t>
      </w:r>
      <w:proofErr w:type="spellStart"/>
      <w:r w:rsidR="008C4DC0" w:rsidRPr="00223E73">
        <w:rPr>
          <w:lang w:val="pt-BR"/>
        </w:rPr>
        <w:t>desee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haciendo</w:t>
      </w:r>
      <w:proofErr w:type="spellEnd"/>
      <w:r w:rsidR="008C4DC0" w:rsidRPr="00223E73">
        <w:rPr>
          <w:lang w:val="pt-BR"/>
        </w:rPr>
        <w:t xml:space="preserve"> clic </w:t>
      </w:r>
      <w:proofErr w:type="spellStart"/>
      <w:r w:rsidR="008C4DC0" w:rsidRPr="00223E73">
        <w:rPr>
          <w:lang w:val="pt-BR"/>
        </w:rPr>
        <w:t>en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el</w:t>
      </w:r>
      <w:proofErr w:type="spellEnd"/>
      <w:r w:rsidR="008C4DC0" w:rsidRPr="00223E73">
        <w:rPr>
          <w:lang w:val="pt-BR"/>
        </w:rPr>
        <w:t xml:space="preserve"> primer </w:t>
      </w:r>
      <w:proofErr w:type="spellStart"/>
      <w:r w:rsidR="008C4DC0" w:rsidRPr="00223E73">
        <w:rPr>
          <w:lang w:val="pt-BR"/>
        </w:rPr>
        <w:t>cuadro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del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flujo</w:t>
      </w:r>
      <w:proofErr w:type="spellEnd"/>
      <w:r w:rsidR="008C4DC0" w:rsidRPr="00223E73">
        <w:rPr>
          <w:lang w:val="pt-BR"/>
        </w:rPr>
        <w:t xml:space="preserve"> de </w:t>
      </w:r>
      <w:proofErr w:type="spellStart"/>
      <w:r w:rsidR="008C4DC0" w:rsidRPr="00223E73">
        <w:rPr>
          <w:lang w:val="pt-BR"/>
        </w:rPr>
        <w:t>conversación</w:t>
      </w:r>
      <w:proofErr w:type="spellEnd"/>
      <w:r w:rsidR="008C4DC0" w:rsidRPr="00223E73">
        <w:rPr>
          <w:lang w:val="pt-BR"/>
        </w:rPr>
        <w:t xml:space="preserve"> e </w:t>
      </w:r>
      <w:proofErr w:type="spellStart"/>
      <w:r w:rsidR="008C4DC0" w:rsidRPr="00223E73">
        <w:rPr>
          <w:lang w:val="pt-BR"/>
        </w:rPr>
        <w:t>ingresando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los</w:t>
      </w:r>
      <w:proofErr w:type="spellEnd"/>
      <w:r w:rsidR="008C4DC0" w:rsidRPr="00223E73">
        <w:rPr>
          <w:lang w:val="pt-BR"/>
        </w:rPr>
        <w:t xml:space="preserve"> </w:t>
      </w:r>
      <w:proofErr w:type="spellStart"/>
      <w:r w:rsidR="008C4DC0" w:rsidRPr="00223E73">
        <w:rPr>
          <w:lang w:val="pt-BR"/>
        </w:rPr>
        <w:t>nuevos</w:t>
      </w:r>
      <w:proofErr w:type="spellEnd"/>
      <w:r w:rsidR="008C4DC0" w:rsidRPr="00223E73">
        <w:rPr>
          <w:lang w:val="pt-BR"/>
        </w:rPr>
        <w:t xml:space="preserve"> disparadores.</w:t>
      </w:r>
    </w:p>
    <w:p w14:paraId="5D1938E0" w14:textId="48D2127A" w:rsidR="00E6420A" w:rsidRPr="00E6420A" w:rsidRDefault="00E6420A" w:rsidP="00CB72C5">
      <w:pPr>
        <w:pStyle w:val="ListParagraph"/>
        <w:spacing w:before="120" w:after="120"/>
        <w:ind w:left="360"/>
        <w:contextualSpacing w:val="0"/>
        <w:rPr>
          <w:lang w:val="pt-BR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19518C0" wp14:editId="3727F243">
                <wp:simplePos x="0" y="0"/>
                <wp:positionH relativeFrom="column">
                  <wp:posOffset>332678</wp:posOffset>
                </wp:positionH>
                <wp:positionV relativeFrom="paragraph">
                  <wp:posOffset>322967</wp:posOffset>
                </wp:positionV>
                <wp:extent cx="2282283" cy="468351"/>
                <wp:effectExtent l="0" t="0" r="16510" b="14605"/>
                <wp:wrapNone/>
                <wp:docPr id="213954113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283" cy="46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="http://schemas.openxmlformats.org/drawingml/2006/main">
            <w:pict>
              <v:rect id="Rectangle 70" style="position:absolute;margin-left:26.2pt;margin-top:25.45pt;width:179.7pt;height:36.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" w14:anchorId="37984CEC"/>
            </w:pict>
          </mc:Fallback>
        </mc:AlternateContent>
      </w:r>
      <w:r w:rsidRPr="00223E73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53267650" wp14:editId="51F39DC2">
            <wp:extent cx="2641600" cy="901700"/>
            <wp:effectExtent l="0" t="0" r="0" b="0"/>
            <wp:docPr id="102152673" name="Picture 107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673" name="Picture 107" descr="A screenshot of a phon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CED8" w14:textId="75337E43" w:rsidR="00CB72C5" w:rsidRPr="00E6420A" w:rsidRDefault="00E6420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Se iniciará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flujo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conversación</w:t>
      </w:r>
      <w:proofErr w:type="spellEnd"/>
    </w:p>
    <w:p w14:paraId="7DCBEF22" w14:textId="2872A68C" w:rsidR="00CB72C5" w:rsidRDefault="00E6420A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E6420A">
        <w:t>Completa la interacción del chat</w:t>
      </w:r>
    </w:p>
    <w:p w14:paraId="3A541788" w14:textId="573DB923" w:rsidR="00E6420A" w:rsidRDefault="008C4DC0" w:rsidP="003E5F47">
      <w:pPr>
        <w:pStyle w:val="ListParagraph"/>
        <w:numPr>
          <w:ilvl w:val="0"/>
          <w:numId w:val="6"/>
        </w:numPr>
        <w:spacing w:before="120" w:after="120"/>
        <w:contextualSpacing w:val="0"/>
        <w:rPr>
          <w:lang w:val="pt-BR"/>
        </w:rPr>
      </w:pPr>
      <w:r w:rsidRPr="00223E73">
        <w:rPr>
          <w:lang w:val="pt-BR"/>
        </w:rPr>
        <w:t xml:space="preserve">Al final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interacción</w:t>
      </w:r>
      <w:proofErr w:type="spellEnd"/>
      <w:r w:rsidRPr="00223E73">
        <w:rPr>
          <w:lang w:val="pt-BR"/>
        </w:rPr>
        <w:t xml:space="preserve"> de chat,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activará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habilidad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Watsonx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, que a </w:t>
      </w:r>
      <w:proofErr w:type="spellStart"/>
      <w:r w:rsidRPr="00223E73">
        <w:rPr>
          <w:lang w:val="pt-BR"/>
        </w:rPr>
        <w:t>su</w:t>
      </w:r>
      <w:proofErr w:type="spellEnd"/>
      <w:r w:rsidRPr="00223E73">
        <w:rPr>
          <w:lang w:val="pt-BR"/>
        </w:rPr>
        <w:t xml:space="preserve"> vez </w:t>
      </w:r>
      <w:proofErr w:type="spellStart"/>
      <w:r w:rsidRPr="00223E73">
        <w:rPr>
          <w:lang w:val="pt-BR"/>
        </w:rPr>
        <w:t>activará</w:t>
      </w:r>
      <w:proofErr w:type="spellEnd"/>
      <w:r w:rsidRPr="00223E73">
        <w:rPr>
          <w:lang w:val="pt-BR"/>
        </w:rPr>
        <w:t xml:space="preserve"> IBM RPA. Verá que se </w:t>
      </w:r>
      <w:proofErr w:type="spellStart"/>
      <w:r w:rsidRPr="00223E73">
        <w:rPr>
          <w:lang w:val="pt-BR"/>
        </w:rPr>
        <w:t>muestra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interfaz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seguro y que se </w:t>
      </w:r>
      <w:proofErr w:type="spellStart"/>
      <w:r w:rsidRPr="00223E73">
        <w:rPr>
          <w:lang w:val="pt-BR"/>
        </w:rPr>
        <w:t>completan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</w:t>
      </w:r>
      <w:r w:rsidRPr="00223E73">
        <w:rPr>
          <w:lang w:val="pt-BR"/>
        </w:rPr>
        <w:lastRenderedPageBreak/>
        <w:t xml:space="preserve">registros de </w:t>
      </w:r>
      <w:proofErr w:type="spellStart"/>
      <w:r w:rsidRPr="00223E73">
        <w:rPr>
          <w:lang w:val="pt-BR"/>
        </w:rPr>
        <w:t>cotización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sistema. Al final </w:t>
      </w:r>
      <w:proofErr w:type="spellStart"/>
      <w:r w:rsidRPr="00223E73">
        <w:rPr>
          <w:lang w:val="pt-BR"/>
        </w:rPr>
        <w:t>del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proceso</w:t>
      </w:r>
      <w:proofErr w:type="spellEnd"/>
      <w:r w:rsidRPr="00223E73">
        <w:rPr>
          <w:lang w:val="pt-BR"/>
        </w:rPr>
        <w:t xml:space="preserve">, se enviará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correo</w:t>
      </w:r>
      <w:proofErr w:type="spellEnd"/>
      <w:r w:rsidRPr="00223E73">
        <w:rPr>
          <w:lang w:val="pt-BR"/>
        </w:rPr>
        <w:t xml:space="preserve"> electrónico de </w:t>
      </w:r>
      <w:proofErr w:type="spellStart"/>
      <w:r w:rsidRPr="00223E73">
        <w:rPr>
          <w:lang w:val="pt-BR"/>
        </w:rPr>
        <w:t>confirmación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solicitud</w:t>
      </w:r>
      <w:proofErr w:type="spellEnd"/>
    </w:p>
    <w:p w14:paraId="2FF2A1AB" w14:textId="77777777" w:rsidR="00F55B4F" w:rsidRDefault="00F55B4F" w:rsidP="00F55B4F">
      <w:pPr>
        <w:spacing w:before="120" w:after="120"/>
        <w:rPr>
          <w:lang w:val="pt-BR"/>
        </w:rPr>
      </w:pPr>
    </w:p>
    <w:p w14:paraId="2E612FC9" w14:textId="3385E0A0" w:rsidR="00F55B4F" w:rsidRPr="008C4DC0" w:rsidRDefault="008C4DC0" w:rsidP="00F55B4F">
      <w:pPr>
        <w:spacing w:before="120" w:after="120"/>
        <w:rPr>
          <w:b/>
          <w:bCs/>
          <w:lang w:val="pt-BR"/>
        </w:rPr>
      </w:pPr>
      <w:r w:rsidRPr="00223E73">
        <w:rPr>
          <w:b/>
          <w:bCs/>
          <w:lang w:val="pt-BR"/>
        </w:rPr>
        <w:t xml:space="preserve">Nota: </w:t>
      </w:r>
      <w:r w:rsidRPr="00223E73">
        <w:rPr>
          <w:lang w:val="pt-BR"/>
        </w:rPr>
        <w:t xml:space="preserve">La </w:t>
      </w:r>
      <w:proofErr w:type="spellStart"/>
      <w:r w:rsidRPr="00223E73">
        <w:rPr>
          <w:lang w:val="pt-BR"/>
        </w:rPr>
        <w:t>ejecución</w:t>
      </w:r>
      <w:proofErr w:type="spellEnd"/>
      <w:r w:rsidRPr="00223E73">
        <w:rPr>
          <w:lang w:val="pt-BR"/>
        </w:rPr>
        <w:t xml:space="preserve"> de IBM RPA </w:t>
      </w:r>
      <w:proofErr w:type="spellStart"/>
      <w:r w:rsidRPr="00223E73">
        <w:rPr>
          <w:lang w:val="pt-BR"/>
        </w:rPr>
        <w:t>interrumpirá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sesión</w:t>
      </w:r>
      <w:proofErr w:type="spellEnd"/>
      <w:r w:rsidRPr="00223E73">
        <w:rPr>
          <w:lang w:val="pt-BR"/>
        </w:rPr>
        <w:t>.</w:t>
      </w:r>
    </w:p>
    <w:p w14:paraId="233B0AF0" w14:textId="3D383307" w:rsidR="00F55B4F" w:rsidRPr="00F461B6" w:rsidRDefault="00F55B4F" w:rsidP="00F55B4F">
      <w:pPr>
        <w:pStyle w:val="Heading2"/>
        <w:ind w:left="431" w:hanging="431"/>
        <w:rPr>
          <w:lang w:val="pt-BR"/>
        </w:rPr>
      </w:pPr>
      <w:bookmarkStart w:id="38" w:name="_Toc177138841"/>
      <w:proofErr w:type="spellStart"/>
      <w:r w:rsidRPr="00223E73">
        <w:rPr>
          <w:lang w:val="pt-BR"/>
        </w:rPr>
        <w:t>Ejercicio</w:t>
      </w:r>
      <w:proofErr w:type="spellEnd"/>
      <w:r w:rsidRPr="00223E73">
        <w:rPr>
          <w:lang w:val="pt-BR"/>
        </w:rPr>
        <w:t xml:space="preserve">: </w:t>
      </w:r>
      <w:proofErr w:type="spellStart"/>
      <w:r w:rsidRPr="00223E73">
        <w:rPr>
          <w:lang w:val="pt-BR"/>
        </w:rPr>
        <w:t>Implementación</w:t>
      </w:r>
      <w:proofErr w:type="spellEnd"/>
      <w:r w:rsidRPr="00223E73">
        <w:rPr>
          <w:lang w:val="pt-BR"/>
        </w:rPr>
        <w:t xml:space="preserve"> de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Builder</w:t>
      </w:r>
      <w:bookmarkEnd w:id="38"/>
      <w:proofErr w:type="spellEnd"/>
    </w:p>
    <w:p w14:paraId="2B1F664A" w14:textId="44BD945A" w:rsidR="00F55B4F" w:rsidRPr="00F461B6" w:rsidRDefault="00F55B4F" w:rsidP="00F55B4F">
      <w:pPr>
        <w:pStyle w:val="Heading2"/>
        <w:ind w:left="431" w:hanging="431"/>
        <w:rPr>
          <w:lang w:val="pt-BR"/>
        </w:rPr>
      </w:pPr>
      <w:bookmarkStart w:id="39" w:name="_Toc177138842"/>
      <w:r>
        <w:t>Introducción</w:t>
      </w:r>
      <w:bookmarkEnd w:id="39"/>
    </w:p>
    <w:p w14:paraId="6D24D2AF" w14:textId="77777777" w:rsidR="008C4DC0" w:rsidRPr="008C4DC0" w:rsidRDefault="008C4DC0" w:rsidP="008C4DC0">
      <w:pPr>
        <w:spacing w:before="120" w:after="120"/>
        <w:rPr>
          <w:lang w:val="en-BR"/>
        </w:rPr>
      </w:pPr>
      <w:r w:rsidRPr="00223E73">
        <w:rPr>
          <w:lang w:val="pt-BR"/>
        </w:rPr>
        <w:t xml:space="preserve">Después de todas </w:t>
      </w:r>
      <w:proofErr w:type="spellStart"/>
      <w:r w:rsidRPr="00223E73">
        <w:rPr>
          <w:lang w:val="pt-BR"/>
        </w:rPr>
        <w:t>las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pruebas</w:t>
      </w:r>
      <w:proofErr w:type="spellEnd"/>
      <w:r w:rsidRPr="00223E73">
        <w:rPr>
          <w:lang w:val="pt-BR"/>
        </w:rPr>
        <w:t xml:space="preserve"> y ajustes </w:t>
      </w:r>
      <w:proofErr w:type="spellStart"/>
      <w:r w:rsidRPr="00223E73">
        <w:rPr>
          <w:lang w:val="pt-BR"/>
        </w:rPr>
        <w:t>necesarios</w:t>
      </w:r>
      <w:proofErr w:type="spellEnd"/>
      <w:r w:rsidRPr="00223E73">
        <w:rPr>
          <w:lang w:val="pt-BR"/>
        </w:rPr>
        <w:t xml:space="preserve">, estamos </w:t>
      </w:r>
      <w:proofErr w:type="spellStart"/>
      <w:r w:rsidRPr="00223E73">
        <w:rPr>
          <w:lang w:val="pt-BR"/>
        </w:rPr>
        <w:t>listos</w:t>
      </w:r>
      <w:proofErr w:type="spellEnd"/>
      <w:r w:rsidRPr="00223E73">
        <w:rPr>
          <w:lang w:val="pt-BR"/>
        </w:rPr>
        <w:t xml:space="preserve"> para implementar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sistema de </w:t>
      </w:r>
      <w:proofErr w:type="spellStart"/>
      <w:r w:rsidRPr="00223E73">
        <w:rPr>
          <w:lang w:val="pt-BR"/>
        </w:rPr>
        <w:t>nuestro</w:t>
      </w:r>
      <w:proofErr w:type="spellEnd"/>
      <w:r w:rsidRPr="00223E73">
        <w:rPr>
          <w:lang w:val="pt-BR"/>
        </w:rPr>
        <w:t xml:space="preserve"> cliente. Los </w:t>
      </w:r>
      <w:proofErr w:type="spellStart"/>
      <w:r w:rsidRPr="00223E73">
        <w:rPr>
          <w:lang w:val="pt-BR"/>
        </w:rPr>
        <w:t>principales</w:t>
      </w:r>
      <w:proofErr w:type="spellEnd"/>
      <w:r w:rsidRPr="00223E73">
        <w:rPr>
          <w:lang w:val="pt-BR"/>
        </w:rPr>
        <w:t xml:space="preserve"> sistemas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los</w:t>
      </w:r>
      <w:proofErr w:type="spellEnd"/>
      <w:r w:rsidRPr="00223E73">
        <w:rPr>
          <w:lang w:val="pt-BR"/>
        </w:rPr>
        <w:t xml:space="preserve"> que se </w:t>
      </w:r>
      <w:proofErr w:type="spellStart"/>
      <w:r w:rsidRPr="00223E73">
        <w:rPr>
          <w:lang w:val="pt-BR"/>
        </w:rPr>
        <w:t>puede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desplegar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AI </w:t>
      </w:r>
      <w:proofErr w:type="spellStart"/>
      <w:r w:rsidRPr="00223E73">
        <w:rPr>
          <w:lang w:val="pt-BR"/>
        </w:rPr>
        <w:t>Assistant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Builder</w:t>
      </w:r>
      <w:proofErr w:type="spellEnd"/>
      <w:r w:rsidRPr="00223E73">
        <w:rPr>
          <w:lang w:val="pt-BR"/>
        </w:rPr>
        <w:t xml:space="preserve"> de Watson </w:t>
      </w:r>
      <w:proofErr w:type="spellStart"/>
      <w:r w:rsidRPr="00223E73">
        <w:rPr>
          <w:lang w:val="pt-BR"/>
        </w:rPr>
        <w:t>Orchestrate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son</w:t>
      </w:r>
      <w:proofErr w:type="spellEnd"/>
      <w:r w:rsidRPr="00223E73">
        <w:rPr>
          <w:lang w:val="pt-BR"/>
        </w:rPr>
        <w:t>:</w:t>
      </w:r>
    </w:p>
    <w:p w14:paraId="38B3764A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Aplicaciones Web</w:t>
      </w:r>
    </w:p>
    <w:p w14:paraId="57CDD251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Aplicaciones Móviles</w:t>
      </w:r>
    </w:p>
    <w:p w14:paraId="0E0A5AAD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Sistemas Internos</w:t>
      </w:r>
    </w:p>
    <w:p w14:paraId="3E454BE1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Plataformas de mensajería</w:t>
      </w:r>
    </w:p>
    <w:p w14:paraId="037CD6F3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Asistentes virtuales</w:t>
      </w:r>
    </w:p>
    <w:p w14:paraId="674EE471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Portales de servicio al cliente</w:t>
      </w:r>
    </w:p>
    <w:p w14:paraId="589EBDC8" w14:textId="77777777" w:rsidR="008C4DC0" w:rsidRPr="008C4DC0" w:rsidRDefault="008C4DC0" w:rsidP="008C4DC0">
      <w:pPr>
        <w:numPr>
          <w:ilvl w:val="0"/>
          <w:numId w:val="11"/>
        </w:numPr>
        <w:spacing w:before="120" w:after="120"/>
        <w:rPr>
          <w:lang w:val="en-BR"/>
        </w:rPr>
      </w:pPr>
      <w:r w:rsidRPr="008C4DC0">
        <w:rPr>
          <w:b/>
          <w:bCs/>
        </w:rPr>
        <w:t>Entornos de comercio electrónico</w:t>
      </w:r>
    </w:p>
    <w:p w14:paraId="6EA3FB33" w14:textId="5CE38FB9" w:rsidR="00F55B4F" w:rsidRPr="00AD0954" w:rsidRDefault="00F55B4F" w:rsidP="00F55B4F">
      <w:pPr>
        <w:spacing w:before="120" w:after="120"/>
        <w:rPr>
          <w:lang w:val="pt-BR"/>
        </w:rPr>
      </w:pPr>
    </w:p>
    <w:p w14:paraId="23E8B6F6" w14:textId="77777777" w:rsidR="00F55B4F" w:rsidRPr="00F461B6" w:rsidRDefault="00F55B4F" w:rsidP="00F55B4F">
      <w:pPr>
        <w:pStyle w:val="Heading2"/>
        <w:ind w:left="431" w:hanging="431"/>
        <w:rPr>
          <w:lang w:val="pt-BR"/>
        </w:rPr>
      </w:pPr>
      <w:bookmarkStart w:id="40" w:name="_Toc177138843"/>
      <w:r w:rsidRPr="00F461B6">
        <w:t>Instrucción de ejercicios</w:t>
      </w:r>
      <w:bookmarkEnd w:id="40"/>
    </w:p>
    <w:p w14:paraId="31BFB058" w14:textId="74ACE113" w:rsidR="00F55B4F" w:rsidRPr="00795FDB" w:rsidRDefault="00CF00DE" w:rsidP="003E5F47">
      <w:pPr>
        <w:pStyle w:val="ListParagraph"/>
        <w:numPr>
          <w:ilvl w:val="0"/>
          <w:numId w:val="6"/>
        </w:numPr>
        <w:spacing w:before="120" w:after="120"/>
      </w:pPr>
      <w:r w:rsidRPr="00CF00DE">
        <w:t xml:space="preserve">Haz </w:t>
      </w:r>
      <w:proofErr w:type="spellStart"/>
      <w:proofErr w:type="gramStart"/>
      <w:r w:rsidRPr="00CF00DE">
        <w:t>clic</w:t>
      </w:r>
      <w:proofErr w:type="spellEnd"/>
      <w:r w:rsidRPr="00CF00DE">
        <w:t xml:space="preserve">  </w:t>
      </w:r>
      <w:proofErr w:type="spellStart"/>
      <w:r w:rsidRPr="00CF00DE">
        <w:t>en</w:t>
      </w:r>
      <w:proofErr w:type="spellEnd"/>
      <w:proofErr w:type="gramEnd"/>
      <w:r w:rsidRPr="00CF00DE">
        <w:t xml:space="preserve"> </w:t>
      </w:r>
      <w:r w:rsidR="00795FDB">
        <w:rPr>
          <w:b/>
          <w:bCs/>
        </w:rPr>
        <w:t>Publish</w:t>
      </w:r>
      <w:r w:rsidRPr="00CF00DE">
        <w:t xml:space="preserve"> </w:t>
      </w:r>
      <w:proofErr w:type="spellStart"/>
      <w:r w:rsidRPr="00CF00DE">
        <w:t>en</w:t>
      </w:r>
      <w:proofErr w:type="spellEnd"/>
      <w:r w:rsidRPr="00CF00DE">
        <w:t xml:space="preserve"> la barra lateral de AI Assistant Builder.</w:t>
      </w:r>
    </w:p>
    <w:p w14:paraId="5EC5E1B0" w14:textId="77777777" w:rsidR="00CB72B8" w:rsidRPr="00795FDB" w:rsidRDefault="00CB72B8" w:rsidP="00CB72B8">
      <w:pPr>
        <w:pStyle w:val="ListParagraph"/>
        <w:spacing w:before="120" w:after="120"/>
        <w:ind w:left="560"/>
      </w:pPr>
    </w:p>
    <w:p w14:paraId="2F48E931" w14:textId="77777777" w:rsidR="00CB72B8" w:rsidRPr="00795FDB" w:rsidRDefault="00CB72B8" w:rsidP="00CB72B8">
      <w:pPr>
        <w:pStyle w:val="ListParagraph"/>
        <w:spacing w:before="120" w:after="120"/>
        <w:ind w:left="560"/>
      </w:pPr>
    </w:p>
    <w:p w14:paraId="3B0B0E80" w14:textId="77777777" w:rsidR="00CB72B8" w:rsidRPr="00795FDB" w:rsidRDefault="00CB72B8" w:rsidP="00CB72B8">
      <w:pPr>
        <w:pStyle w:val="ListParagraph"/>
        <w:spacing w:before="120" w:after="120"/>
        <w:ind w:left="560"/>
      </w:pPr>
    </w:p>
    <w:p w14:paraId="2FDC4B2A" w14:textId="0491CAFE" w:rsidR="00CB72B8" w:rsidRDefault="00CB72B8" w:rsidP="00CB72B8">
      <w:pPr>
        <w:pStyle w:val="ListParagraph"/>
        <w:spacing w:before="120" w:after="120"/>
        <w:ind w:left="560"/>
      </w:pPr>
      <w:r>
        <w:rPr>
          <w:noProof/>
        </w:rPr>
        <w:drawing>
          <wp:inline distT="0" distB="0" distL="0" distR="0" wp14:anchorId="68251AA8" wp14:editId="727C9B8F">
            <wp:extent cx="2078128" cy="2084832"/>
            <wp:effectExtent l="0" t="0" r="5080" b="0"/>
            <wp:docPr id="1145271852" name="Picture 9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71852" name="Picture 99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91435" cy="20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5DF8" w14:textId="77777777" w:rsidR="00CB72B8" w:rsidRDefault="00CB72B8" w:rsidP="00CB72B8">
      <w:pPr>
        <w:pStyle w:val="ListParagraph"/>
        <w:spacing w:before="120" w:after="120"/>
        <w:ind w:left="560"/>
      </w:pPr>
    </w:p>
    <w:p w14:paraId="2408A08D" w14:textId="77777777" w:rsidR="00CB72B8" w:rsidRDefault="00CB72B8" w:rsidP="00CB72B8">
      <w:pPr>
        <w:pStyle w:val="ListParagraph"/>
        <w:spacing w:before="120" w:after="120"/>
        <w:ind w:left="560"/>
      </w:pPr>
    </w:p>
    <w:p w14:paraId="40953D5E" w14:textId="09664089" w:rsidR="00CB72B8" w:rsidRDefault="00CB72B8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A218F">
        <w:t>Publish</w:t>
      </w:r>
    </w:p>
    <w:p w14:paraId="603F413C" w14:textId="2D2A0882" w:rsidR="00CB72B8" w:rsidRDefault="00CB72B8" w:rsidP="00CB72B8">
      <w:pPr>
        <w:pStyle w:val="ListParagraph"/>
        <w:spacing w:before="120" w:after="120"/>
        <w:ind w:left="560"/>
      </w:pPr>
      <w:r>
        <w:rPr>
          <w:noProof/>
        </w:rPr>
        <w:lastRenderedPageBreak/>
        <w:drawing>
          <wp:inline distT="0" distB="0" distL="0" distR="0" wp14:anchorId="1D3364E8" wp14:editId="6D824EC0">
            <wp:extent cx="6188710" cy="1340485"/>
            <wp:effectExtent l="0" t="0" r="0" b="5715"/>
            <wp:docPr id="534164164" name="Picture 100" descr="Una captura de pantalla de un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4164" name="Picture 100" descr="A screenshot of a phon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7A88" w14:textId="77777777" w:rsidR="00CB72B8" w:rsidRDefault="00CB72B8" w:rsidP="00CB72B8">
      <w:pPr>
        <w:spacing w:before="120" w:after="120"/>
      </w:pPr>
    </w:p>
    <w:p w14:paraId="006F0045" w14:textId="77777777" w:rsidR="00CB72B8" w:rsidRDefault="00CB72B8" w:rsidP="00CB72B8">
      <w:pPr>
        <w:spacing w:before="120" w:after="120"/>
      </w:pPr>
    </w:p>
    <w:p w14:paraId="2676FB71" w14:textId="77777777" w:rsidR="00CB72B8" w:rsidRDefault="00CB72B8" w:rsidP="00CB72B8">
      <w:pPr>
        <w:spacing w:before="120" w:after="120"/>
      </w:pPr>
    </w:p>
    <w:p w14:paraId="4293C1AE" w14:textId="55397D06" w:rsidR="00CB72B8" w:rsidRPr="00BF096C" w:rsidRDefault="00BF096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Introduzca</w:t>
      </w:r>
      <w:proofErr w:type="spellEnd"/>
      <w:r w:rsidRPr="00223E73">
        <w:rPr>
          <w:lang w:val="pt-BR"/>
        </w:rPr>
        <w:t xml:space="preserve"> una </w:t>
      </w:r>
      <w:proofErr w:type="spellStart"/>
      <w:r w:rsidRPr="00223E73">
        <w:rPr>
          <w:lang w:val="pt-BR"/>
        </w:rPr>
        <w:t>descripción</w:t>
      </w:r>
      <w:proofErr w:type="spellEnd"/>
      <w:r w:rsidRPr="00223E73">
        <w:rPr>
          <w:lang w:val="pt-BR"/>
        </w:rPr>
        <w:t xml:space="preserve"> y </w:t>
      </w:r>
      <w:proofErr w:type="spellStart"/>
      <w:r w:rsidRPr="00223E73">
        <w:rPr>
          <w:lang w:val="pt-BR"/>
        </w:rPr>
        <w:t>seleccione</w:t>
      </w:r>
      <w:proofErr w:type="spellEnd"/>
      <w:r w:rsidRPr="00223E73">
        <w:rPr>
          <w:lang w:val="pt-BR"/>
        </w:rPr>
        <w:t xml:space="preserve"> </w:t>
      </w:r>
      <w:r w:rsidRPr="009A218F">
        <w:rPr>
          <w:b/>
          <w:bCs/>
          <w:lang w:val="pt-BR"/>
        </w:rPr>
        <w:t>live</w:t>
      </w:r>
      <w:r w:rsidRPr="00223E73">
        <w:rPr>
          <w:lang w:val="pt-BR"/>
        </w:rPr>
        <w:t xml:space="preserve"> como entorno</w:t>
      </w:r>
    </w:p>
    <w:p w14:paraId="2C5A2651" w14:textId="77777777" w:rsidR="00CB72B8" w:rsidRPr="00BF096C" w:rsidRDefault="00CB72B8" w:rsidP="00CB72B8">
      <w:pPr>
        <w:spacing w:before="120" w:after="120"/>
        <w:rPr>
          <w:lang w:val="pt-BR"/>
        </w:rPr>
      </w:pPr>
    </w:p>
    <w:p w14:paraId="35FB9AFB" w14:textId="6026C444" w:rsidR="00CB72B8" w:rsidRDefault="00CB72B8" w:rsidP="00CB72B8">
      <w:pPr>
        <w:spacing w:before="120" w:after="120"/>
      </w:pPr>
      <w:r>
        <w:rPr>
          <w:noProof/>
        </w:rPr>
        <w:drawing>
          <wp:inline distT="0" distB="0" distL="0" distR="0" wp14:anchorId="4A444E47" wp14:editId="4605F6AB">
            <wp:extent cx="6188710" cy="4269105"/>
            <wp:effectExtent l="0" t="0" r="0" b="0"/>
            <wp:docPr id="1362362296" name="Picture 10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2296" name="Picture 10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4059" w14:textId="77777777" w:rsidR="00CB72B8" w:rsidRDefault="00CB72B8" w:rsidP="00CB72B8">
      <w:pPr>
        <w:spacing w:before="120" w:after="120"/>
      </w:pPr>
    </w:p>
    <w:p w14:paraId="01DAC3ED" w14:textId="77777777" w:rsidR="009A218F" w:rsidRDefault="009A218F" w:rsidP="00CB72B8">
      <w:pPr>
        <w:spacing w:before="120" w:after="120"/>
      </w:pPr>
    </w:p>
    <w:p w14:paraId="18EF5F0B" w14:textId="77777777" w:rsidR="009A218F" w:rsidRDefault="009A218F" w:rsidP="00CB72B8">
      <w:pPr>
        <w:spacing w:before="120" w:after="120"/>
      </w:pPr>
    </w:p>
    <w:p w14:paraId="4029ADE9" w14:textId="77777777" w:rsidR="009A218F" w:rsidRDefault="009A218F" w:rsidP="00CB72B8">
      <w:pPr>
        <w:spacing w:before="120" w:after="120"/>
      </w:pPr>
    </w:p>
    <w:p w14:paraId="4C92FDBE" w14:textId="77777777" w:rsidR="009A218F" w:rsidRDefault="009A218F" w:rsidP="00CB72B8">
      <w:pPr>
        <w:spacing w:before="120" w:after="120"/>
      </w:pPr>
    </w:p>
    <w:p w14:paraId="02E1BB36" w14:textId="77777777" w:rsidR="009A218F" w:rsidRDefault="009A218F" w:rsidP="00CB72B8">
      <w:pPr>
        <w:spacing w:before="120" w:after="120"/>
      </w:pPr>
    </w:p>
    <w:p w14:paraId="616A833E" w14:textId="77777777" w:rsidR="00CB72B8" w:rsidRDefault="00CB72B8" w:rsidP="00CB72B8">
      <w:pPr>
        <w:spacing w:before="120" w:after="120"/>
      </w:pPr>
    </w:p>
    <w:p w14:paraId="0DA08A20" w14:textId="70BF0DE0" w:rsidR="00CB72B8" w:rsidRPr="00BF096C" w:rsidRDefault="00BF096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lastRenderedPageBreak/>
        <w:t>Debería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mostrarse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un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mensaje</w:t>
      </w:r>
      <w:proofErr w:type="spellEnd"/>
      <w:r w:rsidRPr="00223E73">
        <w:rPr>
          <w:lang w:val="pt-BR"/>
        </w:rPr>
        <w:t xml:space="preserve"> de </w:t>
      </w:r>
      <w:proofErr w:type="spellStart"/>
      <w:r w:rsidRPr="00223E73">
        <w:rPr>
          <w:lang w:val="pt-BR"/>
        </w:rPr>
        <w:t>éxito</w:t>
      </w:r>
      <w:proofErr w:type="spellEnd"/>
      <w:r w:rsidRPr="00223E73">
        <w:rPr>
          <w:lang w:val="pt-BR"/>
        </w:rPr>
        <w:t>.</w:t>
      </w:r>
    </w:p>
    <w:p w14:paraId="1BEC0163" w14:textId="5A608C46" w:rsidR="00CB72B8" w:rsidRDefault="00CB72B8" w:rsidP="00CB72B8">
      <w:pPr>
        <w:spacing w:before="120" w:after="120"/>
      </w:pPr>
      <w:r>
        <w:rPr>
          <w:noProof/>
        </w:rPr>
        <w:drawing>
          <wp:inline distT="0" distB="0" distL="0" distR="0" wp14:anchorId="44F23657" wp14:editId="6C0DFC42">
            <wp:extent cx="5943600" cy="1943100"/>
            <wp:effectExtent l="0" t="0" r="0" b="0"/>
            <wp:docPr id="1181974746" name="Picture 102" descr="Un letrero rectangular negro con text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74746" name="Picture 102" descr="A black rectangular sign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EDB4" w14:textId="77777777" w:rsidR="00CB72B8" w:rsidRDefault="00CB72B8" w:rsidP="00CB72B8">
      <w:pPr>
        <w:spacing w:before="120" w:after="120"/>
      </w:pPr>
    </w:p>
    <w:p w14:paraId="1E34A16A" w14:textId="77777777" w:rsidR="00CB72B8" w:rsidRDefault="00CB72B8" w:rsidP="00CB72B8">
      <w:pPr>
        <w:spacing w:before="120" w:after="120"/>
      </w:pPr>
    </w:p>
    <w:p w14:paraId="2AF7D1C4" w14:textId="7A5D4F30" w:rsidR="00CB72B8" w:rsidRPr="00BF096C" w:rsidRDefault="00BF096C" w:rsidP="003E5F47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</w:t>
      </w:r>
      <w:proofErr w:type="spellStart"/>
      <w:proofErr w:type="gramStart"/>
      <w:r w:rsidR="009A218F" w:rsidRPr="009A218F">
        <w:rPr>
          <w:b/>
          <w:bCs/>
          <w:lang w:val="pt-BR"/>
        </w:rPr>
        <w:t>Environments</w:t>
      </w:r>
      <w:proofErr w:type="spellEnd"/>
      <w:r w:rsidR="009A218F">
        <w:rPr>
          <w:lang w:val="pt-BR"/>
        </w:rPr>
        <w:t xml:space="preserve"> </w:t>
      </w:r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proofErr w:type="gram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barra lateral </w:t>
      </w:r>
      <w:proofErr w:type="spellStart"/>
      <w:r w:rsidRPr="00223E73">
        <w:rPr>
          <w:lang w:val="pt-BR"/>
        </w:rPr>
        <w:t>izquierda</w:t>
      </w:r>
      <w:proofErr w:type="spellEnd"/>
      <w:r w:rsidRPr="00223E73">
        <w:rPr>
          <w:lang w:val="pt-BR"/>
        </w:rPr>
        <w:t>.</w:t>
      </w:r>
    </w:p>
    <w:p w14:paraId="68F284E4" w14:textId="77777777" w:rsidR="00CB72B8" w:rsidRPr="00BF096C" w:rsidRDefault="00CB72B8" w:rsidP="00CB72B8">
      <w:pPr>
        <w:spacing w:before="120" w:after="120"/>
        <w:rPr>
          <w:lang w:val="pt-BR"/>
        </w:rPr>
      </w:pPr>
    </w:p>
    <w:p w14:paraId="0B977423" w14:textId="28C3726C" w:rsidR="00CB72B8" w:rsidRDefault="00CB72B8" w:rsidP="00CB72B8">
      <w:pPr>
        <w:spacing w:before="120" w:after="120"/>
      </w:pPr>
      <w:r>
        <w:rPr>
          <w:noProof/>
        </w:rPr>
        <w:drawing>
          <wp:inline distT="0" distB="0" distL="0" distR="0" wp14:anchorId="6D096522" wp14:editId="307A0D42">
            <wp:extent cx="2946400" cy="1803400"/>
            <wp:effectExtent l="0" t="0" r="0" b="0"/>
            <wp:docPr id="2127927526" name="Picture 10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7526" name="Picture 103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87DD" w14:textId="77777777" w:rsidR="00CB72B8" w:rsidRDefault="00CB72B8" w:rsidP="00CB72B8">
      <w:pPr>
        <w:spacing w:before="120" w:after="120"/>
      </w:pPr>
    </w:p>
    <w:p w14:paraId="2C98E98A" w14:textId="0CD581DD" w:rsidR="00CB72B8" w:rsidRDefault="00CB72B8" w:rsidP="003E5F47">
      <w:pPr>
        <w:pStyle w:val="ListParagraph"/>
        <w:numPr>
          <w:ilvl w:val="0"/>
          <w:numId w:val="6"/>
        </w:numPr>
        <w:spacing w:before="120" w:after="120"/>
      </w:pPr>
      <w:r>
        <w:t xml:space="preserve">Haga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En </w:t>
      </w:r>
      <w:r w:rsidR="009A218F" w:rsidRPr="009A218F">
        <w:rPr>
          <w:b/>
          <w:bCs/>
        </w:rPr>
        <w:t>Live</w:t>
      </w:r>
      <w:r w:rsidRPr="00CB72B8">
        <w:rPr>
          <w:b/>
          <w:bCs/>
        </w:rPr>
        <w:t xml:space="preserve"> </w:t>
      </w:r>
    </w:p>
    <w:p w14:paraId="298D01F3" w14:textId="153034FB" w:rsidR="00CB72B8" w:rsidRDefault="00CB72B8" w:rsidP="00CB72B8">
      <w:pPr>
        <w:spacing w:before="120" w:after="120"/>
      </w:pPr>
      <w:r>
        <w:rPr>
          <w:noProof/>
        </w:rPr>
        <w:drawing>
          <wp:inline distT="0" distB="0" distL="0" distR="0" wp14:anchorId="756D3C86" wp14:editId="1BFF3737">
            <wp:extent cx="3102864" cy="1392216"/>
            <wp:effectExtent l="0" t="0" r="0" b="5080"/>
            <wp:docPr id="1830719058" name="Picture 10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19058" name="Picture 104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27557" cy="14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E77B" w14:textId="77777777" w:rsidR="00CB72B8" w:rsidRDefault="00CB72B8" w:rsidP="00CB72B8">
      <w:pPr>
        <w:spacing w:before="120" w:after="120"/>
      </w:pPr>
    </w:p>
    <w:p w14:paraId="1CFE0632" w14:textId="7D3B210C" w:rsidR="00CB72B8" w:rsidRDefault="00CB72B8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9A218F">
        <w:rPr>
          <w:b/>
          <w:bCs/>
        </w:rPr>
        <w:t>web chat</w:t>
      </w:r>
    </w:p>
    <w:p w14:paraId="4CD925DA" w14:textId="7D99F3D6" w:rsidR="00CB72B8" w:rsidRDefault="00CB72B8" w:rsidP="00CB72B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162C5CB2" wp14:editId="481D5619">
            <wp:extent cx="4224528" cy="1722148"/>
            <wp:effectExtent l="0" t="0" r="5080" b="5080"/>
            <wp:docPr id="265077988" name="Picture 105" descr="Un primer plano de un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7988" name="Picture 105" descr="A close-up of a websit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7186" cy="1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8841" w14:textId="77777777" w:rsidR="00CB72B8" w:rsidRDefault="00CB72B8" w:rsidP="00CB72B8">
      <w:pPr>
        <w:spacing w:before="120" w:after="120"/>
      </w:pPr>
    </w:p>
    <w:p w14:paraId="014DAD23" w14:textId="1870A646" w:rsidR="00CB72B8" w:rsidRDefault="00CB72B8" w:rsidP="003E5F47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Personalización</w:t>
      </w:r>
      <w:proofErr w:type="spellEnd"/>
      <w:r>
        <w:t xml:space="preserve"> del chat</w:t>
      </w:r>
    </w:p>
    <w:p w14:paraId="21DCE38E" w14:textId="77777777" w:rsidR="00F55B4F" w:rsidRDefault="00F55B4F" w:rsidP="00F55B4F">
      <w:pPr>
        <w:pStyle w:val="ListParagraph"/>
        <w:spacing w:before="120" w:after="120"/>
      </w:pPr>
    </w:p>
    <w:p w14:paraId="159228FC" w14:textId="5D14B859" w:rsidR="00F55B4F" w:rsidRDefault="00CB72B8" w:rsidP="00F55B4F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7EF1180D" wp14:editId="627CB1CB">
            <wp:extent cx="6188710" cy="3164205"/>
            <wp:effectExtent l="0" t="0" r="0" b="0"/>
            <wp:docPr id="809741478" name="Picture 10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1478" name="Picture 106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E3C6" w14:textId="77777777" w:rsidR="00CB72B8" w:rsidRDefault="00CB72B8" w:rsidP="00F55B4F">
      <w:pPr>
        <w:spacing w:before="120" w:after="120"/>
        <w:rPr>
          <w:lang w:val="pt-BR"/>
        </w:rPr>
      </w:pPr>
    </w:p>
    <w:p w14:paraId="1A8E8C0D" w14:textId="31C231E6" w:rsidR="00CB72B8" w:rsidRDefault="00CB72B8" w:rsidP="00F55B4F">
      <w:pPr>
        <w:spacing w:before="120" w:after="120"/>
        <w:rPr>
          <w:lang w:val="pt-BR"/>
        </w:rPr>
      </w:pPr>
      <w:r w:rsidRPr="00223E73">
        <w:rPr>
          <w:lang w:val="pt-BR"/>
        </w:rPr>
        <w:t xml:space="preserve">Nota: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este </w:t>
      </w:r>
      <w:proofErr w:type="spellStart"/>
      <w:r w:rsidRPr="00223E73">
        <w:rPr>
          <w:lang w:val="pt-BR"/>
        </w:rPr>
        <w:t>laboratorio</w:t>
      </w:r>
      <w:proofErr w:type="spellEnd"/>
      <w:r w:rsidRPr="00223E73">
        <w:rPr>
          <w:lang w:val="pt-BR"/>
        </w:rPr>
        <w:t xml:space="preserve"> no personalizaremos por razones de </w:t>
      </w:r>
      <w:proofErr w:type="spellStart"/>
      <w:r w:rsidRPr="00223E73">
        <w:rPr>
          <w:lang w:val="pt-BR"/>
        </w:rPr>
        <w:t>tiempo</w:t>
      </w:r>
      <w:proofErr w:type="spellEnd"/>
      <w:r w:rsidRPr="00223E73">
        <w:rPr>
          <w:lang w:val="pt-BR"/>
        </w:rPr>
        <w:t>.</w:t>
      </w:r>
    </w:p>
    <w:p w14:paraId="20EB645D" w14:textId="77777777" w:rsidR="00CB72B8" w:rsidRDefault="00CB72B8" w:rsidP="00F55B4F">
      <w:pPr>
        <w:spacing w:before="120" w:after="120"/>
        <w:rPr>
          <w:lang w:val="pt-BR"/>
        </w:rPr>
      </w:pPr>
    </w:p>
    <w:p w14:paraId="282539C9" w14:textId="77777777" w:rsidR="00CB72B8" w:rsidRDefault="00CB72B8" w:rsidP="00F55B4F">
      <w:pPr>
        <w:spacing w:before="120" w:after="120"/>
        <w:rPr>
          <w:lang w:val="pt-BR"/>
        </w:rPr>
      </w:pPr>
    </w:p>
    <w:p w14:paraId="3BC25DEE" w14:textId="77777777" w:rsidR="00CB72B8" w:rsidRPr="00BF096C" w:rsidRDefault="00CB72B8" w:rsidP="00CB72B8">
      <w:pPr>
        <w:spacing w:before="120" w:after="120"/>
        <w:rPr>
          <w:lang w:val="pt-BR"/>
        </w:rPr>
      </w:pPr>
    </w:p>
    <w:p w14:paraId="2A9A4236" w14:textId="7A73ACA4" w:rsidR="00CB72B8" w:rsidRDefault="00CB72B8" w:rsidP="00CB72B8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Incrustar</w:t>
      </w:r>
      <w:proofErr w:type="spellEnd"/>
    </w:p>
    <w:p w14:paraId="3292909B" w14:textId="76EB5490" w:rsidR="00CB72B8" w:rsidRDefault="00CB72B8" w:rsidP="00F55B4F">
      <w:pPr>
        <w:spacing w:before="120" w:after="12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D180CFA" wp14:editId="31F700D8">
            <wp:extent cx="3530600" cy="1663700"/>
            <wp:effectExtent l="0" t="0" r="0" b="0"/>
            <wp:docPr id="617543260" name="Picture 107" descr="Un primer plano de la pantalla de un orden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43260" name="Picture 107" descr="A close-up of a computer scree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DF84" w14:textId="77777777" w:rsidR="00CB72B8" w:rsidRDefault="00CB72B8" w:rsidP="00F55B4F">
      <w:pPr>
        <w:spacing w:before="120" w:after="120"/>
        <w:rPr>
          <w:lang w:val="pt-BR"/>
        </w:rPr>
      </w:pPr>
    </w:p>
    <w:p w14:paraId="4977CD07" w14:textId="77777777" w:rsidR="00CB72B8" w:rsidRDefault="00CB72B8" w:rsidP="00CB72B8">
      <w:pPr>
        <w:spacing w:before="120" w:after="120"/>
      </w:pPr>
    </w:p>
    <w:p w14:paraId="14015E1C" w14:textId="4BB9325A" w:rsidR="00CB72B8" w:rsidRPr="00BF096C" w:rsidRDefault="00CB72B8" w:rsidP="00CB72B8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Haga clic </w:t>
      </w:r>
      <w:proofErr w:type="spellStart"/>
      <w:proofErr w:type="gram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Copiar</w:t>
      </w:r>
      <w:proofErr w:type="gramEnd"/>
      <w:r w:rsidRPr="00223E73">
        <w:rPr>
          <w:lang w:val="pt-BR"/>
        </w:rPr>
        <w:t xml:space="preserve"> al </w:t>
      </w:r>
      <w:proofErr w:type="spellStart"/>
      <w:r w:rsidRPr="00223E73">
        <w:rPr>
          <w:lang w:val="pt-BR"/>
        </w:rPr>
        <w:t>portapapeles</w:t>
      </w:r>
      <w:proofErr w:type="spellEnd"/>
      <w:r w:rsidRPr="00223E73">
        <w:rPr>
          <w:lang w:val="pt-BR"/>
        </w:rPr>
        <w:t xml:space="preserve"> para copiar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contenido</w:t>
      </w:r>
      <w:proofErr w:type="spellEnd"/>
      <w:r w:rsidRPr="00223E73">
        <w:rPr>
          <w:lang w:val="pt-BR"/>
        </w:rPr>
        <w:t>.</w:t>
      </w:r>
    </w:p>
    <w:p w14:paraId="308DC2D2" w14:textId="77777777" w:rsidR="00CB72B8" w:rsidRDefault="00CB72B8" w:rsidP="00F55B4F">
      <w:pPr>
        <w:spacing w:before="120" w:after="120"/>
        <w:rPr>
          <w:lang w:val="pt-BR"/>
        </w:rPr>
      </w:pPr>
    </w:p>
    <w:p w14:paraId="75F5D74E" w14:textId="77777777" w:rsidR="00CB72B8" w:rsidRDefault="00CB72B8" w:rsidP="00F55B4F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103E6DD8" wp14:editId="4089B39B">
            <wp:extent cx="999744" cy="568482"/>
            <wp:effectExtent l="0" t="0" r="3810" b="3175"/>
            <wp:docPr id="1438611941" name="Picture 10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11941" name="Picture 109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16705" cy="5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C2AD" w14:textId="470DC2C5" w:rsidR="00CB72B8" w:rsidRDefault="00CB72B8" w:rsidP="00F55B4F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4E2EC32F" wp14:editId="573DEF24">
            <wp:extent cx="6188710" cy="2538730"/>
            <wp:effectExtent l="0" t="0" r="0" b="1270"/>
            <wp:docPr id="1937786733" name="Picture 108" descr="Captura de pantalla de un programa infor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6733" name="Picture 108" descr="A screenshot of a computer program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E6E" w14:textId="77777777" w:rsidR="00CB72B8" w:rsidRDefault="00CB72B8" w:rsidP="00F55B4F">
      <w:pPr>
        <w:spacing w:before="120" w:after="120"/>
        <w:rPr>
          <w:lang w:val="pt-BR"/>
        </w:rPr>
      </w:pPr>
    </w:p>
    <w:p w14:paraId="5171C2C0" w14:textId="77777777" w:rsidR="00CB72B8" w:rsidRDefault="00CB72B8" w:rsidP="00CB72B8">
      <w:pPr>
        <w:spacing w:before="120" w:after="120"/>
      </w:pPr>
    </w:p>
    <w:p w14:paraId="14492E7F" w14:textId="0F9DBD7B" w:rsidR="00CB72B8" w:rsidRDefault="00BF096C" w:rsidP="00CB72B8">
      <w:pPr>
        <w:pStyle w:val="ListParagraph"/>
        <w:numPr>
          <w:ilvl w:val="0"/>
          <w:numId w:val="6"/>
        </w:numPr>
        <w:spacing w:before="120" w:after="120"/>
      </w:pP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795FDB" w:rsidRPr="00795FDB">
        <w:rPr>
          <w:b/>
          <w:bCs/>
        </w:rPr>
        <w:t>Close</w:t>
      </w:r>
    </w:p>
    <w:p w14:paraId="29976877" w14:textId="13CDAC82" w:rsidR="00CB72B8" w:rsidRDefault="00BF096C" w:rsidP="00CB72B8">
      <w:pPr>
        <w:spacing w:before="120" w:after="120"/>
      </w:pPr>
      <w:r>
        <w:rPr>
          <w:noProof/>
        </w:rPr>
        <w:drawing>
          <wp:inline distT="0" distB="0" distL="0" distR="0" wp14:anchorId="545FAB73" wp14:editId="7CBF5337">
            <wp:extent cx="3302000" cy="1739900"/>
            <wp:effectExtent l="0" t="0" r="0" b="0"/>
            <wp:docPr id="1015653886" name="Picture 110" descr="Un primer plano de un rectángulo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53886" name="Picture 110" descr="A close up of a black rectangl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7BC7" w14:textId="77777777" w:rsidR="00CB72B8" w:rsidRDefault="00CB72B8" w:rsidP="00CB72B8">
      <w:pPr>
        <w:spacing w:before="120" w:after="120"/>
      </w:pPr>
    </w:p>
    <w:p w14:paraId="5BEB15D2" w14:textId="7FA7C362" w:rsidR="00CB72B8" w:rsidRPr="00223E73" w:rsidRDefault="00BF096C" w:rsidP="00CB72B8">
      <w:pPr>
        <w:pStyle w:val="ListParagraph"/>
        <w:numPr>
          <w:ilvl w:val="0"/>
          <w:numId w:val="6"/>
        </w:numPr>
        <w:spacing w:before="120" w:after="120"/>
      </w:pPr>
      <w:r w:rsidRPr="00BF096C">
        <w:lastRenderedPageBreak/>
        <w:t xml:space="preserve">Edite el archivo index.html en </w:t>
      </w:r>
      <w:r w:rsidRPr="00144807">
        <w:t xml:space="preserve">la </w:t>
      </w:r>
      <w:proofErr w:type="spellStart"/>
      <w:r w:rsidRPr="00144807">
        <w:t>ruta</w:t>
      </w:r>
      <w:proofErr w:type="spellEnd"/>
      <w:r w:rsidRPr="00144807">
        <w:t xml:space="preserve"> </w:t>
      </w:r>
      <w:r w:rsidRPr="00BF096C">
        <w:rPr>
          <w:b/>
          <w:bCs/>
        </w:rPr>
        <w:t>C:\Tech Jam 2024\</w:t>
      </w:r>
      <w:proofErr w:type="spellStart"/>
      <w:r w:rsidRPr="00BF096C">
        <w:rPr>
          <w:b/>
          <w:bCs/>
        </w:rPr>
        <w:t>webAppTechJam</w:t>
      </w:r>
      <w:proofErr w:type="spellEnd"/>
    </w:p>
    <w:p w14:paraId="2A6F40B3" w14:textId="77777777" w:rsidR="00CB72B8" w:rsidRPr="00223E73" w:rsidRDefault="00CB72B8" w:rsidP="00CB72B8">
      <w:pPr>
        <w:pStyle w:val="ListParagraph"/>
      </w:pPr>
    </w:p>
    <w:p w14:paraId="1343C87E" w14:textId="1633AA92" w:rsidR="00CB72B8" w:rsidRDefault="00BF096C" w:rsidP="00CB72B8">
      <w:pPr>
        <w:spacing w:before="120" w:after="120"/>
      </w:pPr>
      <w:r>
        <w:rPr>
          <w:noProof/>
        </w:rPr>
        <w:drawing>
          <wp:inline distT="0" distB="0" distL="0" distR="0" wp14:anchorId="57236E91" wp14:editId="3E2B19E9">
            <wp:extent cx="6188710" cy="3282315"/>
            <wp:effectExtent l="0" t="0" r="0" b="0"/>
            <wp:docPr id="2115220214" name="Picture 1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20214" name="Picture 112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5CD0" w14:textId="77777777" w:rsidR="00CB72B8" w:rsidRDefault="00CB72B8" w:rsidP="00CB72B8">
      <w:pPr>
        <w:spacing w:before="120" w:after="120"/>
      </w:pPr>
    </w:p>
    <w:p w14:paraId="2B0FE887" w14:textId="406E6689" w:rsidR="00CB72B8" w:rsidRPr="00BF096C" w:rsidRDefault="00BF096C" w:rsidP="00CB72B8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proofErr w:type="spellStart"/>
      <w:r w:rsidRPr="00223E73">
        <w:rPr>
          <w:lang w:val="pt-BR"/>
        </w:rPr>
        <w:t>Ingrese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el</w:t>
      </w:r>
      <w:proofErr w:type="spellEnd"/>
      <w:r w:rsidRPr="00223E73">
        <w:rPr>
          <w:lang w:val="pt-BR"/>
        </w:rPr>
        <w:t xml:space="preserve"> código dentro de </w:t>
      </w:r>
      <w:proofErr w:type="spellStart"/>
      <w:r w:rsidRPr="00223E73">
        <w:rPr>
          <w:lang w:val="pt-BR"/>
        </w:rPr>
        <w:t>la</w:t>
      </w:r>
      <w:proofErr w:type="spellEnd"/>
      <w:r w:rsidRPr="00223E73">
        <w:rPr>
          <w:lang w:val="pt-BR"/>
        </w:rPr>
        <w:t xml:space="preserve"> </w:t>
      </w:r>
      <w:proofErr w:type="spellStart"/>
      <w:r w:rsidR="00795FDB" w:rsidRPr="00795FDB">
        <w:rPr>
          <w:b/>
          <w:bCs/>
          <w:lang w:val="pt-BR"/>
        </w:rPr>
        <w:t>tag</w:t>
      </w:r>
      <w:proofErr w:type="spellEnd"/>
      <w:r w:rsidR="00795FDB" w:rsidRPr="00795FDB">
        <w:rPr>
          <w:b/>
          <w:bCs/>
          <w:lang w:val="pt-BR"/>
        </w:rPr>
        <w:t xml:space="preserve"> body</w:t>
      </w:r>
    </w:p>
    <w:p w14:paraId="06BF35B2" w14:textId="77777777" w:rsidR="00BF096C" w:rsidRPr="00BF096C" w:rsidRDefault="00BF096C" w:rsidP="00BF096C">
      <w:pPr>
        <w:pStyle w:val="ListParagraph"/>
        <w:spacing w:before="120" w:after="120"/>
        <w:ind w:left="560"/>
        <w:rPr>
          <w:lang w:val="pt-BR"/>
        </w:rPr>
      </w:pPr>
    </w:p>
    <w:p w14:paraId="51C4F50B" w14:textId="77777777" w:rsidR="00BF096C" w:rsidRPr="00BF096C" w:rsidRDefault="00BF096C" w:rsidP="00BF096C">
      <w:pPr>
        <w:pStyle w:val="ListParagraph"/>
        <w:spacing w:before="120" w:after="120"/>
        <w:ind w:left="560"/>
        <w:rPr>
          <w:lang w:val="pt-BR"/>
        </w:rPr>
      </w:pPr>
    </w:p>
    <w:p w14:paraId="7E2C5F46" w14:textId="77777777" w:rsidR="00BF096C" w:rsidRPr="00BF096C" w:rsidRDefault="00BF096C" w:rsidP="00BF096C">
      <w:pPr>
        <w:pStyle w:val="ListParagraph"/>
        <w:spacing w:before="120" w:after="120"/>
        <w:ind w:left="560"/>
        <w:rPr>
          <w:lang w:val="pt-BR"/>
        </w:rPr>
      </w:pPr>
    </w:p>
    <w:p w14:paraId="1BB4E83D" w14:textId="6CF0D249" w:rsidR="00BF096C" w:rsidRPr="00BF096C" w:rsidRDefault="00BF096C" w:rsidP="00BF096C">
      <w:pPr>
        <w:spacing w:before="120" w:after="120"/>
        <w:rPr>
          <w:lang w:val="pt-BR"/>
        </w:rPr>
      </w:pPr>
      <w:r>
        <w:rPr>
          <w:noProof/>
        </w:rPr>
        <w:drawing>
          <wp:inline distT="0" distB="0" distL="0" distR="0" wp14:anchorId="6DC03DDE" wp14:editId="7453E857">
            <wp:extent cx="6188710" cy="2522855"/>
            <wp:effectExtent l="0" t="0" r="0" b="4445"/>
            <wp:docPr id="441751911" name="Picture 113" descr="Captura de pantalla de un código infor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51911" name="Picture 113" descr="A screenshot of a computer cod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605E" w14:textId="77777777" w:rsidR="00BF096C" w:rsidRPr="00BF096C" w:rsidRDefault="00BF096C" w:rsidP="00BF096C">
      <w:pPr>
        <w:spacing w:before="120" w:after="120"/>
        <w:rPr>
          <w:lang w:val="pt-BR"/>
        </w:rPr>
      </w:pPr>
    </w:p>
    <w:p w14:paraId="241C1F6F" w14:textId="77777777" w:rsidR="00BF096C" w:rsidRPr="00BF096C" w:rsidRDefault="00BF096C" w:rsidP="00BF096C">
      <w:pPr>
        <w:spacing w:before="120" w:after="120"/>
        <w:rPr>
          <w:lang w:val="pt-BR"/>
        </w:rPr>
      </w:pPr>
    </w:p>
    <w:p w14:paraId="22B84073" w14:textId="7FC9F42B" w:rsidR="00BF096C" w:rsidRDefault="00DB677A" w:rsidP="00CB72B8">
      <w:pPr>
        <w:pStyle w:val="ListParagraph"/>
        <w:numPr>
          <w:ilvl w:val="0"/>
          <w:numId w:val="6"/>
        </w:numPr>
        <w:spacing w:before="120" w:after="120"/>
        <w:rPr>
          <w:lang w:val="pt-BR"/>
        </w:rPr>
      </w:pPr>
      <w:r w:rsidRPr="00223E73">
        <w:rPr>
          <w:lang w:val="pt-BR"/>
        </w:rPr>
        <w:t xml:space="preserve">El </w:t>
      </w:r>
      <w:proofErr w:type="spellStart"/>
      <w:r w:rsidRPr="00223E73">
        <w:rPr>
          <w:lang w:val="pt-BR"/>
        </w:rPr>
        <w:t>asistente</w:t>
      </w:r>
      <w:proofErr w:type="spellEnd"/>
      <w:r w:rsidRPr="00223E73">
        <w:rPr>
          <w:lang w:val="pt-BR"/>
        </w:rPr>
        <w:t xml:space="preserve"> estará </w:t>
      </w:r>
      <w:proofErr w:type="spellStart"/>
      <w:r w:rsidRPr="00223E73">
        <w:rPr>
          <w:lang w:val="pt-BR"/>
        </w:rPr>
        <w:t>disponible</w:t>
      </w:r>
      <w:proofErr w:type="spellEnd"/>
      <w:r w:rsidRPr="00223E73">
        <w:rPr>
          <w:lang w:val="pt-BR"/>
        </w:rPr>
        <w:t xml:space="preserve"> </w:t>
      </w:r>
      <w:proofErr w:type="spellStart"/>
      <w:r w:rsidRPr="00223E73">
        <w:rPr>
          <w:lang w:val="pt-BR"/>
        </w:rPr>
        <w:t>en</w:t>
      </w:r>
      <w:proofErr w:type="spellEnd"/>
      <w:r w:rsidRPr="00223E73">
        <w:rPr>
          <w:lang w:val="pt-BR"/>
        </w:rPr>
        <w:t xml:space="preserve"> tu página </w:t>
      </w:r>
      <w:proofErr w:type="spellStart"/>
      <w:r w:rsidRPr="00223E73">
        <w:rPr>
          <w:lang w:val="pt-BR"/>
        </w:rPr>
        <w:t>html</w:t>
      </w:r>
      <w:proofErr w:type="spellEnd"/>
      <w:r w:rsidRPr="00223E73">
        <w:rPr>
          <w:lang w:val="pt-BR"/>
        </w:rPr>
        <w:t xml:space="preserve">. </w:t>
      </w:r>
    </w:p>
    <w:p w14:paraId="0D163AE3" w14:textId="77777777" w:rsidR="007C20F4" w:rsidRDefault="007C20F4" w:rsidP="007C20F4">
      <w:pPr>
        <w:pStyle w:val="ListParagraph"/>
        <w:spacing w:before="120" w:after="120"/>
        <w:ind w:left="560"/>
        <w:rPr>
          <w:lang w:val="pt-BR"/>
        </w:rPr>
      </w:pPr>
    </w:p>
    <w:p w14:paraId="189C4F1F" w14:textId="77777777" w:rsidR="007C20F4" w:rsidRDefault="007C20F4" w:rsidP="007C20F4">
      <w:pPr>
        <w:pStyle w:val="ListParagraph"/>
        <w:spacing w:before="120" w:after="120"/>
        <w:ind w:left="560"/>
        <w:rPr>
          <w:lang w:val="pt-BR"/>
        </w:rPr>
      </w:pPr>
    </w:p>
    <w:p w14:paraId="5FBB72AB" w14:textId="77777777" w:rsidR="007C20F4" w:rsidRPr="00BF096C" w:rsidRDefault="007C20F4" w:rsidP="007C20F4">
      <w:pPr>
        <w:pStyle w:val="ListParagraph"/>
        <w:spacing w:before="120" w:after="120"/>
        <w:ind w:left="560"/>
        <w:rPr>
          <w:lang w:val="pt-BR"/>
        </w:rPr>
      </w:pPr>
    </w:p>
    <w:p w14:paraId="7DCE587D" w14:textId="36991F22" w:rsidR="00CB72B8" w:rsidRDefault="00BF096C" w:rsidP="00CB72B8">
      <w:pPr>
        <w:spacing w:before="120" w:after="120"/>
      </w:pPr>
      <w:r>
        <w:rPr>
          <w:noProof/>
        </w:rPr>
        <w:lastRenderedPageBreak/>
        <w:drawing>
          <wp:inline distT="0" distB="0" distL="0" distR="0" wp14:anchorId="2B4C3CE9" wp14:editId="244919B6">
            <wp:extent cx="6188710" cy="4467225"/>
            <wp:effectExtent l="0" t="0" r="0" b="3175"/>
            <wp:docPr id="71228716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87163" name="Picture 712287163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16EC" w14:textId="77777777" w:rsidR="00CB72B8" w:rsidRDefault="00CB72B8" w:rsidP="00CB72B8">
      <w:pPr>
        <w:spacing w:before="120" w:after="120"/>
      </w:pPr>
    </w:p>
    <w:p w14:paraId="301B15EA" w14:textId="77777777" w:rsidR="00CB72B8" w:rsidRDefault="00CB72B8" w:rsidP="00CB72B8">
      <w:pPr>
        <w:spacing w:before="120" w:after="120"/>
      </w:pPr>
    </w:p>
    <w:p w14:paraId="36FE3631" w14:textId="77777777" w:rsidR="00CB72B8" w:rsidRPr="00F55B4F" w:rsidRDefault="00CB72B8" w:rsidP="00F55B4F">
      <w:pPr>
        <w:spacing w:before="120" w:after="120"/>
        <w:rPr>
          <w:lang w:val="pt-BR"/>
        </w:rPr>
      </w:pPr>
    </w:p>
    <w:p w14:paraId="13A1F42C" w14:textId="7DF28392" w:rsidR="00CB72C5" w:rsidRPr="00DF1924" w:rsidRDefault="00CB72C5" w:rsidP="00CB72C5">
      <w:pPr>
        <w:pStyle w:val="ListParagraph"/>
        <w:spacing w:before="120" w:after="120"/>
        <w:ind w:left="360"/>
        <w:contextualSpacing w:val="0"/>
        <w:rPr>
          <w:lang w:val="pt-BR"/>
        </w:rPr>
      </w:pPr>
    </w:p>
    <w:p w14:paraId="4A816597" w14:textId="69C03210" w:rsidR="00CB72C5" w:rsidRPr="00891341" w:rsidRDefault="00E6420A" w:rsidP="00C53CDD">
      <w:pPr>
        <w:spacing w:before="120" w:after="120"/>
        <w:jc w:val="center"/>
        <w:rPr>
          <w:rFonts w:cs="Arial"/>
          <w:b/>
          <w:bCs/>
          <w:iCs/>
          <w:sz w:val="28"/>
          <w:szCs w:val="28"/>
        </w:rPr>
      </w:pPr>
      <w:r>
        <w:rPr>
          <w:rFonts w:cs="Arial"/>
          <w:b/>
          <w:bCs/>
          <w:iCs/>
          <w:sz w:val="28"/>
          <w:szCs w:val="28"/>
        </w:rPr>
        <w:t xml:space="preserve">¡Gracias </w:t>
      </w:r>
      <w:proofErr w:type="spellStart"/>
      <w:r>
        <w:rPr>
          <w:rFonts w:cs="Arial"/>
          <w:b/>
          <w:bCs/>
          <w:iCs/>
          <w:sz w:val="28"/>
          <w:szCs w:val="28"/>
        </w:rPr>
        <w:t>por</w:t>
      </w:r>
      <w:proofErr w:type="spellEnd"/>
      <w:r>
        <w:rPr>
          <w:rFonts w:cs="Arial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cs="Arial"/>
          <w:b/>
          <w:bCs/>
          <w:iCs/>
          <w:sz w:val="28"/>
          <w:szCs w:val="28"/>
        </w:rPr>
        <w:t>completar</w:t>
      </w:r>
      <w:proofErr w:type="spellEnd"/>
      <w:r>
        <w:rPr>
          <w:rFonts w:cs="Arial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cs="Arial"/>
          <w:b/>
          <w:bCs/>
          <w:iCs/>
          <w:sz w:val="28"/>
          <w:szCs w:val="28"/>
        </w:rPr>
        <w:t>este</w:t>
      </w:r>
      <w:proofErr w:type="spellEnd"/>
      <w:r>
        <w:rPr>
          <w:rFonts w:cs="Arial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cs="Arial"/>
          <w:b/>
          <w:bCs/>
          <w:iCs/>
          <w:sz w:val="28"/>
          <w:szCs w:val="28"/>
        </w:rPr>
        <w:t>laboratorio</w:t>
      </w:r>
      <w:proofErr w:type="spellEnd"/>
    </w:p>
    <w:sectPr w:rsidR="00CB72C5" w:rsidRPr="00891341" w:rsidSect="00803C89">
      <w:headerReference w:type="default" r:id="rId163"/>
      <w:footerReference w:type="default" r:id="rId164"/>
      <w:headerReference w:type="first" r:id="rId165"/>
      <w:footerReference w:type="first" r:id="rId166"/>
      <w:type w:val="continuous"/>
      <w:pgSz w:w="11906" w:h="16838" w:code="9"/>
      <w:pgMar w:top="1440" w:right="1080" w:bottom="1440" w:left="1080" w:header="567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82BC5" w14:textId="77777777" w:rsidR="009522FC" w:rsidRDefault="009522FC">
      <w:r>
        <w:separator/>
      </w:r>
    </w:p>
    <w:p w14:paraId="3513F2B8" w14:textId="77777777" w:rsidR="009522FC" w:rsidRDefault="009522FC"/>
  </w:endnote>
  <w:endnote w:type="continuationSeparator" w:id="0">
    <w:p w14:paraId="6A098D96" w14:textId="77777777" w:rsidR="009522FC" w:rsidRDefault="009522FC">
      <w:r>
        <w:continuationSeparator/>
      </w:r>
    </w:p>
    <w:p w14:paraId="0B899401" w14:textId="77777777" w:rsidR="009522FC" w:rsidRDefault="009522FC"/>
  </w:endnote>
  <w:endnote w:type="continuationNotice" w:id="1">
    <w:p w14:paraId="641215E1" w14:textId="77777777" w:rsidR="009522FC" w:rsidRDefault="009522F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6C62E01-9A1B-4E46-B905-82111F61D61A}"/>
    <w:embedBold r:id="rId2" w:fontKey="{8B47F1E4-8D68-C643-8930-517C28435B62}"/>
    <w:embedItalic r:id="rId3" w:fontKey="{6B28B0C1-2B6E-8A4C-A5BB-C171B264A7EC}"/>
    <w:embedBoldItalic r:id="rId4" w:fontKey="{FCFAD8FE-DF22-8049-83CC-DAD39E0EC86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29F2F06B-A029-9F44-B8BA-505DF731106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67CFFAF-FB37-834E-9F51-CE0D271C16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2C4E7BE-43B7-F041-A358-45408BDE140A}"/>
    <w:embedBold r:id="rId8" w:fontKey="{200670A5-30B4-B641-9FB3-58E0A15D6C80}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  <w:embedRegular r:id="rId9" w:fontKey="{DA71B674-6ED0-B84F-A8C5-29299406D141}"/>
    <w:embedBold r:id="rId10" w:fontKey="{24199945-2812-5E4F-AEDB-76737B6ADA41}"/>
    <w:embedItalic r:id="rId11" w:fontKey="{F06B364E-AEDF-2B47-8B76-371C2A7E97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8AD3AC93-0019-5747-B3C6-F13E7EA93FC8}"/>
    <w:embedBold r:id="rId13" w:fontKey="{45220441-819D-4845-9072-79F27C0C8622}"/>
    <w:embedItalic r:id="rId14" w:fontKey="{1C68234B-4961-3745-A3D6-5F4BB0DA9F90}"/>
    <w:embedBoldItalic r:id="rId15" w:fontKey="{F8DE4CAB-6A8A-A34A-A3BF-67FC443D3C1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3651EB1A-2B3E-344A-A91B-339ADC1BF4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19FBADF7-9693-E746-99AC-75D47241C25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8" w:fontKey="{7D01F7FF-97B4-9B48-9D4C-041C39549EB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9" w:fontKey="{4BD93CFE-A885-2843-B166-C2E867445003}"/>
    <w:embedBold r:id="rId20" w:fontKey="{F9CC99AD-142F-D44A-97AF-85251BF420D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1" w:fontKey="{AED07709-F469-3341-B71C-01014C3141D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IBM Plex Sans Medium">
    <w:panose1 w:val="020B0603050203000203"/>
    <w:charset w:val="00"/>
    <w:family w:val="swiss"/>
    <w:pitch w:val="variable"/>
    <w:sig w:usb0="A00002EF" w:usb1="5000207B" w:usb2="00000000" w:usb3="00000000" w:csb0="0000019F" w:csb1="00000000"/>
  </w:font>
  <w:font w:name="IBM Plex Sans SemiBold">
    <w:panose1 w:val="020B0703050203000203"/>
    <w:charset w:val="00"/>
    <w:family w:val="swiss"/>
    <w:pitch w:val="variable"/>
    <w:sig w:usb0="A00002EF" w:usb1="5000207B" w:usb2="00000000" w:usb3="00000000" w:csb0="0000019F" w:csb1="00000000"/>
  </w:font>
  <w:font w:name="IBM Plex Sans Light">
    <w:panose1 w:val="020B0403050203000203"/>
    <w:charset w:val="00"/>
    <w:family w:val="swiss"/>
    <w:pitch w:val="variable"/>
    <w:sig w:usb0="A00002EF" w:usb1="5000207B" w:usb2="00000000" w:usb3="00000000" w:csb0="0000019F" w:csb1="00000000"/>
    <w:embedRegular r:id="rId22" w:fontKey="{605B9798-8D35-0D4D-BC90-A3F085AE824E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753373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0FE4B70" w14:textId="1DB78D8F" w:rsidR="001F1E94" w:rsidRPr="00223E73" w:rsidRDefault="00844617" w:rsidP="000153E2">
            <w:pPr>
              <w:pStyle w:val="Footer"/>
              <w:tabs>
                <w:tab w:val="clear" w:pos="8640"/>
                <w:tab w:val="right" w:pos="9746"/>
              </w:tabs>
              <w:rPr>
                <w:lang w:val="pt-BR"/>
              </w:rPr>
            </w:pPr>
            <w:r w:rsidRPr="00223E73">
              <w:rPr>
                <w:lang w:val="pt-BR"/>
              </w:rPr>
              <w:t xml:space="preserve">Demostraciones y laboratorios CP4BA 2024                             </w:t>
            </w:r>
            <w:r w:rsidR="001F1E94" w:rsidRPr="00223E73">
              <w:rPr>
                <w:lang w:val="pt-BR"/>
              </w:rPr>
              <w:tab/>
            </w:r>
            <w:r w:rsidR="001F1E94" w:rsidRPr="00223E73">
              <w:rPr>
                <w:lang w:val="pt-BR"/>
              </w:rPr>
              <w:tab/>
              <w:t xml:space="preserve">         Página </w:t>
            </w:r>
            <w:r w:rsidR="001F1E94">
              <w:rPr>
                <w:b/>
                <w:bCs/>
                <w:sz w:val="24"/>
              </w:rPr>
              <w:fldChar w:fldCharType="begin"/>
            </w:r>
            <w:r w:rsidR="001F1E94" w:rsidRPr="00223E73">
              <w:rPr>
                <w:b/>
                <w:bCs/>
                <w:lang w:val="pt-BR"/>
              </w:rPr>
              <w:instrText xml:space="preserve"> PAGE </w:instrText>
            </w:r>
            <w:r w:rsidR="001F1E94">
              <w:rPr>
                <w:b/>
                <w:bCs/>
                <w:sz w:val="24"/>
              </w:rPr>
              <w:fldChar w:fldCharType="separate"/>
            </w:r>
            <w:r w:rsidR="001F1E94" w:rsidRPr="00223E73">
              <w:rPr>
                <w:b/>
                <w:bCs/>
                <w:noProof/>
                <w:lang w:val="pt-BR"/>
              </w:rPr>
              <w:t>2</w:t>
            </w:r>
            <w:r w:rsidR="001F1E94">
              <w:rPr>
                <w:b/>
                <w:bCs/>
                <w:sz w:val="24"/>
              </w:rPr>
              <w:fldChar w:fldCharType="end"/>
            </w:r>
            <w:r w:rsidR="001F1E94" w:rsidRPr="00223E73">
              <w:rPr>
                <w:lang w:val="pt-BR"/>
              </w:rPr>
              <w:t xml:space="preserve"> de </w:t>
            </w:r>
            <w:r w:rsidR="001F1E94">
              <w:rPr>
                <w:b/>
                <w:bCs/>
                <w:sz w:val="24"/>
              </w:rPr>
              <w:fldChar w:fldCharType="begin"/>
            </w:r>
            <w:r w:rsidR="001F1E94" w:rsidRPr="00223E73">
              <w:rPr>
                <w:b/>
                <w:bCs/>
                <w:lang w:val="pt-BR"/>
              </w:rPr>
              <w:instrText xml:space="preserve"> NUMPAGES  </w:instrText>
            </w:r>
            <w:r w:rsidR="001F1E94">
              <w:rPr>
                <w:b/>
                <w:bCs/>
                <w:sz w:val="24"/>
              </w:rPr>
              <w:fldChar w:fldCharType="separate"/>
            </w:r>
            <w:r w:rsidR="001F1E94" w:rsidRPr="00223E73">
              <w:rPr>
                <w:b/>
                <w:bCs/>
                <w:noProof/>
                <w:lang w:val="pt-BR"/>
              </w:rPr>
              <w:t>2</w:t>
            </w:r>
            <w:r w:rsidR="001F1E94"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2F52B868" w14:textId="1B545DC8" w:rsidR="001F1E94" w:rsidRPr="00223E73" w:rsidRDefault="001F1E94" w:rsidP="00A5159C">
    <w:pPr>
      <w:pStyle w:val="Footer"/>
      <w:tabs>
        <w:tab w:val="left" w:pos="8640"/>
      </w:tabs>
      <w:rPr>
        <w:color w:val="000000" w:themeColor="text1"/>
        <w:sz w:val="24"/>
        <w:lang w:val="pt-B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1BE9E7" w14:textId="0BD184E6" w:rsidR="001F1E94" w:rsidRPr="00472111" w:rsidRDefault="001F1E94" w:rsidP="00A5159C">
    <w:pPr>
      <w:pStyle w:val="Footer"/>
      <w:tabs>
        <w:tab w:val="clear" w:pos="8640"/>
        <w:tab w:val="left" w:pos="8730"/>
      </w:tabs>
      <w:rPr>
        <w:color w:val="000000" w:themeColor="text1"/>
        <w:sz w:val="24"/>
      </w:rPr>
    </w:pPr>
    <w:r>
      <w:rPr>
        <w:color w:val="000000" w:themeColor="text1"/>
        <w:sz w:val="24"/>
      </w:rPr>
      <w:t xml:space="preserve">JAM 2021                                                 </w:t>
    </w:r>
    <w:r>
      <w:rPr>
        <w:color w:val="000000" w:themeColor="text1"/>
        <w:sz w:val="24"/>
      </w:rPr>
      <w:tab/>
    </w:r>
    <w:r w:rsidRPr="000458F6">
      <w:rPr>
        <w:color w:val="000000" w:themeColor="text1"/>
        <w:sz w:val="24"/>
      </w:rPr>
      <w:t xml:space="preserve"> </w:t>
    </w:r>
    <w:r w:rsidRPr="000458F6">
      <w:rPr>
        <w:noProof/>
        <w:color w:val="000000" w:themeColor="text1"/>
        <w:sz w:val="24"/>
      </w:rPr>
      <w:drawing>
        <wp:inline distT="0" distB="0" distL="0" distR="0" wp14:anchorId="7475670D" wp14:editId="56FF64AB">
          <wp:extent cx="513922" cy="207645"/>
          <wp:effectExtent l="0" t="0" r="0" b="0"/>
          <wp:docPr id="1" name="Picture 1" descr="Un primer plano de un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bm-logo-blac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3935" cy="24401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0458F6">
      <w:rPr>
        <w:color w:val="000000" w:themeColor="text1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C05C41" w14:textId="77777777" w:rsidR="009522FC" w:rsidRDefault="009522FC">
      <w:r>
        <w:separator/>
      </w:r>
    </w:p>
    <w:p w14:paraId="36A0058D" w14:textId="77777777" w:rsidR="009522FC" w:rsidRDefault="009522FC"/>
  </w:footnote>
  <w:footnote w:type="continuationSeparator" w:id="0">
    <w:p w14:paraId="43437BE4" w14:textId="77777777" w:rsidR="009522FC" w:rsidRDefault="009522FC">
      <w:r>
        <w:continuationSeparator/>
      </w:r>
    </w:p>
    <w:p w14:paraId="0EF4B28C" w14:textId="77777777" w:rsidR="009522FC" w:rsidRDefault="009522FC"/>
  </w:footnote>
  <w:footnote w:type="continuationNotice" w:id="1">
    <w:p w14:paraId="2A0FA8C7" w14:textId="77777777" w:rsidR="009522FC" w:rsidRDefault="009522F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2D436" w14:textId="61AAFC80" w:rsidR="001F1E94" w:rsidRDefault="001F1E94" w:rsidP="00DB34CA">
    <w:pPr>
      <w:jc w:val="center"/>
    </w:pPr>
    <w:r>
      <w:rPr>
        <w:rFonts w:ascii="IBM Plex Sans Light" w:hAnsi="IBM Plex Sans Light"/>
        <w:noProof/>
      </w:rPr>
      <mc:AlternateContent>
        <mc:Choice Requires="wps">
          <w:drawing>
            <wp:anchor distT="0" distB="0" distL="114300" distR="114300" simplePos="0" relativeHeight="251657215" behindDoc="1" locked="0" layoutInCell="1" allowOverlap="1" wp14:anchorId="62295B85" wp14:editId="362B8E30">
              <wp:simplePos x="0" y="0"/>
              <wp:positionH relativeFrom="column">
                <wp:posOffset>-760095</wp:posOffset>
              </wp:positionH>
              <wp:positionV relativeFrom="paragraph">
                <wp:posOffset>-448116</wp:posOffset>
              </wp:positionV>
              <wp:extent cx="7692390" cy="503555"/>
              <wp:effectExtent l="0" t="0" r="3810" b="0"/>
              <wp:wrapNone/>
              <wp:docPr id="39" name="Rectangle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92390" cy="503555"/>
                      </a:xfrm>
                      <a:prstGeom prst="rect">
                        <a:avLst/>
                      </a:prstGeom>
                      <a:solidFill>
                        <a:schemeClr val="bg2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CD97A1" id="Rectangle 39" o:spid="_x0000_s1026" style="position:absolute;margin-left:-59.85pt;margin-top:-35.3pt;width:605.7pt;height:39.6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" fillcolor="#747070 [1614]" stroked="f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84A110" w14:textId="529341BA" w:rsidR="001F1E94" w:rsidRDefault="001F1E94" w:rsidP="00DB34C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D"/>
    <w:multiLevelType w:val="multilevel"/>
    <w:tmpl w:val="0000000D"/>
    <w:name w:val="WW8Num13"/>
    <w:lvl w:ilvl="0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2DFD0107"/>
    <w:multiLevelType w:val="multilevel"/>
    <w:tmpl w:val="25F0B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7A49F4"/>
    <w:multiLevelType w:val="hybridMultilevel"/>
    <w:tmpl w:val="E522CEA8"/>
    <w:lvl w:ilvl="0" w:tplc="B3869C24">
      <w:start w:val="1"/>
      <w:numFmt w:val="upperLetter"/>
      <w:pStyle w:val="Appendix1"/>
      <w:lvlText w:val="Appendix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14813"/>
    <w:multiLevelType w:val="multilevel"/>
    <w:tmpl w:val="4EAC8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8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FB16E2"/>
    <w:multiLevelType w:val="multilevel"/>
    <w:tmpl w:val="47167774"/>
    <w:styleLink w:val="CurrentList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32EB7"/>
    <w:multiLevelType w:val="hybridMultilevel"/>
    <w:tmpl w:val="3F3093AA"/>
    <w:lvl w:ilvl="0" w:tplc="0B506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FD35D7D"/>
    <w:multiLevelType w:val="multilevel"/>
    <w:tmpl w:val="47167774"/>
    <w:styleLink w:val="CurrentList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2A2653"/>
    <w:multiLevelType w:val="multilevel"/>
    <w:tmpl w:val="E4DC5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141B68"/>
    <w:multiLevelType w:val="multilevel"/>
    <w:tmpl w:val="48E87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863C98"/>
    <w:multiLevelType w:val="multilevel"/>
    <w:tmpl w:val="F3CECC66"/>
    <w:styleLink w:val="InlineBullete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8B338DE"/>
    <w:multiLevelType w:val="hybridMultilevel"/>
    <w:tmpl w:val="D24A1A40"/>
    <w:lvl w:ilvl="0" w:tplc="36F0EBFC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FD1C1D"/>
    <w:multiLevelType w:val="multilevel"/>
    <w:tmpl w:val="A0AC636A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4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3268" w:hanging="432"/>
      </w:pPr>
      <w:rPr>
        <w:rFonts w:hint="default"/>
        <w:color w:val="000000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432" w:hanging="432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432" w:hanging="432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432" w:hanging="432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432" w:hanging="432"/>
      </w:pPr>
      <w:rPr>
        <w:rFonts w:hint="default"/>
      </w:rPr>
    </w:lvl>
    <w:lvl w:ilvl="7">
      <w:start w:val="1"/>
      <w:numFmt w:val="decimal"/>
      <w:pStyle w:val="Heading8"/>
      <w:suff w:val="space"/>
      <w:lvlText w:val="%1.%2.%3.%4.%5.%6.%7.%8"/>
      <w:lvlJc w:val="left"/>
      <w:pPr>
        <w:ind w:left="432" w:hanging="432"/>
      </w:pPr>
      <w:rPr>
        <w:rFonts w:hint="default"/>
      </w:rPr>
    </w:lvl>
    <w:lvl w:ilvl="8">
      <w:start w:val="1"/>
      <w:numFmt w:val="decimal"/>
      <w:pStyle w:val="Heading9"/>
      <w:suff w:val="space"/>
      <w:lvlText w:val="%1.%2.%3.%4.%5.%6.%7.%8.%9"/>
      <w:lvlJc w:val="left"/>
      <w:pPr>
        <w:ind w:left="432" w:hanging="432"/>
      </w:pPr>
      <w:rPr>
        <w:rFonts w:hint="default"/>
      </w:rPr>
    </w:lvl>
  </w:abstractNum>
  <w:num w:numId="1" w16cid:durableId="149831298">
    <w:abstractNumId w:val="11"/>
  </w:num>
  <w:num w:numId="2" w16cid:durableId="149441299">
    <w:abstractNumId w:val="9"/>
  </w:num>
  <w:num w:numId="3" w16cid:durableId="2077849280">
    <w:abstractNumId w:val="2"/>
  </w:num>
  <w:num w:numId="4" w16cid:durableId="762801886">
    <w:abstractNumId w:val="5"/>
  </w:num>
  <w:num w:numId="5" w16cid:durableId="1703359863">
    <w:abstractNumId w:val="8"/>
  </w:num>
  <w:num w:numId="6" w16cid:durableId="1975986255">
    <w:abstractNumId w:val="10"/>
  </w:num>
  <w:num w:numId="7" w16cid:durableId="80836544">
    <w:abstractNumId w:val="4"/>
  </w:num>
  <w:num w:numId="8" w16cid:durableId="174880074">
    <w:abstractNumId w:val="3"/>
  </w:num>
  <w:num w:numId="9" w16cid:durableId="1100642557">
    <w:abstractNumId w:val="6"/>
  </w:num>
  <w:num w:numId="10" w16cid:durableId="2138991564">
    <w:abstractNumId w:val="7"/>
  </w:num>
  <w:num w:numId="11" w16cid:durableId="869297956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pt-PT" w:vendorID="64" w:dllVersion="4096" w:nlCheck="1" w:checkStyle="0"/>
  <w:activeWritingStyle w:appName="MSWord" w:lang="cs-CZ" w:vendorID="64" w:dllVersion="0" w:nlCheck="1" w:checkStyle="0"/>
  <w:activeWritingStyle w:appName="MSWord" w:lang="en-CA" w:vendorID="64" w:dllVersion="0" w:nlCheck="1" w:checkStyle="0"/>
  <w:activeWritingStyle w:appName="MSWord" w:lang="en-CA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rawingGridHorizontalSpacing w:val="100"/>
  <w:drawingGridVerticalSpacing w:val="187"/>
  <w:displayHorizontalDrawingGridEvery w:val="2"/>
  <w:noPunctuationKerning/>
  <w:characterSpacingControl w:val="doNotCompress"/>
  <w:hdr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C94"/>
    <w:rsid w:val="000003CC"/>
    <w:rsid w:val="0000048D"/>
    <w:rsid w:val="00000531"/>
    <w:rsid w:val="00000862"/>
    <w:rsid w:val="000009D2"/>
    <w:rsid w:val="000010D3"/>
    <w:rsid w:val="0000124A"/>
    <w:rsid w:val="000017A8"/>
    <w:rsid w:val="000017F3"/>
    <w:rsid w:val="00001E35"/>
    <w:rsid w:val="000026AF"/>
    <w:rsid w:val="000030C4"/>
    <w:rsid w:val="000036EE"/>
    <w:rsid w:val="00004DD0"/>
    <w:rsid w:val="00005790"/>
    <w:rsid w:val="00005847"/>
    <w:rsid w:val="00005DD0"/>
    <w:rsid w:val="00005F9B"/>
    <w:rsid w:val="0000645F"/>
    <w:rsid w:val="00006601"/>
    <w:rsid w:val="00006862"/>
    <w:rsid w:val="00006F7B"/>
    <w:rsid w:val="000105AB"/>
    <w:rsid w:val="000106CD"/>
    <w:rsid w:val="0001072D"/>
    <w:rsid w:val="00010C25"/>
    <w:rsid w:val="0001104C"/>
    <w:rsid w:val="000112B6"/>
    <w:rsid w:val="0001133E"/>
    <w:rsid w:val="00011498"/>
    <w:rsid w:val="00011538"/>
    <w:rsid w:val="00011870"/>
    <w:rsid w:val="0001199F"/>
    <w:rsid w:val="0001275B"/>
    <w:rsid w:val="0001275F"/>
    <w:rsid w:val="00012B70"/>
    <w:rsid w:val="0001307C"/>
    <w:rsid w:val="0001389A"/>
    <w:rsid w:val="00013D60"/>
    <w:rsid w:val="00013D82"/>
    <w:rsid w:val="00013EBA"/>
    <w:rsid w:val="00013EC7"/>
    <w:rsid w:val="0001403B"/>
    <w:rsid w:val="00014253"/>
    <w:rsid w:val="00014510"/>
    <w:rsid w:val="000145DA"/>
    <w:rsid w:val="00014AEA"/>
    <w:rsid w:val="00014FC3"/>
    <w:rsid w:val="000150F0"/>
    <w:rsid w:val="000151A0"/>
    <w:rsid w:val="000153E2"/>
    <w:rsid w:val="00015FF4"/>
    <w:rsid w:val="00016245"/>
    <w:rsid w:val="000165B0"/>
    <w:rsid w:val="0001664D"/>
    <w:rsid w:val="000166F8"/>
    <w:rsid w:val="0001703B"/>
    <w:rsid w:val="00017471"/>
    <w:rsid w:val="000177F5"/>
    <w:rsid w:val="00017F2A"/>
    <w:rsid w:val="00017F30"/>
    <w:rsid w:val="0002034E"/>
    <w:rsid w:val="000207A7"/>
    <w:rsid w:val="00020E82"/>
    <w:rsid w:val="00021A0D"/>
    <w:rsid w:val="00021BB3"/>
    <w:rsid w:val="00021D96"/>
    <w:rsid w:val="00021FD1"/>
    <w:rsid w:val="0002225C"/>
    <w:rsid w:val="00023095"/>
    <w:rsid w:val="0002371E"/>
    <w:rsid w:val="00023B83"/>
    <w:rsid w:val="00023C31"/>
    <w:rsid w:val="00023DA3"/>
    <w:rsid w:val="00023FB4"/>
    <w:rsid w:val="00024115"/>
    <w:rsid w:val="00024C34"/>
    <w:rsid w:val="00025586"/>
    <w:rsid w:val="00025927"/>
    <w:rsid w:val="00025EE1"/>
    <w:rsid w:val="00026017"/>
    <w:rsid w:val="00026053"/>
    <w:rsid w:val="000266B0"/>
    <w:rsid w:val="00026767"/>
    <w:rsid w:val="00026F6D"/>
    <w:rsid w:val="00027008"/>
    <w:rsid w:val="0002712A"/>
    <w:rsid w:val="00027452"/>
    <w:rsid w:val="000279F8"/>
    <w:rsid w:val="00027AE1"/>
    <w:rsid w:val="00027BE3"/>
    <w:rsid w:val="00030294"/>
    <w:rsid w:val="000303E0"/>
    <w:rsid w:val="0003045C"/>
    <w:rsid w:val="000305D1"/>
    <w:rsid w:val="00030604"/>
    <w:rsid w:val="0003068A"/>
    <w:rsid w:val="00030B9E"/>
    <w:rsid w:val="00030C3B"/>
    <w:rsid w:val="00030E92"/>
    <w:rsid w:val="0003107C"/>
    <w:rsid w:val="00031159"/>
    <w:rsid w:val="00031386"/>
    <w:rsid w:val="00031929"/>
    <w:rsid w:val="00031ABD"/>
    <w:rsid w:val="000322A2"/>
    <w:rsid w:val="00032521"/>
    <w:rsid w:val="00032678"/>
    <w:rsid w:val="0003303F"/>
    <w:rsid w:val="00033A98"/>
    <w:rsid w:val="00033CAC"/>
    <w:rsid w:val="00033CC8"/>
    <w:rsid w:val="000347E8"/>
    <w:rsid w:val="00034B0E"/>
    <w:rsid w:val="00034BB3"/>
    <w:rsid w:val="00034D14"/>
    <w:rsid w:val="0003635E"/>
    <w:rsid w:val="00036701"/>
    <w:rsid w:val="0003734A"/>
    <w:rsid w:val="000377E3"/>
    <w:rsid w:val="00037D26"/>
    <w:rsid w:val="00037FC7"/>
    <w:rsid w:val="00040041"/>
    <w:rsid w:val="00040543"/>
    <w:rsid w:val="000407D0"/>
    <w:rsid w:val="00040D54"/>
    <w:rsid w:val="000412C1"/>
    <w:rsid w:val="000413FF"/>
    <w:rsid w:val="000415EB"/>
    <w:rsid w:val="00041743"/>
    <w:rsid w:val="000418CB"/>
    <w:rsid w:val="00041F5C"/>
    <w:rsid w:val="00042192"/>
    <w:rsid w:val="0004255A"/>
    <w:rsid w:val="00042AF1"/>
    <w:rsid w:val="00043855"/>
    <w:rsid w:val="00043CDD"/>
    <w:rsid w:val="00043EA2"/>
    <w:rsid w:val="00044096"/>
    <w:rsid w:val="0004464C"/>
    <w:rsid w:val="00044819"/>
    <w:rsid w:val="00044A60"/>
    <w:rsid w:val="00044C43"/>
    <w:rsid w:val="00044C78"/>
    <w:rsid w:val="00045159"/>
    <w:rsid w:val="0004564D"/>
    <w:rsid w:val="000458F6"/>
    <w:rsid w:val="00045B6F"/>
    <w:rsid w:val="00045BCE"/>
    <w:rsid w:val="000461D5"/>
    <w:rsid w:val="0004649C"/>
    <w:rsid w:val="000466CD"/>
    <w:rsid w:val="000467A2"/>
    <w:rsid w:val="00046E48"/>
    <w:rsid w:val="0004706A"/>
    <w:rsid w:val="00047230"/>
    <w:rsid w:val="00050B36"/>
    <w:rsid w:val="00050D67"/>
    <w:rsid w:val="00051AEC"/>
    <w:rsid w:val="000521BF"/>
    <w:rsid w:val="000528F0"/>
    <w:rsid w:val="00052987"/>
    <w:rsid w:val="00053367"/>
    <w:rsid w:val="00053524"/>
    <w:rsid w:val="00053974"/>
    <w:rsid w:val="00053987"/>
    <w:rsid w:val="00053A32"/>
    <w:rsid w:val="00054346"/>
    <w:rsid w:val="000548B6"/>
    <w:rsid w:val="00054F45"/>
    <w:rsid w:val="0005543E"/>
    <w:rsid w:val="00055490"/>
    <w:rsid w:val="000554B9"/>
    <w:rsid w:val="00056AB5"/>
    <w:rsid w:val="00057181"/>
    <w:rsid w:val="00057B4F"/>
    <w:rsid w:val="00060016"/>
    <w:rsid w:val="000606F0"/>
    <w:rsid w:val="00060811"/>
    <w:rsid w:val="000608D4"/>
    <w:rsid w:val="00060950"/>
    <w:rsid w:val="00060A50"/>
    <w:rsid w:val="00060C82"/>
    <w:rsid w:val="00060D15"/>
    <w:rsid w:val="000612F8"/>
    <w:rsid w:val="00061C50"/>
    <w:rsid w:val="00061E92"/>
    <w:rsid w:val="0006290E"/>
    <w:rsid w:val="00062A69"/>
    <w:rsid w:val="00063033"/>
    <w:rsid w:val="000630F3"/>
    <w:rsid w:val="00063209"/>
    <w:rsid w:val="00063DD4"/>
    <w:rsid w:val="00063F3B"/>
    <w:rsid w:val="0006402D"/>
    <w:rsid w:val="00064AED"/>
    <w:rsid w:val="00065277"/>
    <w:rsid w:val="0006566D"/>
    <w:rsid w:val="00065AF3"/>
    <w:rsid w:val="00065C1B"/>
    <w:rsid w:val="00065C6E"/>
    <w:rsid w:val="00066571"/>
    <w:rsid w:val="00066764"/>
    <w:rsid w:val="0006676A"/>
    <w:rsid w:val="00066F05"/>
    <w:rsid w:val="000672B4"/>
    <w:rsid w:val="00067E7A"/>
    <w:rsid w:val="000709C4"/>
    <w:rsid w:val="00070C12"/>
    <w:rsid w:val="000715A2"/>
    <w:rsid w:val="000715C4"/>
    <w:rsid w:val="000715EC"/>
    <w:rsid w:val="0007185A"/>
    <w:rsid w:val="00071FC4"/>
    <w:rsid w:val="00072089"/>
    <w:rsid w:val="00072486"/>
    <w:rsid w:val="000727DC"/>
    <w:rsid w:val="00073382"/>
    <w:rsid w:val="0007399C"/>
    <w:rsid w:val="0007399F"/>
    <w:rsid w:val="00073AF4"/>
    <w:rsid w:val="00073CE7"/>
    <w:rsid w:val="00073DFF"/>
    <w:rsid w:val="0007437F"/>
    <w:rsid w:val="0007438A"/>
    <w:rsid w:val="00074B62"/>
    <w:rsid w:val="00074CA6"/>
    <w:rsid w:val="00074D17"/>
    <w:rsid w:val="000753DC"/>
    <w:rsid w:val="00075455"/>
    <w:rsid w:val="000754FA"/>
    <w:rsid w:val="00075724"/>
    <w:rsid w:val="00075F8B"/>
    <w:rsid w:val="0007606F"/>
    <w:rsid w:val="000760A5"/>
    <w:rsid w:val="0007632E"/>
    <w:rsid w:val="00076BD5"/>
    <w:rsid w:val="000773F7"/>
    <w:rsid w:val="00077C5E"/>
    <w:rsid w:val="0008019D"/>
    <w:rsid w:val="00080221"/>
    <w:rsid w:val="0008058D"/>
    <w:rsid w:val="00080601"/>
    <w:rsid w:val="0008085D"/>
    <w:rsid w:val="000809BC"/>
    <w:rsid w:val="00080AB7"/>
    <w:rsid w:val="00080ECC"/>
    <w:rsid w:val="000811FA"/>
    <w:rsid w:val="000812DF"/>
    <w:rsid w:val="0008138F"/>
    <w:rsid w:val="00081792"/>
    <w:rsid w:val="00081B22"/>
    <w:rsid w:val="00081CC2"/>
    <w:rsid w:val="00081D59"/>
    <w:rsid w:val="00082642"/>
    <w:rsid w:val="000828B5"/>
    <w:rsid w:val="000828C8"/>
    <w:rsid w:val="000833C0"/>
    <w:rsid w:val="0008367F"/>
    <w:rsid w:val="00084078"/>
    <w:rsid w:val="00084263"/>
    <w:rsid w:val="00084551"/>
    <w:rsid w:val="0008461E"/>
    <w:rsid w:val="00084DC2"/>
    <w:rsid w:val="00085436"/>
    <w:rsid w:val="000859E1"/>
    <w:rsid w:val="00086739"/>
    <w:rsid w:val="00086812"/>
    <w:rsid w:val="00086BA2"/>
    <w:rsid w:val="00087CC4"/>
    <w:rsid w:val="00087DD5"/>
    <w:rsid w:val="0009016F"/>
    <w:rsid w:val="00090209"/>
    <w:rsid w:val="00090609"/>
    <w:rsid w:val="000906BF"/>
    <w:rsid w:val="0009113A"/>
    <w:rsid w:val="0009156D"/>
    <w:rsid w:val="0009180C"/>
    <w:rsid w:val="000921D7"/>
    <w:rsid w:val="0009231E"/>
    <w:rsid w:val="0009255A"/>
    <w:rsid w:val="00092978"/>
    <w:rsid w:val="00092A57"/>
    <w:rsid w:val="00092CF5"/>
    <w:rsid w:val="00092E84"/>
    <w:rsid w:val="00092FF8"/>
    <w:rsid w:val="000931BE"/>
    <w:rsid w:val="00093462"/>
    <w:rsid w:val="000939A4"/>
    <w:rsid w:val="00093A27"/>
    <w:rsid w:val="00093E94"/>
    <w:rsid w:val="00094289"/>
    <w:rsid w:val="0009440E"/>
    <w:rsid w:val="00094798"/>
    <w:rsid w:val="00094DB3"/>
    <w:rsid w:val="000959B9"/>
    <w:rsid w:val="00096190"/>
    <w:rsid w:val="0009639D"/>
    <w:rsid w:val="00096E81"/>
    <w:rsid w:val="0009702E"/>
    <w:rsid w:val="000970E0"/>
    <w:rsid w:val="0009799A"/>
    <w:rsid w:val="00097F67"/>
    <w:rsid w:val="000A020C"/>
    <w:rsid w:val="000A0E8C"/>
    <w:rsid w:val="000A14CA"/>
    <w:rsid w:val="000A1769"/>
    <w:rsid w:val="000A17B7"/>
    <w:rsid w:val="000A1C05"/>
    <w:rsid w:val="000A1DA4"/>
    <w:rsid w:val="000A24EB"/>
    <w:rsid w:val="000A24FB"/>
    <w:rsid w:val="000A2765"/>
    <w:rsid w:val="000A2CC3"/>
    <w:rsid w:val="000A2D98"/>
    <w:rsid w:val="000A316A"/>
    <w:rsid w:val="000A37DF"/>
    <w:rsid w:val="000A3D88"/>
    <w:rsid w:val="000A49F3"/>
    <w:rsid w:val="000A5073"/>
    <w:rsid w:val="000A53CA"/>
    <w:rsid w:val="000A5531"/>
    <w:rsid w:val="000A56E9"/>
    <w:rsid w:val="000A5890"/>
    <w:rsid w:val="000A5B0E"/>
    <w:rsid w:val="000A5B62"/>
    <w:rsid w:val="000A5D0D"/>
    <w:rsid w:val="000A5F2B"/>
    <w:rsid w:val="000A6265"/>
    <w:rsid w:val="000A651D"/>
    <w:rsid w:val="000A6807"/>
    <w:rsid w:val="000A6E6D"/>
    <w:rsid w:val="000A72B2"/>
    <w:rsid w:val="000A7492"/>
    <w:rsid w:val="000A760A"/>
    <w:rsid w:val="000A7956"/>
    <w:rsid w:val="000A7ADD"/>
    <w:rsid w:val="000A7C4A"/>
    <w:rsid w:val="000A7C7A"/>
    <w:rsid w:val="000A7F51"/>
    <w:rsid w:val="000B0019"/>
    <w:rsid w:val="000B007C"/>
    <w:rsid w:val="000B00EF"/>
    <w:rsid w:val="000B0ABD"/>
    <w:rsid w:val="000B0B66"/>
    <w:rsid w:val="000B0F03"/>
    <w:rsid w:val="000B1162"/>
    <w:rsid w:val="000B149C"/>
    <w:rsid w:val="000B19DF"/>
    <w:rsid w:val="000B1B4D"/>
    <w:rsid w:val="000B2215"/>
    <w:rsid w:val="000B2386"/>
    <w:rsid w:val="000B2530"/>
    <w:rsid w:val="000B2673"/>
    <w:rsid w:val="000B2731"/>
    <w:rsid w:val="000B27FF"/>
    <w:rsid w:val="000B2834"/>
    <w:rsid w:val="000B29E9"/>
    <w:rsid w:val="000B2A62"/>
    <w:rsid w:val="000B2AE0"/>
    <w:rsid w:val="000B2B90"/>
    <w:rsid w:val="000B2D3E"/>
    <w:rsid w:val="000B317D"/>
    <w:rsid w:val="000B321A"/>
    <w:rsid w:val="000B3372"/>
    <w:rsid w:val="000B3454"/>
    <w:rsid w:val="000B386B"/>
    <w:rsid w:val="000B3B95"/>
    <w:rsid w:val="000B3D46"/>
    <w:rsid w:val="000B3DB5"/>
    <w:rsid w:val="000B424B"/>
    <w:rsid w:val="000B4CC4"/>
    <w:rsid w:val="000B4E1A"/>
    <w:rsid w:val="000B537E"/>
    <w:rsid w:val="000B55C6"/>
    <w:rsid w:val="000B5C7D"/>
    <w:rsid w:val="000B5E3F"/>
    <w:rsid w:val="000B5F81"/>
    <w:rsid w:val="000B6257"/>
    <w:rsid w:val="000B6CFE"/>
    <w:rsid w:val="000B6DE9"/>
    <w:rsid w:val="000B71E9"/>
    <w:rsid w:val="000B72AE"/>
    <w:rsid w:val="000B7324"/>
    <w:rsid w:val="000C000F"/>
    <w:rsid w:val="000C00BB"/>
    <w:rsid w:val="000C0D86"/>
    <w:rsid w:val="000C0F3A"/>
    <w:rsid w:val="000C1222"/>
    <w:rsid w:val="000C19A5"/>
    <w:rsid w:val="000C1AE9"/>
    <w:rsid w:val="000C2047"/>
    <w:rsid w:val="000C3F31"/>
    <w:rsid w:val="000C410A"/>
    <w:rsid w:val="000C44B5"/>
    <w:rsid w:val="000C4E47"/>
    <w:rsid w:val="000C4E90"/>
    <w:rsid w:val="000C57CB"/>
    <w:rsid w:val="000C588D"/>
    <w:rsid w:val="000C5D8B"/>
    <w:rsid w:val="000C6326"/>
    <w:rsid w:val="000C63A9"/>
    <w:rsid w:val="000C6BD9"/>
    <w:rsid w:val="000C7A50"/>
    <w:rsid w:val="000C7C36"/>
    <w:rsid w:val="000C7F29"/>
    <w:rsid w:val="000C7F8A"/>
    <w:rsid w:val="000D0354"/>
    <w:rsid w:val="000D1263"/>
    <w:rsid w:val="000D1386"/>
    <w:rsid w:val="000D1815"/>
    <w:rsid w:val="000D1D26"/>
    <w:rsid w:val="000D28D1"/>
    <w:rsid w:val="000D2A3F"/>
    <w:rsid w:val="000D2C34"/>
    <w:rsid w:val="000D2C7C"/>
    <w:rsid w:val="000D2F6A"/>
    <w:rsid w:val="000D3A25"/>
    <w:rsid w:val="000D3B11"/>
    <w:rsid w:val="000D3E9B"/>
    <w:rsid w:val="000D40D6"/>
    <w:rsid w:val="000D4BA3"/>
    <w:rsid w:val="000D528C"/>
    <w:rsid w:val="000D64A1"/>
    <w:rsid w:val="000D688E"/>
    <w:rsid w:val="000D6A34"/>
    <w:rsid w:val="000D6B3D"/>
    <w:rsid w:val="000D7068"/>
    <w:rsid w:val="000D709F"/>
    <w:rsid w:val="000D7214"/>
    <w:rsid w:val="000D7630"/>
    <w:rsid w:val="000D783A"/>
    <w:rsid w:val="000E017B"/>
    <w:rsid w:val="000E0263"/>
    <w:rsid w:val="000E037B"/>
    <w:rsid w:val="000E048F"/>
    <w:rsid w:val="000E08DE"/>
    <w:rsid w:val="000E09DC"/>
    <w:rsid w:val="000E0D71"/>
    <w:rsid w:val="000E0ED5"/>
    <w:rsid w:val="000E1431"/>
    <w:rsid w:val="000E1A3E"/>
    <w:rsid w:val="000E1D89"/>
    <w:rsid w:val="000E1E57"/>
    <w:rsid w:val="000E2309"/>
    <w:rsid w:val="000E2485"/>
    <w:rsid w:val="000E285E"/>
    <w:rsid w:val="000E28E6"/>
    <w:rsid w:val="000E2BA2"/>
    <w:rsid w:val="000E31A3"/>
    <w:rsid w:val="000E327B"/>
    <w:rsid w:val="000E3387"/>
    <w:rsid w:val="000E353E"/>
    <w:rsid w:val="000E39B4"/>
    <w:rsid w:val="000E3CA0"/>
    <w:rsid w:val="000E4022"/>
    <w:rsid w:val="000E40FA"/>
    <w:rsid w:val="000E427A"/>
    <w:rsid w:val="000E4866"/>
    <w:rsid w:val="000E48D6"/>
    <w:rsid w:val="000E4A4C"/>
    <w:rsid w:val="000E4E02"/>
    <w:rsid w:val="000E516F"/>
    <w:rsid w:val="000E528F"/>
    <w:rsid w:val="000E552B"/>
    <w:rsid w:val="000E589F"/>
    <w:rsid w:val="000E59D8"/>
    <w:rsid w:val="000E5B64"/>
    <w:rsid w:val="000E5B96"/>
    <w:rsid w:val="000E5DFA"/>
    <w:rsid w:val="000E677C"/>
    <w:rsid w:val="000E6D0F"/>
    <w:rsid w:val="000E775F"/>
    <w:rsid w:val="000E7AA6"/>
    <w:rsid w:val="000F04A3"/>
    <w:rsid w:val="000F11AB"/>
    <w:rsid w:val="000F11BF"/>
    <w:rsid w:val="000F16DE"/>
    <w:rsid w:val="000F2876"/>
    <w:rsid w:val="000F2984"/>
    <w:rsid w:val="000F2A1D"/>
    <w:rsid w:val="000F2C67"/>
    <w:rsid w:val="000F2FCB"/>
    <w:rsid w:val="000F35B4"/>
    <w:rsid w:val="000F39A6"/>
    <w:rsid w:val="000F4A3F"/>
    <w:rsid w:val="000F547C"/>
    <w:rsid w:val="000F56A1"/>
    <w:rsid w:val="000F59A4"/>
    <w:rsid w:val="000F5F17"/>
    <w:rsid w:val="000F6C82"/>
    <w:rsid w:val="000F7231"/>
    <w:rsid w:val="000F724A"/>
    <w:rsid w:val="000F73DE"/>
    <w:rsid w:val="000F768D"/>
    <w:rsid w:val="000F776A"/>
    <w:rsid w:val="000F77E4"/>
    <w:rsid w:val="000F7BD3"/>
    <w:rsid w:val="00100090"/>
    <w:rsid w:val="001006C4"/>
    <w:rsid w:val="001009C0"/>
    <w:rsid w:val="00100A01"/>
    <w:rsid w:val="001010F7"/>
    <w:rsid w:val="00101342"/>
    <w:rsid w:val="001015A4"/>
    <w:rsid w:val="001018FE"/>
    <w:rsid w:val="00101D61"/>
    <w:rsid w:val="001021E2"/>
    <w:rsid w:val="001022A6"/>
    <w:rsid w:val="001023B0"/>
    <w:rsid w:val="00102510"/>
    <w:rsid w:val="001025D6"/>
    <w:rsid w:val="00102940"/>
    <w:rsid w:val="001029C0"/>
    <w:rsid w:val="00102B24"/>
    <w:rsid w:val="001032D5"/>
    <w:rsid w:val="0010360B"/>
    <w:rsid w:val="001036CD"/>
    <w:rsid w:val="001043FD"/>
    <w:rsid w:val="0010445A"/>
    <w:rsid w:val="00104B5C"/>
    <w:rsid w:val="00104DA6"/>
    <w:rsid w:val="00104E73"/>
    <w:rsid w:val="00105062"/>
    <w:rsid w:val="001055C7"/>
    <w:rsid w:val="00106398"/>
    <w:rsid w:val="00106903"/>
    <w:rsid w:val="00106C62"/>
    <w:rsid w:val="00106E53"/>
    <w:rsid w:val="00106EF0"/>
    <w:rsid w:val="00107226"/>
    <w:rsid w:val="001077AD"/>
    <w:rsid w:val="00107835"/>
    <w:rsid w:val="001078C1"/>
    <w:rsid w:val="00107B9F"/>
    <w:rsid w:val="00110336"/>
    <w:rsid w:val="00110534"/>
    <w:rsid w:val="0011066F"/>
    <w:rsid w:val="00110684"/>
    <w:rsid w:val="00110AD5"/>
    <w:rsid w:val="001110E9"/>
    <w:rsid w:val="001112DA"/>
    <w:rsid w:val="0011151F"/>
    <w:rsid w:val="001116C1"/>
    <w:rsid w:val="00111CA9"/>
    <w:rsid w:val="00112034"/>
    <w:rsid w:val="0011259D"/>
    <w:rsid w:val="00112830"/>
    <w:rsid w:val="001128D6"/>
    <w:rsid w:val="00112C16"/>
    <w:rsid w:val="00112DE9"/>
    <w:rsid w:val="00113722"/>
    <w:rsid w:val="0011373F"/>
    <w:rsid w:val="00113F7C"/>
    <w:rsid w:val="0011435E"/>
    <w:rsid w:val="00114591"/>
    <w:rsid w:val="0011475B"/>
    <w:rsid w:val="001148C6"/>
    <w:rsid w:val="00114C47"/>
    <w:rsid w:val="00114DDD"/>
    <w:rsid w:val="00114E41"/>
    <w:rsid w:val="001155C3"/>
    <w:rsid w:val="00115E06"/>
    <w:rsid w:val="0011613C"/>
    <w:rsid w:val="0011637B"/>
    <w:rsid w:val="00117081"/>
    <w:rsid w:val="00117581"/>
    <w:rsid w:val="00117A35"/>
    <w:rsid w:val="00117B19"/>
    <w:rsid w:val="00117D6F"/>
    <w:rsid w:val="00120162"/>
    <w:rsid w:val="00120544"/>
    <w:rsid w:val="00120778"/>
    <w:rsid w:val="00120ADE"/>
    <w:rsid w:val="00120F44"/>
    <w:rsid w:val="001210A5"/>
    <w:rsid w:val="0012141D"/>
    <w:rsid w:val="001214EE"/>
    <w:rsid w:val="00121B0F"/>
    <w:rsid w:val="00121D57"/>
    <w:rsid w:val="00122A1A"/>
    <w:rsid w:val="00122AF3"/>
    <w:rsid w:val="00122BBA"/>
    <w:rsid w:val="00122FF0"/>
    <w:rsid w:val="00123038"/>
    <w:rsid w:val="001231DC"/>
    <w:rsid w:val="001235EA"/>
    <w:rsid w:val="0012377E"/>
    <w:rsid w:val="00123945"/>
    <w:rsid w:val="00123A98"/>
    <w:rsid w:val="00123E48"/>
    <w:rsid w:val="0012435B"/>
    <w:rsid w:val="00124454"/>
    <w:rsid w:val="0012454E"/>
    <w:rsid w:val="00124F72"/>
    <w:rsid w:val="001253FB"/>
    <w:rsid w:val="00125BF2"/>
    <w:rsid w:val="0012612E"/>
    <w:rsid w:val="0012652D"/>
    <w:rsid w:val="0012657E"/>
    <w:rsid w:val="00126869"/>
    <w:rsid w:val="00127274"/>
    <w:rsid w:val="00127891"/>
    <w:rsid w:val="00130BA2"/>
    <w:rsid w:val="00130D02"/>
    <w:rsid w:val="00130DF4"/>
    <w:rsid w:val="0013119E"/>
    <w:rsid w:val="0013175F"/>
    <w:rsid w:val="00131ABE"/>
    <w:rsid w:val="0013219C"/>
    <w:rsid w:val="00132237"/>
    <w:rsid w:val="00132B40"/>
    <w:rsid w:val="00132E02"/>
    <w:rsid w:val="001336B2"/>
    <w:rsid w:val="0013380B"/>
    <w:rsid w:val="00133886"/>
    <w:rsid w:val="001338C4"/>
    <w:rsid w:val="00133BB0"/>
    <w:rsid w:val="00133C46"/>
    <w:rsid w:val="0013419B"/>
    <w:rsid w:val="001342D3"/>
    <w:rsid w:val="001347AF"/>
    <w:rsid w:val="00134C13"/>
    <w:rsid w:val="00134EFD"/>
    <w:rsid w:val="00134F7F"/>
    <w:rsid w:val="00135585"/>
    <w:rsid w:val="001355B3"/>
    <w:rsid w:val="0013590F"/>
    <w:rsid w:val="001359C8"/>
    <w:rsid w:val="00136041"/>
    <w:rsid w:val="00136195"/>
    <w:rsid w:val="001365FA"/>
    <w:rsid w:val="00136681"/>
    <w:rsid w:val="0013697F"/>
    <w:rsid w:val="00136CA0"/>
    <w:rsid w:val="00137C34"/>
    <w:rsid w:val="0014089E"/>
    <w:rsid w:val="001411B4"/>
    <w:rsid w:val="001412B6"/>
    <w:rsid w:val="0014166E"/>
    <w:rsid w:val="0014174D"/>
    <w:rsid w:val="001417F9"/>
    <w:rsid w:val="00141B07"/>
    <w:rsid w:val="00141EEC"/>
    <w:rsid w:val="00142259"/>
    <w:rsid w:val="00142F4F"/>
    <w:rsid w:val="0014313D"/>
    <w:rsid w:val="00143565"/>
    <w:rsid w:val="00143670"/>
    <w:rsid w:val="00144006"/>
    <w:rsid w:val="00144807"/>
    <w:rsid w:val="00144BCB"/>
    <w:rsid w:val="00144E9F"/>
    <w:rsid w:val="001451D5"/>
    <w:rsid w:val="0014545F"/>
    <w:rsid w:val="00145C81"/>
    <w:rsid w:val="00145E2A"/>
    <w:rsid w:val="0014604D"/>
    <w:rsid w:val="001468E5"/>
    <w:rsid w:val="00146BE2"/>
    <w:rsid w:val="00146D19"/>
    <w:rsid w:val="001472D1"/>
    <w:rsid w:val="0014747E"/>
    <w:rsid w:val="00147AF1"/>
    <w:rsid w:val="001501DA"/>
    <w:rsid w:val="00150585"/>
    <w:rsid w:val="00150D05"/>
    <w:rsid w:val="00150EE2"/>
    <w:rsid w:val="0015103A"/>
    <w:rsid w:val="00151160"/>
    <w:rsid w:val="00151BAF"/>
    <w:rsid w:val="00151D78"/>
    <w:rsid w:val="00152BD4"/>
    <w:rsid w:val="00152F45"/>
    <w:rsid w:val="0015307B"/>
    <w:rsid w:val="00153473"/>
    <w:rsid w:val="00153615"/>
    <w:rsid w:val="00153737"/>
    <w:rsid w:val="00153A49"/>
    <w:rsid w:val="00154F7C"/>
    <w:rsid w:val="001556BE"/>
    <w:rsid w:val="00155D33"/>
    <w:rsid w:val="00155F32"/>
    <w:rsid w:val="0015604B"/>
    <w:rsid w:val="00156DF7"/>
    <w:rsid w:val="00157444"/>
    <w:rsid w:val="001578FC"/>
    <w:rsid w:val="00157921"/>
    <w:rsid w:val="001579F7"/>
    <w:rsid w:val="0016022B"/>
    <w:rsid w:val="001604D6"/>
    <w:rsid w:val="00160649"/>
    <w:rsid w:val="00160915"/>
    <w:rsid w:val="00160B1F"/>
    <w:rsid w:val="00161049"/>
    <w:rsid w:val="00161473"/>
    <w:rsid w:val="00161B80"/>
    <w:rsid w:val="00161C13"/>
    <w:rsid w:val="00161DDA"/>
    <w:rsid w:val="00161FF9"/>
    <w:rsid w:val="001626D7"/>
    <w:rsid w:val="001629FC"/>
    <w:rsid w:val="001637DD"/>
    <w:rsid w:val="00163879"/>
    <w:rsid w:val="00163D31"/>
    <w:rsid w:val="0016408B"/>
    <w:rsid w:val="0016459B"/>
    <w:rsid w:val="00164AFC"/>
    <w:rsid w:val="00164B1D"/>
    <w:rsid w:val="00164C39"/>
    <w:rsid w:val="00164EDE"/>
    <w:rsid w:val="00164EF6"/>
    <w:rsid w:val="001657F6"/>
    <w:rsid w:val="00166967"/>
    <w:rsid w:val="00167718"/>
    <w:rsid w:val="00167B99"/>
    <w:rsid w:val="001705CD"/>
    <w:rsid w:val="00170613"/>
    <w:rsid w:val="00170FB9"/>
    <w:rsid w:val="001720EB"/>
    <w:rsid w:val="001721F9"/>
    <w:rsid w:val="00172695"/>
    <w:rsid w:val="001727EE"/>
    <w:rsid w:val="00172BF7"/>
    <w:rsid w:val="00172C33"/>
    <w:rsid w:val="00172C57"/>
    <w:rsid w:val="001730E2"/>
    <w:rsid w:val="00173EAD"/>
    <w:rsid w:val="00173F41"/>
    <w:rsid w:val="001743A1"/>
    <w:rsid w:val="00174573"/>
    <w:rsid w:val="001749F5"/>
    <w:rsid w:val="00174A86"/>
    <w:rsid w:val="00174B32"/>
    <w:rsid w:val="00174BF6"/>
    <w:rsid w:val="00174DEB"/>
    <w:rsid w:val="00174E50"/>
    <w:rsid w:val="00175227"/>
    <w:rsid w:val="00175B2B"/>
    <w:rsid w:val="00175D1A"/>
    <w:rsid w:val="00175D86"/>
    <w:rsid w:val="00176272"/>
    <w:rsid w:val="001762DE"/>
    <w:rsid w:val="00176A8C"/>
    <w:rsid w:val="00176B03"/>
    <w:rsid w:val="00176C04"/>
    <w:rsid w:val="00176DEA"/>
    <w:rsid w:val="0017773A"/>
    <w:rsid w:val="0017778E"/>
    <w:rsid w:val="001777F5"/>
    <w:rsid w:val="00177924"/>
    <w:rsid w:val="00177A63"/>
    <w:rsid w:val="00177B6A"/>
    <w:rsid w:val="00177DD3"/>
    <w:rsid w:val="00177DDE"/>
    <w:rsid w:val="00180314"/>
    <w:rsid w:val="00180357"/>
    <w:rsid w:val="001803A0"/>
    <w:rsid w:val="00180921"/>
    <w:rsid w:val="001809F2"/>
    <w:rsid w:val="00180E69"/>
    <w:rsid w:val="00180ED0"/>
    <w:rsid w:val="00180FED"/>
    <w:rsid w:val="001811AF"/>
    <w:rsid w:val="001816FC"/>
    <w:rsid w:val="00181859"/>
    <w:rsid w:val="00181E7C"/>
    <w:rsid w:val="00182568"/>
    <w:rsid w:val="00182C5E"/>
    <w:rsid w:val="00182DBA"/>
    <w:rsid w:val="00182F2E"/>
    <w:rsid w:val="00182FF1"/>
    <w:rsid w:val="00183280"/>
    <w:rsid w:val="00183941"/>
    <w:rsid w:val="00183C6D"/>
    <w:rsid w:val="0018415F"/>
    <w:rsid w:val="001850C2"/>
    <w:rsid w:val="00185349"/>
    <w:rsid w:val="001853C4"/>
    <w:rsid w:val="00185950"/>
    <w:rsid w:val="001859DB"/>
    <w:rsid w:val="00186154"/>
    <w:rsid w:val="001861F1"/>
    <w:rsid w:val="0018637F"/>
    <w:rsid w:val="001865FB"/>
    <w:rsid w:val="001868FE"/>
    <w:rsid w:val="00186E4D"/>
    <w:rsid w:val="00186E89"/>
    <w:rsid w:val="00186EAB"/>
    <w:rsid w:val="00186F7B"/>
    <w:rsid w:val="001872C9"/>
    <w:rsid w:val="001872F5"/>
    <w:rsid w:val="00187562"/>
    <w:rsid w:val="0018764D"/>
    <w:rsid w:val="00190198"/>
    <w:rsid w:val="001904C8"/>
    <w:rsid w:val="00190768"/>
    <w:rsid w:val="00190913"/>
    <w:rsid w:val="00190C83"/>
    <w:rsid w:val="00190DFB"/>
    <w:rsid w:val="00191328"/>
    <w:rsid w:val="00191C6C"/>
    <w:rsid w:val="00192182"/>
    <w:rsid w:val="00192437"/>
    <w:rsid w:val="0019267F"/>
    <w:rsid w:val="00192CA3"/>
    <w:rsid w:val="00193288"/>
    <w:rsid w:val="001936B8"/>
    <w:rsid w:val="00193C27"/>
    <w:rsid w:val="001940A2"/>
    <w:rsid w:val="00194389"/>
    <w:rsid w:val="00194C1D"/>
    <w:rsid w:val="00194D46"/>
    <w:rsid w:val="00194ED9"/>
    <w:rsid w:val="0019590E"/>
    <w:rsid w:val="00195C79"/>
    <w:rsid w:val="00195F6C"/>
    <w:rsid w:val="00196001"/>
    <w:rsid w:val="00196320"/>
    <w:rsid w:val="001972CB"/>
    <w:rsid w:val="0019755A"/>
    <w:rsid w:val="001A0208"/>
    <w:rsid w:val="001A0348"/>
    <w:rsid w:val="001A0737"/>
    <w:rsid w:val="001A0B5A"/>
    <w:rsid w:val="001A0EAF"/>
    <w:rsid w:val="001A0F8B"/>
    <w:rsid w:val="001A10DB"/>
    <w:rsid w:val="001A1740"/>
    <w:rsid w:val="001A1A70"/>
    <w:rsid w:val="001A1E58"/>
    <w:rsid w:val="001A2951"/>
    <w:rsid w:val="001A2C4B"/>
    <w:rsid w:val="001A2D0B"/>
    <w:rsid w:val="001A37D1"/>
    <w:rsid w:val="001A3B5C"/>
    <w:rsid w:val="001A3C53"/>
    <w:rsid w:val="001A4584"/>
    <w:rsid w:val="001A45BC"/>
    <w:rsid w:val="001A4BF6"/>
    <w:rsid w:val="001A4DFF"/>
    <w:rsid w:val="001A504F"/>
    <w:rsid w:val="001A5A5F"/>
    <w:rsid w:val="001A647B"/>
    <w:rsid w:val="001A6C20"/>
    <w:rsid w:val="001A6ED1"/>
    <w:rsid w:val="001A7492"/>
    <w:rsid w:val="001A770F"/>
    <w:rsid w:val="001A79C6"/>
    <w:rsid w:val="001B01F7"/>
    <w:rsid w:val="001B05C8"/>
    <w:rsid w:val="001B0614"/>
    <w:rsid w:val="001B08A9"/>
    <w:rsid w:val="001B0B39"/>
    <w:rsid w:val="001B12F4"/>
    <w:rsid w:val="001B134D"/>
    <w:rsid w:val="001B13B6"/>
    <w:rsid w:val="001B1AC4"/>
    <w:rsid w:val="001B1DC9"/>
    <w:rsid w:val="001B231C"/>
    <w:rsid w:val="001B247D"/>
    <w:rsid w:val="001B2649"/>
    <w:rsid w:val="001B2783"/>
    <w:rsid w:val="001B3600"/>
    <w:rsid w:val="001B36AC"/>
    <w:rsid w:val="001B4640"/>
    <w:rsid w:val="001B4B05"/>
    <w:rsid w:val="001B5807"/>
    <w:rsid w:val="001B5BF4"/>
    <w:rsid w:val="001B60C8"/>
    <w:rsid w:val="001B6351"/>
    <w:rsid w:val="001B6AB6"/>
    <w:rsid w:val="001B707F"/>
    <w:rsid w:val="001B7578"/>
    <w:rsid w:val="001C02EC"/>
    <w:rsid w:val="001C1338"/>
    <w:rsid w:val="001C14EA"/>
    <w:rsid w:val="001C176D"/>
    <w:rsid w:val="001C1CBB"/>
    <w:rsid w:val="001C2019"/>
    <w:rsid w:val="001C232A"/>
    <w:rsid w:val="001C273B"/>
    <w:rsid w:val="001C29EE"/>
    <w:rsid w:val="001C2A45"/>
    <w:rsid w:val="001C2C2B"/>
    <w:rsid w:val="001C2CAE"/>
    <w:rsid w:val="001C2D84"/>
    <w:rsid w:val="001C3551"/>
    <w:rsid w:val="001C4292"/>
    <w:rsid w:val="001C4506"/>
    <w:rsid w:val="001C489D"/>
    <w:rsid w:val="001C48A0"/>
    <w:rsid w:val="001C4EAC"/>
    <w:rsid w:val="001C5011"/>
    <w:rsid w:val="001C50A2"/>
    <w:rsid w:val="001C57DA"/>
    <w:rsid w:val="001C6207"/>
    <w:rsid w:val="001C64F4"/>
    <w:rsid w:val="001C6F26"/>
    <w:rsid w:val="001C7451"/>
    <w:rsid w:val="001D00FF"/>
    <w:rsid w:val="001D0595"/>
    <w:rsid w:val="001D0D79"/>
    <w:rsid w:val="001D1D20"/>
    <w:rsid w:val="001D1DF6"/>
    <w:rsid w:val="001D217A"/>
    <w:rsid w:val="001D2389"/>
    <w:rsid w:val="001D2DBF"/>
    <w:rsid w:val="001D2F26"/>
    <w:rsid w:val="001D33B7"/>
    <w:rsid w:val="001D3492"/>
    <w:rsid w:val="001D363F"/>
    <w:rsid w:val="001D3663"/>
    <w:rsid w:val="001D36A4"/>
    <w:rsid w:val="001D383C"/>
    <w:rsid w:val="001D3B8C"/>
    <w:rsid w:val="001D3C11"/>
    <w:rsid w:val="001D3DEE"/>
    <w:rsid w:val="001D3EC1"/>
    <w:rsid w:val="001D49DA"/>
    <w:rsid w:val="001D49DD"/>
    <w:rsid w:val="001D4F83"/>
    <w:rsid w:val="001D519D"/>
    <w:rsid w:val="001D531F"/>
    <w:rsid w:val="001D5A31"/>
    <w:rsid w:val="001D5E45"/>
    <w:rsid w:val="001D6168"/>
    <w:rsid w:val="001D626C"/>
    <w:rsid w:val="001D64F1"/>
    <w:rsid w:val="001D662A"/>
    <w:rsid w:val="001D74AB"/>
    <w:rsid w:val="001D770D"/>
    <w:rsid w:val="001D79F9"/>
    <w:rsid w:val="001D7C60"/>
    <w:rsid w:val="001E0344"/>
    <w:rsid w:val="001E05EB"/>
    <w:rsid w:val="001E0B63"/>
    <w:rsid w:val="001E0F4B"/>
    <w:rsid w:val="001E12CA"/>
    <w:rsid w:val="001E146E"/>
    <w:rsid w:val="001E16E1"/>
    <w:rsid w:val="001E1A2D"/>
    <w:rsid w:val="001E1B11"/>
    <w:rsid w:val="001E1E3B"/>
    <w:rsid w:val="001E20BC"/>
    <w:rsid w:val="001E2EA2"/>
    <w:rsid w:val="001E2FB2"/>
    <w:rsid w:val="001E3798"/>
    <w:rsid w:val="001E395B"/>
    <w:rsid w:val="001E3BBB"/>
    <w:rsid w:val="001E3EAF"/>
    <w:rsid w:val="001E4136"/>
    <w:rsid w:val="001E433F"/>
    <w:rsid w:val="001E4D71"/>
    <w:rsid w:val="001E50CF"/>
    <w:rsid w:val="001E5238"/>
    <w:rsid w:val="001E5993"/>
    <w:rsid w:val="001E5A43"/>
    <w:rsid w:val="001E5B73"/>
    <w:rsid w:val="001E66BD"/>
    <w:rsid w:val="001E66D7"/>
    <w:rsid w:val="001E6B8C"/>
    <w:rsid w:val="001E75A5"/>
    <w:rsid w:val="001E7945"/>
    <w:rsid w:val="001E79D3"/>
    <w:rsid w:val="001E7E3B"/>
    <w:rsid w:val="001F0484"/>
    <w:rsid w:val="001F0556"/>
    <w:rsid w:val="001F074A"/>
    <w:rsid w:val="001F0D04"/>
    <w:rsid w:val="001F0E81"/>
    <w:rsid w:val="001F11EB"/>
    <w:rsid w:val="001F123C"/>
    <w:rsid w:val="001F149E"/>
    <w:rsid w:val="001F152F"/>
    <w:rsid w:val="001F191A"/>
    <w:rsid w:val="001F1E94"/>
    <w:rsid w:val="001F26A2"/>
    <w:rsid w:val="001F2DD0"/>
    <w:rsid w:val="001F2FE5"/>
    <w:rsid w:val="001F3083"/>
    <w:rsid w:val="001F3352"/>
    <w:rsid w:val="001F346E"/>
    <w:rsid w:val="001F34AE"/>
    <w:rsid w:val="001F452C"/>
    <w:rsid w:val="001F4BDA"/>
    <w:rsid w:val="001F4C24"/>
    <w:rsid w:val="001F4ED6"/>
    <w:rsid w:val="001F51D3"/>
    <w:rsid w:val="001F5B69"/>
    <w:rsid w:val="001F5DA2"/>
    <w:rsid w:val="001F622E"/>
    <w:rsid w:val="001F67C0"/>
    <w:rsid w:val="001F6F46"/>
    <w:rsid w:val="001F74A7"/>
    <w:rsid w:val="001F7E93"/>
    <w:rsid w:val="002000F3"/>
    <w:rsid w:val="002004B7"/>
    <w:rsid w:val="002006C0"/>
    <w:rsid w:val="002007BB"/>
    <w:rsid w:val="00200EE6"/>
    <w:rsid w:val="00200F50"/>
    <w:rsid w:val="0020111E"/>
    <w:rsid w:val="00201197"/>
    <w:rsid w:val="00201393"/>
    <w:rsid w:val="00201B17"/>
    <w:rsid w:val="00202150"/>
    <w:rsid w:val="00202312"/>
    <w:rsid w:val="00202713"/>
    <w:rsid w:val="00202A0D"/>
    <w:rsid w:val="00202EFB"/>
    <w:rsid w:val="002038B0"/>
    <w:rsid w:val="00203B78"/>
    <w:rsid w:val="0020438F"/>
    <w:rsid w:val="00204597"/>
    <w:rsid w:val="00204FC2"/>
    <w:rsid w:val="002058AB"/>
    <w:rsid w:val="00205BD8"/>
    <w:rsid w:val="00206495"/>
    <w:rsid w:val="00206A21"/>
    <w:rsid w:val="00206CFB"/>
    <w:rsid w:val="00206DDB"/>
    <w:rsid w:val="00207048"/>
    <w:rsid w:val="00207090"/>
    <w:rsid w:val="00207503"/>
    <w:rsid w:val="002078DE"/>
    <w:rsid w:val="00207FEA"/>
    <w:rsid w:val="00210171"/>
    <w:rsid w:val="00210AC1"/>
    <w:rsid w:val="00210B93"/>
    <w:rsid w:val="00210E64"/>
    <w:rsid w:val="00210EA7"/>
    <w:rsid w:val="002112E7"/>
    <w:rsid w:val="0021133E"/>
    <w:rsid w:val="00211342"/>
    <w:rsid w:val="0021169B"/>
    <w:rsid w:val="00211907"/>
    <w:rsid w:val="00211BB8"/>
    <w:rsid w:val="002122C6"/>
    <w:rsid w:val="002123D9"/>
    <w:rsid w:val="0021268D"/>
    <w:rsid w:val="00213BF0"/>
    <w:rsid w:val="00213C1A"/>
    <w:rsid w:val="00214114"/>
    <w:rsid w:val="00214EC7"/>
    <w:rsid w:val="002150A5"/>
    <w:rsid w:val="0021563C"/>
    <w:rsid w:val="00215A41"/>
    <w:rsid w:val="00215A94"/>
    <w:rsid w:val="0021646B"/>
    <w:rsid w:val="002169C0"/>
    <w:rsid w:val="00216A38"/>
    <w:rsid w:val="00216C27"/>
    <w:rsid w:val="00216F5A"/>
    <w:rsid w:val="002172BA"/>
    <w:rsid w:val="00217534"/>
    <w:rsid w:val="002176E7"/>
    <w:rsid w:val="0021796B"/>
    <w:rsid w:val="002179CA"/>
    <w:rsid w:val="00217A48"/>
    <w:rsid w:val="00217B84"/>
    <w:rsid w:val="00217C71"/>
    <w:rsid w:val="00217F4C"/>
    <w:rsid w:val="002209DB"/>
    <w:rsid w:val="00220ADA"/>
    <w:rsid w:val="00220CF8"/>
    <w:rsid w:val="00221330"/>
    <w:rsid w:val="002216FD"/>
    <w:rsid w:val="002218B1"/>
    <w:rsid w:val="002220EB"/>
    <w:rsid w:val="002224C5"/>
    <w:rsid w:val="00222991"/>
    <w:rsid w:val="00222F8C"/>
    <w:rsid w:val="00223DB5"/>
    <w:rsid w:val="00223DFF"/>
    <w:rsid w:val="00223E73"/>
    <w:rsid w:val="0022413C"/>
    <w:rsid w:val="00224C71"/>
    <w:rsid w:val="0022517A"/>
    <w:rsid w:val="0022589B"/>
    <w:rsid w:val="0022589F"/>
    <w:rsid w:val="0022606D"/>
    <w:rsid w:val="00226440"/>
    <w:rsid w:val="00226849"/>
    <w:rsid w:val="00226A0B"/>
    <w:rsid w:val="00226E10"/>
    <w:rsid w:val="002276DC"/>
    <w:rsid w:val="00227F9F"/>
    <w:rsid w:val="00230503"/>
    <w:rsid w:val="00230797"/>
    <w:rsid w:val="00230DF2"/>
    <w:rsid w:val="002319DA"/>
    <w:rsid w:val="00231B09"/>
    <w:rsid w:val="00231F8F"/>
    <w:rsid w:val="00232717"/>
    <w:rsid w:val="00232756"/>
    <w:rsid w:val="00232BBD"/>
    <w:rsid w:val="00232C59"/>
    <w:rsid w:val="002331C7"/>
    <w:rsid w:val="002334BA"/>
    <w:rsid w:val="002345B5"/>
    <w:rsid w:val="002347F1"/>
    <w:rsid w:val="00234FFC"/>
    <w:rsid w:val="00235543"/>
    <w:rsid w:val="002356E8"/>
    <w:rsid w:val="0023578A"/>
    <w:rsid w:val="00235881"/>
    <w:rsid w:val="0023596C"/>
    <w:rsid w:val="00235C4C"/>
    <w:rsid w:val="00235D90"/>
    <w:rsid w:val="00236708"/>
    <w:rsid w:val="00236EDD"/>
    <w:rsid w:val="00236FD4"/>
    <w:rsid w:val="00237069"/>
    <w:rsid w:val="0023712C"/>
    <w:rsid w:val="002371A6"/>
    <w:rsid w:val="0024084F"/>
    <w:rsid w:val="00240EA7"/>
    <w:rsid w:val="00241B6B"/>
    <w:rsid w:val="00241E58"/>
    <w:rsid w:val="00242132"/>
    <w:rsid w:val="00242198"/>
    <w:rsid w:val="00242284"/>
    <w:rsid w:val="0024228D"/>
    <w:rsid w:val="002424E3"/>
    <w:rsid w:val="00242538"/>
    <w:rsid w:val="00242686"/>
    <w:rsid w:val="00242764"/>
    <w:rsid w:val="0024295D"/>
    <w:rsid w:val="00242CAF"/>
    <w:rsid w:val="002433AE"/>
    <w:rsid w:val="0024383D"/>
    <w:rsid w:val="00243A3F"/>
    <w:rsid w:val="00243AB3"/>
    <w:rsid w:val="00243E4D"/>
    <w:rsid w:val="00243FD8"/>
    <w:rsid w:val="0024480B"/>
    <w:rsid w:val="002448BD"/>
    <w:rsid w:val="002450ED"/>
    <w:rsid w:val="00245D64"/>
    <w:rsid w:val="002461B1"/>
    <w:rsid w:val="00246A51"/>
    <w:rsid w:val="00247111"/>
    <w:rsid w:val="00247291"/>
    <w:rsid w:val="002475E8"/>
    <w:rsid w:val="0024787F"/>
    <w:rsid w:val="002478CA"/>
    <w:rsid w:val="0024793F"/>
    <w:rsid w:val="0025008F"/>
    <w:rsid w:val="0025013B"/>
    <w:rsid w:val="002519F1"/>
    <w:rsid w:val="00251EC6"/>
    <w:rsid w:val="00251FE6"/>
    <w:rsid w:val="00252073"/>
    <w:rsid w:val="002520F8"/>
    <w:rsid w:val="00252216"/>
    <w:rsid w:val="002529FF"/>
    <w:rsid w:val="00252A10"/>
    <w:rsid w:val="00252C90"/>
    <w:rsid w:val="002532ED"/>
    <w:rsid w:val="00253326"/>
    <w:rsid w:val="002537FF"/>
    <w:rsid w:val="00253A6C"/>
    <w:rsid w:val="0025434A"/>
    <w:rsid w:val="0025475D"/>
    <w:rsid w:val="00254AAA"/>
    <w:rsid w:val="002554E8"/>
    <w:rsid w:val="002557F2"/>
    <w:rsid w:val="00255879"/>
    <w:rsid w:val="002558C6"/>
    <w:rsid w:val="00255984"/>
    <w:rsid w:val="00255AE5"/>
    <w:rsid w:val="00255D89"/>
    <w:rsid w:val="00256388"/>
    <w:rsid w:val="00256633"/>
    <w:rsid w:val="00256A88"/>
    <w:rsid w:val="0025703A"/>
    <w:rsid w:val="00257214"/>
    <w:rsid w:val="0025726D"/>
    <w:rsid w:val="00257506"/>
    <w:rsid w:val="0025760B"/>
    <w:rsid w:val="00257DE2"/>
    <w:rsid w:val="00260036"/>
    <w:rsid w:val="00260264"/>
    <w:rsid w:val="002609C1"/>
    <w:rsid w:val="00260FD7"/>
    <w:rsid w:val="002610B1"/>
    <w:rsid w:val="002611A7"/>
    <w:rsid w:val="00261889"/>
    <w:rsid w:val="00261E60"/>
    <w:rsid w:val="00261F58"/>
    <w:rsid w:val="00262515"/>
    <w:rsid w:val="002625E8"/>
    <w:rsid w:val="00262617"/>
    <w:rsid w:val="00262E9E"/>
    <w:rsid w:val="00263FDF"/>
    <w:rsid w:val="0026426C"/>
    <w:rsid w:val="0026441B"/>
    <w:rsid w:val="00264740"/>
    <w:rsid w:val="00264845"/>
    <w:rsid w:val="00264A98"/>
    <w:rsid w:val="00264BBF"/>
    <w:rsid w:val="00264EAC"/>
    <w:rsid w:val="002650C9"/>
    <w:rsid w:val="002650E8"/>
    <w:rsid w:val="00265943"/>
    <w:rsid w:val="002659CE"/>
    <w:rsid w:val="00265E2B"/>
    <w:rsid w:val="0026635D"/>
    <w:rsid w:val="00267493"/>
    <w:rsid w:val="00267623"/>
    <w:rsid w:val="00267693"/>
    <w:rsid w:val="00267A5D"/>
    <w:rsid w:val="00267F47"/>
    <w:rsid w:val="002700FA"/>
    <w:rsid w:val="00270ACA"/>
    <w:rsid w:val="00270F5C"/>
    <w:rsid w:val="00271698"/>
    <w:rsid w:val="00271839"/>
    <w:rsid w:val="00271AD7"/>
    <w:rsid w:val="00271C39"/>
    <w:rsid w:val="00271D72"/>
    <w:rsid w:val="00271DCD"/>
    <w:rsid w:val="0027210A"/>
    <w:rsid w:val="0027232A"/>
    <w:rsid w:val="00272444"/>
    <w:rsid w:val="00272843"/>
    <w:rsid w:val="002728DF"/>
    <w:rsid w:val="002729B3"/>
    <w:rsid w:val="00272E7D"/>
    <w:rsid w:val="00273086"/>
    <w:rsid w:val="002730D8"/>
    <w:rsid w:val="0027329D"/>
    <w:rsid w:val="00273640"/>
    <w:rsid w:val="00273CBB"/>
    <w:rsid w:val="0027415E"/>
    <w:rsid w:val="0027416A"/>
    <w:rsid w:val="002743B1"/>
    <w:rsid w:val="002748D5"/>
    <w:rsid w:val="002748F2"/>
    <w:rsid w:val="00274A9F"/>
    <w:rsid w:val="00275014"/>
    <w:rsid w:val="0027596A"/>
    <w:rsid w:val="00275C89"/>
    <w:rsid w:val="00275F11"/>
    <w:rsid w:val="00275FD4"/>
    <w:rsid w:val="002760EF"/>
    <w:rsid w:val="002762DD"/>
    <w:rsid w:val="002763BB"/>
    <w:rsid w:val="00276935"/>
    <w:rsid w:val="00277A33"/>
    <w:rsid w:val="00280123"/>
    <w:rsid w:val="00280412"/>
    <w:rsid w:val="00280E39"/>
    <w:rsid w:val="00281035"/>
    <w:rsid w:val="0028107F"/>
    <w:rsid w:val="00281464"/>
    <w:rsid w:val="00281528"/>
    <w:rsid w:val="00281969"/>
    <w:rsid w:val="00281EC4"/>
    <w:rsid w:val="00282369"/>
    <w:rsid w:val="00282A3C"/>
    <w:rsid w:val="00282C7D"/>
    <w:rsid w:val="002833B3"/>
    <w:rsid w:val="00283DB9"/>
    <w:rsid w:val="0028462B"/>
    <w:rsid w:val="00285875"/>
    <w:rsid w:val="00285BA6"/>
    <w:rsid w:val="00285DCE"/>
    <w:rsid w:val="00285FC5"/>
    <w:rsid w:val="0028648B"/>
    <w:rsid w:val="002865C2"/>
    <w:rsid w:val="00286EF2"/>
    <w:rsid w:val="00287068"/>
    <w:rsid w:val="002872D9"/>
    <w:rsid w:val="002878D1"/>
    <w:rsid w:val="00287B44"/>
    <w:rsid w:val="00287B96"/>
    <w:rsid w:val="00290B98"/>
    <w:rsid w:val="00290E24"/>
    <w:rsid w:val="00290F9A"/>
    <w:rsid w:val="00292290"/>
    <w:rsid w:val="002926FF"/>
    <w:rsid w:val="00292783"/>
    <w:rsid w:val="00292A8F"/>
    <w:rsid w:val="00292D63"/>
    <w:rsid w:val="00292F40"/>
    <w:rsid w:val="0029352F"/>
    <w:rsid w:val="002936FF"/>
    <w:rsid w:val="0029379E"/>
    <w:rsid w:val="002938B7"/>
    <w:rsid w:val="00293AFE"/>
    <w:rsid w:val="002945C8"/>
    <w:rsid w:val="00294F1C"/>
    <w:rsid w:val="00295496"/>
    <w:rsid w:val="00295CB9"/>
    <w:rsid w:val="00295D07"/>
    <w:rsid w:val="002965EC"/>
    <w:rsid w:val="0029663C"/>
    <w:rsid w:val="00296821"/>
    <w:rsid w:val="00296A49"/>
    <w:rsid w:val="00297188"/>
    <w:rsid w:val="002974B3"/>
    <w:rsid w:val="00297CB6"/>
    <w:rsid w:val="00297E1E"/>
    <w:rsid w:val="002A04B4"/>
    <w:rsid w:val="002A09C4"/>
    <w:rsid w:val="002A0C4D"/>
    <w:rsid w:val="002A1083"/>
    <w:rsid w:val="002A1660"/>
    <w:rsid w:val="002A1A8F"/>
    <w:rsid w:val="002A1DB5"/>
    <w:rsid w:val="002A2209"/>
    <w:rsid w:val="002A2639"/>
    <w:rsid w:val="002A2696"/>
    <w:rsid w:val="002A2736"/>
    <w:rsid w:val="002A2750"/>
    <w:rsid w:val="002A2EFE"/>
    <w:rsid w:val="002A31CE"/>
    <w:rsid w:val="002A342D"/>
    <w:rsid w:val="002A3798"/>
    <w:rsid w:val="002A3881"/>
    <w:rsid w:val="002A3946"/>
    <w:rsid w:val="002A3BC5"/>
    <w:rsid w:val="002A3FA8"/>
    <w:rsid w:val="002A41B5"/>
    <w:rsid w:val="002A4632"/>
    <w:rsid w:val="002A46F5"/>
    <w:rsid w:val="002A4742"/>
    <w:rsid w:val="002A482B"/>
    <w:rsid w:val="002A487E"/>
    <w:rsid w:val="002A4A86"/>
    <w:rsid w:val="002A4BCE"/>
    <w:rsid w:val="002A4C63"/>
    <w:rsid w:val="002A4E00"/>
    <w:rsid w:val="002A4FD5"/>
    <w:rsid w:val="002A5024"/>
    <w:rsid w:val="002A58A8"/>
    <w:rsid w:val="002A5F01"/>
    <w:rsid w:val="002A61F6"/>
    <w:rsid w:val="002A622C"/>
    <w:rsid w:val="002A667A"/>
    <w:rsid w:val="002A6703"/>
    <w:rsid w:val="002A679A"/>
    <w:rsid w:val="002A6B99"/>
    <w:rsid w:val="002A6ECB"/>
    <w:rsid w:val="002A734F"/>
    <w:rsid w:val="002A760D"/>
    <w:rsid w:val="002A78DB"/>
    <w:rsid w:val="002B0712"/>
    <w:rsid w:val="002B08E7"/>
    <w:rsid w:val="002B08F9"/>
    <w:rsid w:val="002B0A2B"/>
    <w:rsid w:val="002B0F60"/>
    <w:rsid w:val="002B102D"/>
    <w:rsid w:val="002B127B"/>
    <w:rsid w:val="002B1461"/>
    <w:rsid w:val="002B1A93"/>
    <w:rsid w:val="002B1FFE"/>
    <w:rsid w:val="002B21FE"/>
    <w:rsid w:val="002B29F5"/>
    <w:rsid w:val="002B3095"/>
    <w:rsid w:val="002B352F"/>
    <w:rsid w:val="002B35E8"/>
    <w:rsid w:val="002B3638"/>
    <w:rsid w:val="002B3973"/>
    <w:rsid w:val="002B3D81"/>
    <w:rsid w:val="002B4E71"/>
    <w:rsid w:val="002B512F"/>
    <w:rsid w:val="002B5481"/>
    <w:rsid w:val="002B597F"/>
    <w:rsid w:val="002B5D10"/>
    <w:rsid w:val="002B5D6B"/>
    <w:rsid w:val="002B6034"/>
    <w:rsid w:val="002B63E2"/>
    <w:rsid w:val="002B641C"/>
    <w:rsid w:val="002B6860"/>
    <w:rsid w:val="002B6889"/>
    <w:rsid w:val="002B7197"/>
    <w:rsid w:val="002B7860"/>
    <w:rsid w:val="002B7D01"/>
    <w:rsid w:val="002B7D32"/>
    <w:rsid w:val="002B7D43"/>
    <w:rsid w:val="002B7DAB"/>
    <w:rsid w:val="002B7E2F"/>
    <w:rsid w:val="002B7F9F"/>
    <w:rsid w:val="002C0805"/>
    <w:rsid w:val="002C0AE5"/>
    <w:rsid w:val="002C0FF5"/>
    <w:rsid w:val="002C10F7"/>
    <w:rsid w:val="002C14F9"/>
    <w:rsid w:val="002C16A2"/>
    <w:rsid w:val="002C1813"/>
    <w:rsid w:val="002C1D10"/>
    <w:rsid w:val="002C1DF6"/>
    <w:rsid w:val="002C271E"/>
    <w:rsid w:val="002C2908"/>
    <w:rsid w:val="002C29C0"/>
    <w:rsid w:val="002C2A60"/>
    <w:rsid w:val="002C2AFA"/>
    <w:rsid w:val="002C32F8"/>
    <w:rsid w:val="002C3A14"/>
    <w:rsid w:val="002C40A7"/>
    <w:rsid w:val="002C45E5"/>
    <w:rsid w:val="002C4E4D"/>
    <w:rsid w:val="002C4F8E"/>
    <w:rsid w:val="002C5151"/>
    <w:rsid w:val="002C59C0"/>
    <w:rsid w:val="002C63A3"/>
    <w:rsid w:val="002C66BB"/>
    <w:rsid w:val="002C6CD0"/>
    <w:rsid w:val="002C6FD8"/>
    <w:rsid w:val="002C6FF1"/>
    <w:rsid w:val="002C732D"/>
    <w:rsid w:val="002C7DE0"/>
    <w:rsid w:val="002D03A9"/>
    <w:rsid w:val="002D0FA2"/>
    <w:rsid w:val="002D1335"/>
    <w:rsid w:val="002D18A4"/>
    <w:rsid w:val="002D1D04"/>
    <w:rsid w:val="002D3718"/>
    <w:rsid w:val="002D3ED7"/>
    <w:rsid w:val="002D3F45"/>
    <w:rsid w:val="002D4108"/>
    <w:rsid w:val="002D489E"/>
    <w:rsid w:val="002D4EF3"/>
    <w:rsid w:val="002D50F3"/>
    <w:rsid w:val="002D5F17"/>
    <w:rsid w:val="002D5F46"/>
    <w:rsid w:val="002D6AC2"/>
    <w:rsid w:val="002D738B"/>
    <w:rsid w:val="002D7D2F"/>
    <w:rsid w:val="002E04A5"/>
    <w:rsid w:val="002E06CE"/>
    <w:rsid w:val="002E0D1F"/>
    <w:rsid w:val="002E0E5E"/>
    <w:rsid w:val="002E11D5"/>
    <w:rsid w:val="002E163D"/>
    <w:rsid w:val="002E1764"/>
    <w:rsid w:val="002E218A"/>
    <w:rsid w:val="002E219A"/>
    <w:rsid w:val="002E2646"/>
    <w:rsid w:val="002E2AC1"/>
    <w:rsid w:val="002E2DDF"/>
    <w:rsid w:val="002E34B3"/>
    <w:rsid w:val="002E38C6"/>
    <w:rsid w:val="002E3F19"/>
    <w:rsid w:val="002E3F72"/>
    <w:rsid w:val="002E477D"/>
    <w:rsid w:val="002E49A6"/>
    <w:rsid w:val="002E4A4E"/>
    <w:rsid w:val="002E4D90"/>
    <w:rsid w:val="002E518C"/>
    <w:rsid w:val="002E5338"/>
    <w:rsid w:val="002E58B4"/>
    <w:rsid w:val="002E59E9"/>
    <w:rsid w:val="002E6055"/>
    <w:rsid w:val="002E6D37"/>
    <w:rsid w:val="002E6E55"/>
    <w:rsid w:val="002E71E1"/>
    <w:rsid w:val="002E72C5"/>
    <w:rsid w:val="002E7484"/>
    <w:rsid w:val="002E7B31"/>
    <w:rsid w:val="002E7CB9"/>
    <w:rsid w:val="002E7D6D"/>
    <w:rsid w:val="002F0151"/>
    <w:rsid w:val="002F06A2"/>
    <w:rsid w:val="002F074E"/>
    <w:rsid w:val="002F0F92"/>
    <w:rsid w:val="002F108B"/>
    <w:rsid w:val="002F155A"/>
    <w:rsid w:val="002F15F9"/>
    <w:rsid w:val="002F1D53"/>
    <w:rsid w:val="002F1F5A"/>
    <w:rsid w:val="002F23E7"/>
    <w:rsid w:val="002F2499"/>
    <w:rsid w:val="002F2745"/>
    <w:rsid w:val="002F27B5"/>
    <w:rsid w:val="002F290D"/>
    <w:rsid w:val="002F2D4F"/>
    <w:rsid w:val="002F3764"/>
    <w:rsid w:val="002F47D3"/>
    <w:rsid w:val="002F4CE6"/>
    <w:rsid w:val="002F4EB8"/>
    <w:rsid w:val="002F512A"/>
    <w:rsid w:val="002F5666"/>
    <w:rsid w:val="002F6121"/>
    <w:rsid w:val="002F6169"/>
    <w:rsid w:val="002F75B2"/>
    <w:rsid w:val="002F7B93"/>
    <w:rsid w:val="002F7CB9"/>
    <w:rsid w:val="002F7FDB"/>
    <w:rsid w:val="00300ADD"/>
    <w:rsid w:val="00300B8C"/>
    <w:rsid w:val="00301033"/>
    <w:rsid w:val="003011D9"/>
    <w:rsid w:val="00301471"/>
    <w:rsid w:val="00301A71"/>
    <w:rsid w:val="00301B35"/>
    <w:rsid w:val="00301FEF"/>
    <w:rsid w:val="0030203C"/>
    <w:rsid w:val="003022C0"/>
    <w:rsid w:val="00302A62"/>
    <w:rsid w:val="00302AA1"/>
    <w:rsid w:val="00303067"/>
    <w:rsid w:val="0030338A"/>
    <w:rsid w:val="00303410"/>
    <w:rsid w:val="00303581"/>
    <w:rsid w:val="00304019"/>
    <w:rsid w:val="0030408A"/>
    <w:rsid w:val="00304617"/>
    <w:rsid w:val="00304653"/>
    <w:rsid w:val="00304917"/>
    <w:rsid w:val="00304B3E"/>
    <w:rsid w:val="00304EA3"/>
    <w:rsid w:val="003056C4"/>
    <w:rsid w:val="00306D61"/>
    <w:rsid w:val="00307099"/>
    <w:rsid w:val="0030754D"/>
    <w:rsid w:val="003076CD"/>
    <w:rsid w:val="00310ECD"/>
    <w:rsid w:val="0031113C"/>
    <w:rsid w:val="00311185"/>
    <w:rsid w:val="0031203D"/>
    <w:rsid w:val="003120C1"/>
    <w:rsid w:val="00312515"/>
    <w:rsid w:val="00312C3B"/>
    <w:rsid w:val="00312CE0"/>
    <w:rsid w:val="00313B49"/>
    <w:rsid w:val="003147CF"/>
    <w:rsid w:val="0031550D"/>
    <w:rsid w:val="003157E3"/>
    <w:rsid w:val="00315E3A"/>
    <w:rsid w:val="0031620E"/>
    <w:rsid w:val="00316B05"/>
    <w:rsid w:val="00316F2A"/>
    <w:rsid w:val="00317559"/>
    <w:rsid w:val="003176A6"/>
    <w:rsid w:val="00317C9D"/>
    <w:rsid w:val="00317DD3"/>
    <w:rsid w:val="00320207"/>
    <w:rsid w:val="0032027F"/>
    <w:rsid w:val="0032057C"/>
    <w:rsid w:val="0032063B"/>
    <w:rsid w:val="00320E4C"/>
    <w:rsid w:val="003210F3"/>
    <w:rsid w:val="0032161A"/>
    <w:rsid w:val="00322B08"/>
    <w:rsid w:val="00322C26"/>
    <w:rsid w:val="00323255"/>
    <w:rsid w:val="003232E5"/>
    <w:rsid w:val="003237F2"/>
    <w:rsid w:val="003246C7"/>
    <w:rsid w:val="003247CB"/>
    <w:rsid w:val="00324971"/>
    <w:rsid w:val="00325585"/>
    <w:rsid w:val="00325856"/>
    <w:rsid w:val="00325B1E"/>
    <w:rsid w:val="0032606E"/>
    <w:rsid w:val="0032660B"/>
    <w:rsid w:val="003267BA"/>
    <w:rsid w:val="00327995"/>
    <w:rsid w:val="003279E6"/>
    <w:rsid w:val="00330326"/>
    <w:rsid w:val="0033043C"/>
    <w:rsid w:val="003306D3"/>
    <w:rsid w:val="00330926"/>
    <w:rsid w:val="00330B4B"/>
    <w:rsid w:val="003312E2"/>
    <w:rsid w:val="003316A3"/>
    <w:rsid w:val="0033184E"/>
    <w:rsid w:val="00331997"/>
    <w:rsid w:val="00331B36"/>
    <w:rsid w:val="00331D91"/>
    <w:rsid w:val="00331FF5"/>
    <w:rsid w:val="00332332"/>
    <w:rsid w:val="00332F49"/>
    <w:rsid w:val="003332DE"/>
    <w:rsid w:val="00333420"/>
    <w:rsid w:val="00333665"/>
    <w:rsid w:val="003339C2"/>
    <w:rsid w:val="00333EB2"/>
    <w:rsid w:val="003349B7"/>
    <w:rsid w:val="00334A40"/>
    <w:rsid w:val="00334BF4"/>
    <w:rsid w:val="00334E8A"/>
    <w:rsid w:val="003353C3"/>
    <w:rsid w:val="00335877"/>
    <w:rsid w:val="00336F12"/>
    <w:rsid w:val="00337248"/>
    <w:rsid w:val="00337268"/>
    <w:rsid w:val="003373DD"/>
    <w:rsid w:val="0033786E"/>
    <w:rsid w:val="00337D6B"/>
    <w:rsid w:val="00337D7D"/>
    <w:rsid w:val="003402A0"/>
    <w:rsid w:val="003408B8"/>
    <w:rsid w:val="00340A3E"/>
    <w:rsid w:val="00340B37"/>
    <w:rsid w:val="00340CF4"/>
    <w:rsid w:val="0034116A"/>
    <w:rsid w:val="00341880"/>
    <w:rsid w:val="003426C8"/>
    <w:rsid w:val="00342D9E"/>
    <w:rsid w:val="00342E35"/>
    <w:rsid w:val="0034309D"/>
    <w:rsid w:val="003433F1"/>
    <w:rsid w:val="00343627"/>
    <w:rsid w:val="003436D2"/>
    <w:rsid w:val="003438AE"/>
    <w:rsid w:val="00344B83"/>
    <w:rsid w:val="00345129"/>
    <w:rsid w:val="003454B0"/>
    <w:rsid w:val="00345802"/>
    <w:rsid w:val="00345A59"/>
    <w:rsid w:val="003464DA"/>
    <w:rsid w:val="00346AD7"/>
    <w:rsid w:val="00347890"/>
    <w:rsid w:val="00347B5B"/>
    <w:rsid w:val="003505E7"/>
    <w:rsid w:val="00350695"/>
    <w:rsid w:val="00350FB5"/>
    <w:rsid w:val="0035178A"/>
    <w:rsid w:val="00351A1E"/>
    <w:rsid w:val="00351C21"/>
    <w:rsid w:val="00352605"/>
    <w:rsid w:val="00352AFB"/>
    <w:rsid w:val="00352B9E"/>
    <w:rsid w:val="00352F70"/>
    <w:rsid w:val="00353090"/>
    <w:rsid w:val="003530F3"/>
    <w:rsid w:val="003532CD"/>
    <w:rsid w:val="0035342F"/>
    <w:rsid w:val="00353B41"/>
    <w:rsid w:val="00353E87"/>
    <w:rsid w:val="00354206"/>
    <w:rsid w:val="00354515"/>
    <w:rsid w:val="0035456D"/>
    <w:rsid w:val="003558DD"/>
    <w:rsid w:val="00355EBC"/>
    <w:rsid w:val="00355EFF"/>
    <w:rsid w:val="0035628B"/>
    <w:rsid w:val="00356304"/>
    <w:rsid w:val="00356494"/>
    <w:rsid w:val="00356538"/>
    <w:rsid w:val="003572E9"/>
    <w:rsid w:val="00357733"/>
    <w:rsid w:val="00357C06"/>
    <w:rsid w:val="00357D1C"/>
    <w:rsid w:val="0036004A"/>
    <w:rsid w:val="003600AF"/>
    <w:rsid w:val="00360E21"/>
    <w:rsid w:val="00361615"/>
    <w:rsid w:val="0036168C"/>
    <w:rsid w:val="003618C9"/>
    <w:rsid w:val="00361C1B"/>
    <w:rsid w:val="00361EBE"/>
    <w:rsid w:val="00361F14"/>
    <w:rsid w:val="003627E7"/>
    <w:rsid w:val="003627EF"/>
    <w:rsid w:val="00362826"/>
    <w:rsid w:val="00362996"/>
    <w:rsid w:val="00362A1D"/>
    <w:rsid w:val="0036315E"/>
    <w:rsid w:val="0036361F"/>
    <w:rsid w:val="00363AA3"/>
    <w:rsid w:val="00364A92"/>
    <w:rsid w:val="00364B1E"/>
    <w:rsid w:val="003650AC"/>
    <w:rsid w:val="00365111"/>
    <w:rsid w:val="00365196"/>
    <w:rsid w:val="0036522E"/>
    <w:rsid w:val="00365244"/>
    <w:rsid w:val="00365690"/>
    <w:rsid w:val="003657EC"/>
    <w:rsid w:val="003658AA"/>
    <w:rsid w:val="003663D9"/>
    <w:rsid w:val="00366E25"/>
    <w:rsid w:val="00367029"/>
    <w:rsid w:val="00367461"/>
    <w:rsid w:val="003675F2"/>
    <w:rsid w:val="003675F3"/>
    <w:rsid w:val="00367EAB"/>
    <w:rsid w:val="003702E0"/>
    <w:rsid w:val="0037033C"/>
    <w:rsid w:val="00370412"/>
    <w:rsid w:val="00370991"/>
    <w:rsid w:val="00370EC5"/>
    <w:rsid w:val="00371238"/>
    <w:rsid w:val="003713AF"/>
    <w:rsid w:val="00371680"/>
    <w:rsid w:val="00371B36"/>
    <w:rsid w:val="00371C1D"/>
    <w:rsid w:val="0037221B"/>
    <w:rsid w:val="00372573"/>
    <w:rsid w:val="003728BE"/>
    <w:rsid w:val="0037298D"/>
    <w:rsid w:val="003729D9"/>
    <w:rsid w:val="00372CE1"/>
    <w:rsid w:val="00372FE8"/>
    <w:rsid w:val="003731C0"/>
    <w:rsid w:val="00373343"/>
    <w:rsid w:val="003734A2"/>
    <w:rsid w:val="003738B7"/>
    <w:rsid w:val="00373B64"/>
    <w:rsid w:val="00373E0A"/>
    <w:rsid w:val="003741B2"/>
    <w:rsid w:val="00374C56"/>
    <w:rsid w:val="00374F03"/>
    <w:rsid w:val="0037563B"/>
    <w:rsid w:val="00375AB8"/>
    <w:rsid w:val="00375ADE"/>
    <w:rsid w:val="00375C1A"/>
    <w:rsid w:val="00375C76"/>
    <w:rsid w:val="00375FA2"/>
    <w:rsid w:val="0037659E"/>
    <w:rsid w:val="0037671B"/>
    <w:rsid w:val="00376F5C"/>
    <w:rsid w:val="003770AD"/>
    <w:rsid w:val="00377963"/>
    <w:rsid w:val="003779B5"/>
    <w:rsid w:val="0038016F"/>
    <w:rsid w:val="00380787"/>
    <w:rsid w:val="00380CBF"/>
    <w:rsid w:val="003815C9"/>
    <w:rsid w:val="00381B67"/>
    <w:rsid w:val="003820BD"/>
    <w:rsid w:val="00382A23"/>
    <w:rsid w:val="00382EA4"/>
    <w:rsid w:val="003830CB"/>
    <w:rsid w:val="00383168"/>
    <w:rsid w:val="00383551"/>
    <w:rsid w:val="003838FB"/>
    <w:rsid w:val="00384021"/>
    <w:rsid w:val="00384260"/>
    <w:rsid w:val="00384860"/>
    <w:rsid w:val="003848C7"/>
    <w:rsid w:val="00384A09"/>
    <w:rsid w:val="00384DD7"/>
    <w:rsid w:val="003856FA"/>
    <w:rsid w:val="00385736"/>
    <w:rsid w:val="00385850"/>
    <w:rsid w:val="00385E5E"/>
    <w:rsid w:val="00385E6E"/>
    <w:rsid w:val="00385FC0"/>
    <w:rsid w:val="003860C1"/>
    <w:rsid w:val="0038646A"/>
    <w:rsid w:val="003869B0"/>
    <w:rsid w:val="0038738E"/>
    <w:rsid w:val="00387603"/>
    <w:rsid w:val="00387875"/>
    <w:rsid w:val="00387CD1"/>
    <w:rsid w:val="00387E20"/>
    <w:rsid w:val="0039004E"/>
    <w:rsid w:val="0039026A"/>
    <w:rsid w:val="00390DD3"/>
    <w:rsid w:val="00391204"/>
    <w:rsid w:val="003912B6"/>
    <w:rsid w:val="0039142C"/>
    <w:rsid w:val="00391913"/>
    <w:rsid w:val="00391937"/>
    <w:rsid w:val="00391D2D"/>
    <w:rsid w:val="00392821"/>
    <w:rsid w:val="00393132"/>
    <w:rsid w:val="00393949"/>
    <w:rsid w:val="00393A34"/>
    <w:rsid w:val="00394098"/>
    <w:rsid w:val="00394555"/>
    <w:rsid w:val="003947B7"/>
    <w:rsid w:val="003948A4"/>
    <w:rsid w:val="0039498A"/>
    <w:rsid w:val="00394C97"/>
    <w:rsid w:val="00394DCA"/>
    <w:rsid w:val="00394E6A"/>
    <w:rsid w:val="0039505A"/>
    <w:rsid w:val="00395084"/>
    <w:rsid w:val="00395AF3"/>
    <w:rsid w:val="00395BFC"/>
    <w:rsid w:val="00396B4D"/>
    <w:rsid w:val="00396F81"/>
    <w:rsid w:val="003975D5"/>
    <w:rsid w:val="003977A4"/>
    <w:rsid w:val="003A1415"/>
    <w:rsid w:val="003A16C2"/>
    <w:rsid w:val="003A195E"/>
    <w:rsid w:val="003A225A"/>
    <w:rsid w:val="003A22F7"/>
    <w:rsid w:val="003A27FE"/>
    <w:rsid w:val="003A2ADD"/>
    <w:rsid w:val="003A2B56"/>
    <w:rsid w:val="003A2FEE"/>
    <w:rsid w:val="003A39CF"/>
    <w:rsid w:val="003A43D3"/>
    <w:rsid w:val="003A444C"/>
    <w:rsid w:val="003A466F"/>
    <w:rsid w:val="003A4712"/>
    <w:rsid w:val="003A4A7E"/>
    <w:rsid w:val="003A5276"/>
    <w:rsid w:val="003A54B6"/>
    <w:rsid w:val="003A5A4D"/>
    <w:rsid w:val="003A60BE"/>
    <w:rsid w:val="003A6683"/>
    <w:rsid w:val="003A6CEA"/>
    <w:rsid w:val="003A6E08"/>
    <w:rsid w:val="003A6F25"/>
    <w:rsid w:val="003A7352"/>
    <w:rsid w:val="003A73CD"/>
    <w:rsid w:val="003A783F"/>
    <w:rsid w:val="003A7B2A"/>
    <w:rsid w:val="003A7B62"/>
    <w:rsid w:val="003A7CFB"/>
    <w:rsid w:val="003A7F8C"/>
    <w:rsid w:val="003B08DD"/>
    <w:rsid w:val="003B0ACA"/>
    <w:rsid w:val="003B0B54"/>
    <w:rsid w:val="003B1800"/>
    <w:rsid w:val="003B1A2E"/>
    <w:rsid w:val="003B1B0E"/>
    <w:rsid w:val="003B21A7"/>
    <w:rsid w:val="003B21C4"/>
    <w:rsid w:val="003B2298"/>
    <w:rsid w:val="003B231F"/>
    <w:rsid w:val="003B2910"/>
    <w:rsid w:val="003B299D"/>
    <w:rsid w:val="003B2AB1"/>
    <w:rsid w:val="003B2CD8"/>
    <w:rsid w:val="003B2F7B"/>
    <w:rsid w:val="003B3007"/>
    <w:rsid w:val="003B3551"/>
    <w:rsid w:val="003B3760"/>
    <w:rsid w:val="003B3AAD"/>
    <w:rsid w:val="003B3E8E"/>
    <w:rsid w:val="003B3EFE"/>
    <w:rsid w:val="003B4933"/>
    <w:rsid w:val="003B493F"/>
    <w:rsid w:val="003B535D"/>
    <w:rsid w:val="003B54CB"/>
    <w:rsid w:val="003B57A7"/>
    <w:rsid w:val="003B586A"/>
    <w:rsid w:val="003B604B"/>
    <w:rsid w:val="003B6680"/>
    <w:rsid w:val="003B69F5"/>
    <w:rsid w:val="003B6B1A"/>
    <w:rsid w:val="003B6D7F"/>
    <w:rsid w:val="003B6E52"/>
    <w:rsid w:val="003B702F"/>
    <w:rsid w:val="003B719B"/>
    <w:rsid w:val="003B7319"/>
    <w:rsid w:val="003B77A7"/>
    <w:rsid w:val="003B7B9B"/>
    <w:rsid w:val="003B7DD1"/>
    <w:rsid w:val="003C0AA6"/>
    <w:rsid w:val="003C0FBE"/>
    <w:rsid w:val="003C1AD0"/>
    <w:rsid w:val="003C1C4C"/>
    <w:rsid w:val="003C1CAB"/>
    <w:rsid w:val="003C21CF"/>
    <w:rsid w:val="003C22B1"/>
    <w:rsid w:val="003C3AB5"/>
    <w:rsid w:val="003C3AEA"/>
    <w:rsid w:val="003C3B8A"/>
    <w:rsid w:val="003C3D87"/>
    <w:rsid w:val="003C3DCE"/>
    <w:rsid w:val="003C3DD8"/>
    <w:rsid w:val="003C4373"/>
    <w:rsid w:val="003C46A3"/>
    <w:rsid w:val="003C4E35"/>
    <w:rsid w:val="003C51A3"/>
    <w:rsid w:val="003C54C3"/>
    <w:rsid w:val="003C5862"/>
    <w:rsid w:val="003C5AFF"/>
    <w:rsid w:val="003C636D"/>
    <w:rsid w:val="003C67FB"/>
    <w:rsid w:val="003C6B4D"/>
    <w:rsid w:val="003C6C01"/>
    <w:rsid w:val="003C7813"/>
    <w:rsid w:val="003C78B2"/>
    <w:rsid w:val="003C7A94"/>
    <w:rsid w:val="003C7ECD"/>
    <w:rsid w:val="003D0043"/>
    <w:rsid w:val="003D00CC"/>
    <w:rsid w:val="003D080C"/>
    <w:rsid w:val="003D0EA8"/>
    <w:rsid w:val="003D1333"/>
    <w:rsid w:val="003D1CAF"/>
    <w:rsid w:val="003D1E20"/>
    <w:rsid w:val="003D1E72"/>
    <w:rsid w:val="003D1EDA"/>
    <w:rsid w:val="003D2603"/>
    <w:rsid w:val="003D2879"/>
    <w:rsid w:val="003D2958"/>
    <w:rsid w:val="003D2AAC"/>
    <w:rsid w:val="003D2BAA"/>
    <w:rsid w:val="003D3073"/>
    <w:rsid w:val="003D3409"/>
    <w:rsid w:val="003D39B2"/>
    <w:rsid w:val="003D3D1E"/>
    <w:rsid w:val="003D4088"/>
    <w:rsid w:val="003D49B7"/>
    <w:rsid w:val="003D4B14"/>
    <w:rsid w:val="003D4C94"/>
    <w:rsid w:val="003D4F8D"/>
    <w:rsid w:val="003D533C"/>
    <w:rsid w:val="003D5873"/>
    <w:rsid w:val="003D61A3"/>
    <w:rsid w:val="003D6385"/>
    <w:rsid w:val="003D69DB"/>
    <w:rsid w:val="003D710F"/>
    <w:rsid w:val="003D738E"/>
    <w:rsid w:val="003D7410"/>
    <w:rsid w:val="003D7605"/>
    <w:rsid w:val="003D773A"/>
    <w:rsid w:val="003D78DC"/>
    <w:rsid w:val="003D7FAA"/>
    <w:rsid w:val="003E057D"/>
    <w:rsid w:val="003E0A95"/>
    <w:rsid w:val="003E0C0F"/>
    <w:rsid w:val="003E1134"/>
    <w:rsid w:val="003E26E6"/>
    <w:rsid w:val="003E2815"/>
    <w:rsid w:val="003E2923"/>
    <w:rsid w:val="003E2A4B"/>
    <w:rsid w:val="003E2FA5"/>
    <w:rsid w:val="003E3134"/>
    <w:rsid w:val="003E357A"/>
    <w:rsid w:val="003E3C8A"/>
    <w:rsid w:val="003E3D96"/>
    <w:rsid w:val="003E3E06"/>
    <w:rsid w:val="003E3FC9"/>
    <w:rsid w:val="003E405F"/>
    <w:rsid w:val="003E42E3"/>
    <w:rsid w:val="003E4302"/>
    <w:rsid w:val="003E494C"/>
    <w:rsid w:val="003E4A49"/>
    <w:rsid w:val="003E4E9E"/>
    <w:rsid w:val="003E5449"/>
    <w:rsid w:val="003E5F47"/>
    <w:rsid w:val="003E6319"/>
    <w:rsid w:val="003E66A2"/>
    <w:rsid w:val="003E6B20"/>
    <w:rsid w:val="003E6E82"/>
    <w:rsid w:val="003E7041"/>
    <w:rsid w:val="003E7107"/>
    <w:rsid w:val="003E7480"/>
    <w:rsid w:val="003E749C"/>
    <w:rsid w:val="003E75F5"/>
    <w:rsid w:val="003E7F68"/>
    <w:rsid w:val="003F0043"/>
    <w:rsid w:val="003F0133"/>
    <w:rsid w:val="003F042D"/>
    <w:rsid w:val="003F0457"/>
    <w:rsid w:val="003F0981"/>
    <w:rsid w:val="003F0DF7"/>
    <w:rsid w:val="003F0E22"/>
    <w:rsid w:val="003F11F2"/>
    <w:rsid w:val="003F19C0"/>
    <w:rsid w:val="003F2211"/>
    <w:rsid w:val="003F22B0"/>
    <w:rsid w:val="003F2416"/>
    <w:rsid w:val="003F2612"/>
    <w:rsid w:val="003F2621"/>
    <w:rsid w:val="003F30BE"/>
    <w:rsid w:val="003F3277"/>
    <w:rsid w:val="003F35A9"/>
    <w:rsid w:val="003F361E"/>
    <w:rsid w:val="003F3A66"/>
    <w:rsid w:val="003F3B54"/>
    <w:rsid w:val="003F3BC3"/>
    <w:rsid w:val="003F3DBE"/>
    <w:rsid w:val="003F4A9E"/>
    <w:rsid w:val="003F4BF2"/>
    <w:rsid w:val="003F4C03"/>
    <w:rsid w:val="003F5186"/>
    <w:rsid w:val="003F555C"/>
    <w:rsid w:val="003F591E"/>
    <w:rsid w:val="003F5A9A"/>
    <w:rsid w:val="003F5BC3"/>
    <w:rsid w:val="003F66EE"/>
    <w:rsid w:val="003F6A3F"/>
    <w:rsid w:val="003F6CF5"/>
    <w:rsid w:val="003F73A9"/>
    <w:rsid w:val="003F7E32"/>
    <w:rsid w:val="004006EC"/>
    <w:rsid w:val="004008B7"/>
    <w:rsid w:val="00400901"/>
    <w:rsid w:val="00401108"/>
    <w:rsid w:val="0040112B"/>
    <w:rsid w:val="00401224"/>
    <w:rsid w:val="00401229"/>
    <w:rsid w:val="004015B1"/>
    <w:rsid w:val="004017FC"/>
    <w:rsid w:val="00401885"/>
    <w:rsid w:val="00401C16"/>
    <w:rsid w:val="00401C76"/>
    <w:rsid w:val="00401ECD"/>
    <w:rsid w:val="00402133"/>
    <w:rsid w:val="00402340"/>
    <w:rsid w:val="0040236F"/>
    <w:rsid w:val="004024F5"/>
    <w:rsid w:val="0040298B"/>
    <w:rsid w:val="00402D38"/>
    <w:rsid w:val="00402DA0"/>
    <w:rsid w:val="00402E19"/>
    <w:rsid w:val="004042F5"/>
    <w:rsid w:val="00404453"/>
    <w:rsid w:val="00404724"/>
    <w:rsid w:val="00404C26"/>
    <w:rsid w:val="00405227"/>
    <w:rsid w:val="00405F4A"/>
    <w:rsid w:val="004062E5"/>
    <w:rsid w:val="004063F7"/>
    <w:rsid w:val="004065BF"/>
    <w:rsid w:val="004067CB"/>
    <w:rsid w:val="00406AF2"/>
    <w:rsid w:val="00406D31"/>
    <w:rsid w:val="00407496"/>
    <w:rsid w:val="00407732"/>
    <w:rsid w:val="004077DC"/>
    <w:rsid w:val="00407BD8"/>
    <w:rsid w:val="00407C4B"/>
    <w:rsid w:val="0041017D"/>
    <w:rsid w:val="00410200"/>
    <w:rsid w:val="00410428"/>
    <w:rsid w:val="00410E57"/>
    <w:rsid w:val="00411F31"/>
    <w:rsid w:val="0041296F"/>
    <w:rsid w:val="00412E2F"/>
    <w:rsid w:val="00412E43"/>
    <w:rsid w:val="00412F5E"/>
    <w:rsid w:val="004139AB"/>
    <w:rsid w:val="00413BD9"/>
    <w:rsid w:val="00413F82"/>
    <w:rsid w:val="004149BE"/>
    <w:rsid w:val="004150EF"/>
    <w:rsid w:val="00415484"/>
    <w:rsid w:val="004154D9"/>
    <w:rsid w:val="004158C7"/>
    <w:rsid w:val="00416024"/>
    <w:rsid w:val="00416602"/>
    <w:rsid w:val="00416934"/>
    <w:rsid w:val="00416C49"/>
    <w:rsid w:val="00417578"/>
    <w:rsid w:val="004175C6"/>
    <w:rsid w:val="004176DC"/>
    <w:rsid w:val="004177B7"/>
    <w:rsid w:val="004179B5"/>
    <w:rsid w:val="00420B40"/>
    <w:rsid w:val="00420EEE"/>
    <w:rsid w:val="004213BE"/>
    <w:rsid w:val="0042144B"/>
    <w:rsid w:val="00421987"/>
    <w:rsid w:val="00421FF7"/>
    <w:rsid w:val="00422063"/>
    <w:rsid w:val="0042208B"/>
    <w:rsid w:val="00422F6A"/>
    <w:rsid w:val="0042327E"/>
    <w:rsid w:val="00423D76"/>
    <w:rsid w:val="004242E5"/>
    <w:rsid w:val="0042434D"/>
    <w:rsid w:val="0042470C"/>
    <w:rsid w:val="00424920"/>
    <w:rsid w:val="00424A6E"/>
    <w:rsid w:val="00424C97"/>
    <w:rsid w:val="00424E8F"/>
    <w:rsid w:val="00424EF5"/>
    <w:rsid w:val="00425272"/>
    <w:rsid w:val="004254A0"/>
    <w:rsid w:val="004255E2"/>
    <w:rsid w:val="004256D5"/>
    <w:rsid w:val="00425935"/>
    <w:rsid w:val="00425D88"/>
    <w:rsid w:val="00426399"/>
    <w:rsid w:val="00426986"/>
    <w:rsid w:val="00426D3A"/>
    <w:rsid w:val="004272C8"/>
    <w:rsid w:val="00427376"/>
    <w:rsid w:val="004301F2"/>
    <w:rsid w:val="004302FE"/>
    <w:rsid w:val="004305B9"/>
    <w:rsid w:val="004305D5"/>
    <w:rsid w:val="00430D4B"/>
    <w:rsid w:val="0043107F"/>
    <w:rsid w:val="0043123F"/>
    <w:rsid w:val="00431952"/>
    <w:rsid w:val="0043230C"/>
    <w:rsid w:val="00432360"/>
    <w:rsid w:val="00432436"/>
    <w:rsid w:val="00432D06"/>
    <w:rsid w:val="004332F6"/>
    <w:rsid w:val="0043375A"/>
    <w:rsid w:val="00433B73"/>
    <w:rsid w:val="0043412C"/>
    <w:rsid w:val="0043413B"/>
    <w:rsid w:val="0043420F"/>
    <w:rsid w:val="0043457F"/>
    <w:rsid w:val="0043474E"/>
    <w:rsid w:val="004349C9"/>
    <w:rsid w:val="00434B5B"/>
    <w:rsid w:val="00434F5C"/>
    <w:rsid w:val="004350D1"/>
    <w:rsid w:val="00435386"/>
    <w:rsid w:val="004355B1"/>
    <w:rsid w:val="00436155"/>
    <w:rsid w:val="00436A56"/>
    <w:rsid w:val="00436F0F"/>
    <w:rsid w:val="004376B7"/>
    <w:rsid w:val="0043795B"/>
    <w:rsid w:val="00437DCD"/>
    <w:rsid w:val="00437EE0"/>
    <w:rsid w:val="004402A1"/>
    <w:rsid w:val="004403A1"/>
    <w:rsid w:val="00440BA3"/>
    <w:rsid w:val="00440F05"/>
    <w:rsid w:val="00441775"/>
    <w:rsid w:val="00441EE7"/>
    <w:rsid w:val="004421F2"/>
    <w:rsid w:val="004425DA"/>
    <w:rsid w:val="004429F2"/>
    <w:rsid w:val="00442A2A"/>
    <w:rsid w:val="0044309A"/>
    <w:rsid w:val="00443459"/>
    <w:rsid w:val="0044376A"/>
    <w:rsid w:val="004441F0"/>
    <w:rsid w:val="00444B3F"/>
    <w:rsid w:val="00444DD2"/>
    <w:rsid w:val="004450BD"/>
    <w:rsid w:val="004456BD"/>
    <w:rsid w:val="00445942"/>
    <w:rsid w:val="00445B63"/>
    <w:rsid w:val="00446348"/>
    <w:rsid w:val="0044673F"/>
    <w:rsid w:val="0044728D"/>
    <w:rsid w:val="00447468"/>
    <w:rsid w:val="0044799D"/>
    <w:rsid w:val="00447A70"/>
    <w:rsid w:val="00447B87"/>
    <w:rsid w:val="004505C2"/>
    <w:rsid w:val="004509DF"/>
    <w:rsid w:val="00451282"/>
    <w:rsid w:val="0045140D"/>
    <w:rsid w:val="004518EC"/>
    <w:rsid w:val="00451C38"/>
    <w:rsid w:val="00451DF7"/>
    <w:rsid w:val="004520E7"/>
    <w:rsid w:val="00452D05"/>
    <w:rsid w:val="0045319E"/>
    <w:rsid w:val="00453684"/>
    <w:rsid w:val="0045443C"/>
    <w:rsid w:val="00454840"/>
    <w:rsid w:val="004548C5"/>
    <w:rsid w:val="00454FC1"/>
    <w:rsid w:val="004551D1"/>
    <w:rsid w:val="00455200"/>
    <w:rsid w:val="00455549"/>
    <w:rsid w:val="004558DD"/>
    <w:rsid w:val="00455CDB"/>
    <w:rsid w:val="00455F1F"/>
    <w:rsid w:val="0045643D"/>
    <w:rsid w:val="004566BF"/>
    <w:rsid w:val="00456A03"/>
    <w:rsid w:val="00456CFC"/>
    <w:rsid w:val="00456E84"/>
    <w:rsid w:val="0045775D"/>
    <w:rsid w:val="0045797F"/>
    <w:rsid w:val="00460029"/>
    <w:rsid w:val="0046023A"/>
    <w:rsid w:val="004606E9"/>
    <w:rsid w:val="004606ED"/>
    <w:rsid w:val="00461214"/>
    <w:rsid w:val="004615F4"/>
    <w:rsid w:val="00461B17"/>
    <w:rsid w:val="0046205F"/>
    <w:rsid w:val="004624E0"/>
    <w:rsid w:val="004626DB"/>
    <w:rsid w:val="0046290C"/>
    <w:rsid w:val="00462937"/>
    <w:rsid w:val="00463261"/>
    <w:rsid w:val="00463282"/>
    <w:rsid w:val="004639BB"/>
    <w:rsid w:val="00463E35"/>
    <w:rsid w:val="004644E2"/>
    <w:rsid w:val="00464600"/>
    <w:rsid w:val="00464ED3"/>
    <w:rsid w:val="00465543"/>
    <w:rsid w:val="00465CD7"/>
    <w:rsid w:val="00465CEA"/>
    <w:rsid w:val="00465E4B"/>
    <w:rsid w:val="00466C9D"/>
    <w:rsid w:val="00466F9A"/>
    <w:rsid w:val="00466FBA"/>
    <w:rsid w:val="00467444"/>
    <w:rsid w:val="00467591"/>
    <w:rsid w:val="00467717"/>
    <w:rsid w:val="00467CC0"/>
    <w:rsid w:val="004703BC"/>
    <w:rsid w:val="004714F9"/>
    <w:rsid w:val="00471AFB"/>
    <w:rsid w:val="00472111"/>
    <w:rsid w:val="00472432"/>
    <w:rsid w:val="004724AB"/>
    <w:rsid w:val="00472787"/>
    <w:rsid w:val="00472B03"/>
    <w:rsid w:val="00472C23"/>
    <w:rsid w:val="00472E38"/>
    <w:rsid w:val="0047308C"/>
    <w:rsid w:val="004730CC"/>
    <w:rsid w:val="00473335"/>
    <w:rsid w:val="004735CD"/>
    <w:rsid w:val="0047397F"/>
    <w:rsid w:val="00473BB6"/>
    <w:rsid w:val="00474A74"/>
    <w:rsid w:val="00474DC6"/>
    <w:rsid w:val="004754A3"/>
    <w:rsid w:val="00475A3D"/>
    <w:rsid w:val="00475AEF"/>
    <w:rsid w:val="00475E58"/>
    <w:rsid w:val="00475FFC"/>
    <w:rsid w:val="004760AA"/>
    <w:rsid w:val="004761B6"/>
    <w:rsid w:val="00476527"/>
    <w:rsid w:val="004766DE"/>
    <w:rsid w:val="00476AC1"/>
    <w:rsid w:val="00476ADA"/>
    <w:rsid w:val="00476E58"/>
    <w:rsid w:val="004773F0"/>
    <w:rsid w:val="00477C9E"/>
    <w:rsid w:val="00480280"/>
    <w:rsid w:val="0048061B"/>
    <w:rsid w:val="0048069E"/>
    <w:rsid w:val="004806BD"/>
    <w:rsid w:val="0048097B"/>
    <w:rsid w:val="00480E78"/>
    <w:rsid w:val="004811A0"/>
    <w:rsid w:val="004816B2"/>
    <w:rsid w:val="004825CF"/>
    <w:rsid w:val="004825E7"/>
    <w:rsid w:val="00482A82"/>
    <w:rsid w:val="00482AA5"/>
    <w:rsid w:val="0048308B"/>
    <w:rsid w:val="00483286"/>
    <w:rsid w:val="00483A06"/>
    <w:rsid w:val="00483A91"/>
    <w:rsid w:val="00483EA8"/>
    <w:rsid w:val="004840C8"/>
    <w:rsid w:val="0048434A"/>
    <w:rsid w:val="0048464C"/>
    <w:rsid w:val="00484674"/>
    <w:rsid w:val="00484F60"/>
    <w:rsid w:val="0048519B"/>
    <w:rsid w:val="004851CD"/>
    <w:rsid w:val="00485DCE"/>
    <w:rsid w:val="00486104"/>
    <w:rsid w:val="00486199"/>
    <w:rsid w:val="00486569"/>
    <w:rsid w:val="0048667F"/>
    <w:rsid w:val="00486851"/>
    <w:rsid w:val="004869C1"/>
    <w:rsid w:val="00486A31"/>
    <w:rsid w:val="00486C9D"/>
    <w:rsid w:val="00486D83"/>
    <w:rsid w:val="004873FB"/>
    <w:rsid w:val="004875F7"/>
    <w:rsid w:val="004900AC"/>
    <w:rsid w:val="004902BB"/>
    <w:rsid w:val="004910A2"/>
    <w:rsid w:val="004916FE"/>
    <w:rsid w:val="0049205A"/>
    <w:rsid w:val="00492282"/>
    <w:rsid w:val="0049251E"/>
    <w:rsid w:val="004933C2"/>
    <w:rsid w:val="00494385"/>
    <w:rsid w:val="004944F6"/>
    <w:rsid w:val="00494BF7"/>
    <w:rsid w:val="00494EC8"/>
    <w:rsid w:val="004950B9"/>
    <w:rsid w:val="00495101"/>
    <w:rsid w:val="00495262"/>
    <w:rsid w:val="00495F2E"/>
    <w:rsid w:val="004962BF"/>
    <w:rsid w:val="00496991"/>
    <w:rsid w:val="004970B7"/>
    <w:rsid w:val="004970E6"/>
    <w:rsid w:val="00497151"/>
    <w:rsid w:val="00497193"/>
    <w:rsid w:val="004971BF"/>
    <w:rsid w:val="0049746D"/>
    <w:rsid w:val="00497881"/>
    <w:rsid w:val="00497AFC"/>
    <w:rsid w:val="004A0680"/>
    <w:rsid w:val="004A0848"/>
    <w:rsid w:val="004A08E3"/>
    <w:rsid w:val="004A1290"/>
    <w:rsid w:val="004A1717"/>
    <w:rsid w:val="004A1AE7"/>
    <w:rsid w:val="004A2302"/>
    <w:rsid w:val="004A3398"/>
    <w:rsid w:val="004A3426"/>
    <w:rsid w:val="004A363C"/>
    <w:rsid w:val="004A3907"/>
    <w:rsid w:val="004A3A36"/>
    <w:rsid w:val="004A455B"/>
    <w:rsid w:val="004A492C"/>
    <w:rsid w:val="004A4F0A"/>
    <w:rsid w:val="004A5621"/>
    <w:rsid w:val="004A56F7"/>
    <w:rsid w:val="004A58F6"/>
    <w:rsid w:val="004A5961"/>
    <w:rsid w:val="004A5DE6"/>
    <w:rsid w:val="004A6023"/>
    <w:rsid w:val="004A620A"/>
    <w:rsid w:val="004A6435"/>
    <w:rsid w:val="004A69F4"/>
    <w:rsid w:val="004A6A92"/>
    <w:rsid w:val="004A6C89"/>
    <w:rsid w:val="004A6D76"/>
    <w:rsid w:val="004A6EE1"/>
    <w:rsid w:val="004A6F68"/>
    <w:rsid w:val="004A72B0"/>
    <w:rsid w:val="004A748B"/>
    <w:rsid w:val="004A7909"/>
    <w:rsid w:val="004A7CCB"/>
    <w:rsid w:val="004B0690"/>
    <w:rsid w:val="004B1171"/>
    <w:rsid w:val="004B2003"/>
    <w:rsid w:val="004B29AE"/>
    <w:rsid w:val="004B2D91"/>
    <w:rsid w:val="004B2FC6"/>
    <w:rsid w:val="004B3101"/>
    <w:rsid w:val="004B372A"/>
    <w:rsid w:val="004B38F2"/>
    <w:rsid w:val="004B3E4A"/>
    <w:rsid w:val="004B437C"/>
    <w:rsid w:val="004B46FE"/>
    <w:rsid w:val="004B48C5"/>
    <w:rsid w:val="004B4A04"/>
    <w:rsid w:val="004B4CFD"/>
    <w:rsid w:val="004B536F"/>
    <w:rsid w:val="004B58E0"/>
    <w:rsid w:val="004B5C75"/>
    <w:rsid w:val="004B5F0D"/>
    <w:rsid w:val="004B60B4"/>
    <w:rsid w:val="004B75BE"/>
    <w:rsid w:val="004B77D2"/>
    <w:rsid w:val="004B7F01"/>
    <w:rsid w:val="004B7F61"/>
    <w:rsid w:val="004C0639"/>
    <w:rsid w:val="004C07B4"/>
    <w:rsid w:val="004C08E4"/>
    <w:rsid w:val="004C10C7"/>
    <w:rsid w:val="004C10ED"/>
    <w:rsid w:val="004C1177"/>
    <w:rsid w:val="004C138E"/>
    <w:rsid w:val="004C1B57"/>
    <w:rsid w:val="004C2826"/>
    <w:rsid w:val="004C3456"/>
    <w:rsid w:val="004C36DF"/>
    <w:rsid w:val="004C3A85"/>
    <w:rsid w:val="004C3C80"/>
    <w:rsid w:val="004C4A28"/>
    <w:rsid w:val="004C4BE6"/>
    <w:rsid w:val="004C4DFC"/>
    <w:rsid w:val="004C4E2C"/>
    <w:rsid w:val="004C4F86"/>
    <w:rsid w:val="004C51CE"/>
    <w:rsid w:val="004C53C9"/>
    <w:rsid w:val="004C53D7"/>
    <w:rsid w:val="004C5CB3"/>
    <w:rsid w:val="004C6307"/>
    <w:rsid w:val="004C678C"/>
    <w:rsid w:val="004C6892"/>
    <w:rsid w:val="004C69B8"/>
    <w:rsid w:val="004C6A92"/>
    <w:rsid w:val="004C7094"/>
    <w:rsid w:val="004C73AF"/>
    <w:rsid w:val="004C7D17"/>
    <w:rsid w:val="004C7E76"/>
    <w:rsid w:val="004D0237"/>
    <w:rsid w:val="004D0263"/>
    <w:rsid w:val="004D09DB"/>
    <w:rsid w:val="004D1E6E"/>
    <w:rsid w:val="004D24BD"/>
    <w:rsid w:val="004D289B"/>
    <w:rsid w:val="004D28D5"/>
    <w:rsid w:val="004D2DDB"/>
    <w:rsid w:val="004D300E"/>
    <w:rsid w:val="004D37CA"/>
    <w:rsid w:val="004D3B78"/>
    <w:rsid w:val="004D3E64"/>
    <w:rsid w:val="004D4009"/>
    <w:rsid w:val="004D41AC"/>
    <w:rsid w:val="004D455F"/>
    <w:rsid w:val="004D4C0C"/>
    <w:rsid w:val="004D4C6D"/>
    <w:rsid w:val="004D532A"/>
    <w:rsid w:val="004D53FE"/>
    <w:rsid w:val="004D5554"/>
    <w:rsid w:val="004D577E"/>
    <w:rsid w:val="004D5807"/>
    <w:rsid w:val="004D71C4"/>
    <w:rsid w:val="004D782F"/>
    <w:rsid w:val="004D7B2E"/>
    <w:rsid w:val="004E0047"/>
    <w:rsid w:val="004E014F"/>
    <w:rsid w:val="004E036C"/>
    <w:rsid w:val="004E05BB"/>
    <w:rsid w:val="004E0725"/>
    <w:rsid w:val="004E0991"/>
    <w:rsid w:val="004E09BC"/>
    <w:rsid w:val="004E0A7D"/>
    <w:rsid w:val="004E107D"/>
    <w:rsid w:val="004E170C"/>
    <w:rsid w:val="004E1DB4"/>
    <w:rsid w:val="004E2A37"/>
    <w:rsid w:val="004E2A6B"/>
    <w:rsid w:val="004E2E26"/>
    <w:rsid w:val="004E3437"/>
    <w:rsid w:val="004E3526"/>
    <w:rsid w:val="004E3596"/>
    <w:rsid w:val="004E3E76"/>
    <w:rsid w:val="004E3EEE"/>
    <w:rsid w:val="004E4C4E"/>
    <w:rsid w:val="004E4FC5"/>
    <w:rsid w:val="004E57B9"/>
    <w:rsid w:val="004E581D"/>
    <w:rsid w:val="004E5ADA"/>
    <w:rsid w:val="004E5D58"/>
    <w:rsid w:val="004E5F56"/>
    <w:rsid w:val="004E6007"/>
    <w:rsid w:val="004E6195"/>
    <w:rsid w:val="004E61AE"/>
    <w:rsid w:val="004E63C3"/>
    <w:rsid w:val="004E6618"/>
    <w:rsid w:val="004E66DF"/>
    <w:rsid w:val="004E67AA"/>
    <w:rsid w:val="004E680C"/>
    <w:rsid w:val="004E6B64"/>
    <w:rsid w:val="004E6D59"/>
    <w:rsid w:val="004E6F89"/>
    <w:rsid w:val="004E718D"/>
    <w:rsid w:val="004E72D4"/>
    <w:rsid w:val="004E74B2"/>
    <w:rsid w:val="004E79DE"/>
    <w:rsid w:val="004F04D0"/>
    <w:rsid w:val="004F0807"/>
    <w:rsid w:val="004F13BE"/>
    <w:rsid w:val="004F1BF7"/>
    <w:rsid w:val="004F1C35"/>
    <w:rsid w:val="004F1CB1"/>
    <w:rsid w:val="004F1EBF"/>
    <w:rsid w:val="004F23B1"/>
    <w:rsid w:val="004F2461"/>
    <w:rsid w:val="004F2622"/>
    <w:rsid w:val="004F2DD7"/>
    <w:rsid w:val="004F2E4F"/>
    <w:rsid w:val="004F3315"/>
    <w:rsid w:val="004F3762"/>
    <w:rsid w:val="004F3A64"/>
    <w:rsid w:val="004F3BC6"/>
    <w:rsid w:val="004F3C91"/>
    <w:rsid w:val="004F3F1B"/>
    <w:rsid w:val="004F4133"/>
    <w:rsid w:val="004F4499"/>
    <w:rsid w:val="004F46C9"/>
    <w:rsid w:val="004F46FB"/>
    <w:rsid w:val="004F4A09"/>
    <w:rsid w:val="004F5039"/>
    <w:rsid w:val="004F5684"/>
    <w:rsid w:val="004F5D18"/>
    <w:rsid w:val="004F600A"/>
    <w:rsid w:val="004F60D0"/>
    <w:rsid w:val="004F629D"/>
    <w:rsid w:val="004F6353"/>
    <w:rsid w:val="004F6997"/>
    <w:rsid w:val="004F7B49"/>
    <w:rsid w:val="004F7BAE"/>
    <w:rsid w:val="0050027F"/>
    <w:rsid w:val="00500535"/>
    <w:rsid w:val="0050080E"/>
    <w:rsid w:val="005010CA"/>
    <w:rsid w:val="0050205C"/>
    <w:rsid w:val="00502358"/>
    <w:rsid w:val="00502866"/>
    <w:rsid w:val="00502932"/>
    <w:rsid w:val="0050296B"/>
    <w:rsid w:val="00502B47"/>
    <w:rsid w:val="00502BBF"/>
    <w:rsid w:val="005031B7"/>
    <w:rsid w:val="005035BB"/>
    <w:rsid w:val="005038AD"/>
    <w:rsid w:val="00503F3B"/>
    <w:rsid w:val="00504F74"/>
    <w:rsid w:val="005053E8"/>
    <w:rsid w:val="0050590C"/>
    <w:rsid w:val="0050598D"/>
    <w:rsid w:val="00505BAA"/>
    <w:rsid w:val="0050632C"/>
    <w:rsid w:val="00506498"/>
    <w:rsid w:val="00506729"/>
    <w:rsid w:val="00506AE0"/>
    <w:rsid w:val="005079B4"/>
    <w:rsid w:val="00510A62"/>
    <w:rsid w:val="00510ABA"/>
    <w:rsid w:val="00510B28"/>
    <w:rsid w:val="00510F57"/>
    <w:rsid w:val="00511296"/>
    <w:rsid w:val="00511A75"/>
    <w:rsid w:val="00511CAE"/>
    <w:rsid w:val="00511ECE"/>
    <w:rsid w:val="00511F17"/>
    <w:rsid w:val="00513025"/>
    <w:rsid w:val="005130FF"/>
    <w:rsid w:val="0051409E"/>
    <w:rsid w:val="00514F55"/>
    <w:rsid w:val="005152FD"/>
    <w:rsid w:val="005154DA"/>
    <w:rsid w:val="0051562C"/>
    <w:rsid w:val="005162F1"/>
    <w:rsid w:val="00516392"/>
    <w:rsid w:val="00516487"/>
    <w:rsid w:val="00516B2E"/>
    <w:rsid w:val="00516B44"/>
    <w:rsid w:val="00516E5A"/>
    <w:rsid w:val="00517A17"/>
    <w:rsid w:val="00517F43"/>
    <w:rsid w:val="005204B7"/>
    <w:rsid w:val="005204D0"/>
    <w:rsid w:val="005205D2"/>
    <w:rsid w:val="0052084D"/>
    <w:rsid w:val="00520905"/>
    <w:rsid w:val="00520A61"/>
    <w:rsid w:val="00520AA3"/>
    <w:rsid w:val="00520B71"/>
    <w:rsid w:val="00521256"/>
    <w:rsid w:val="005212FC"/>
    <w:rsid w:val="00521508"/>
    <w:rsid w:val="00521C27"/>
    <w:rsid w:val="00521D6B"/>
    <w:rsid w:val="005221DD"/>
    <w:rsid w:val="00522529"/>
    <w:rsid w:val="00522CDF"/>
    <w:rsid w:val="005232F8"/>
    <w:rsid w:val="00523304"/>
    <w:rsid w:val="00523E8B"/>
    <w:rsid w:val="005244AE"/>
    <w:rsid w:val="00524532"/>
    <w:rsid w:val="00524773"/>
    <w:rsid w:val="00525279"/>
    <w:rsid w:val="005253E9"/>
    <w:rsid w:val="005254BE"/>
    <w:rsid w:val="00525981"/>
    <w:rsid w:val="00525BCF"/>
    <w:rsid w:val="00525C9D"/>
    <w:rsid w:val="00526303"/>
    <w:rsid w:val="005267E2"/>
    <w:rsid w:val="00526851"/>
    <w:rsid w:val="00526B2A"/>
    <w:rsid w:val="00526BCA"/>
    <w:rsid w:val="005273DB"/>
    <w:rsid w:val="00527B05"/>
    <w:rsid w:val="00527D82"/>
    <w:rsid w:val="00527D97"/>
    <w:rsid w:val="00527FCE"/>
    <w:rsid w:val="0053000B"/>
    <w:rsid w:val="00530132"/>
    <w:rsid w:val="00530191"/>
    <w:rsid w:val="00530465"/>
    <w:rsid w:val="005306EE"/>
    <w:rsid w:val="00530C8A"/>
    <w:rsid w:val="0053112D"/>
    <w:rsid w:val="0053196C"/>
    <w:rsid w:val="0053263E"/>
    <w:rsid w:val="00533187"/>
    <w:rsid w:val="00533454"/>
    <w:rsid w:val="00533762"/>
    <w:rsid w:val="005340D6"/>
    <w:rsid w:val="0053433B"/>
    <w:rsid w:val="0053447F"/>
    <w:rsid w:val="00534669"/>
    <w:rsid w:val="00534E64"/>
    <w:rsid w:val="00535362"/>
    <w:rsid w:val="005359FB"/>
    <w:rsid w:val="00535B94"/>
    <w:rsid w:val="00535C54"/>
    <w:rsid w:val="00535FBE"/>
    <w:rsid w:val="00536532"/>
    <w:rsid w:val="005367B3"/>
    <w:rsid w:val="00536939"/>
    <w:rsid w:val="00537518"/>
    <w:rsid w:val="005376B0"/>
    <w:rsid w:val="00537906"/>
    <w:rsid w:val="00537C55"/>
    <w:rsid w:val="00537E9C"/>
    <w:rsid w:val="005409B3"/>
    <w:rsid w:val="00540E61"/>
    <w:rsid w:val="005414C9"/>
    <w:rsid w:val="00541578"/>
    <w:rsid w:val="005419DC"/>
    <w:rsid w:val="00542138"/>
    <w:rsid w:val="00542358"/>
    <w:rsid w:val="00542FB3"/>
    <w:rsid w:val="00543033"/>
    <w:rsid w:val="00543096"/>
    <w:rsid w:val="00543584"/>
    <w:rsid w:val="00543603"/>
    <w:rsid w:val="0054367D"/>
    <w:rsid w:val="00543803"/>
    <w:rsid w:val="00544246"/>
    <w:rsid w:val="00544A3C"/>
    <w:rsid w:val="00544A7E"/>
    <w:rsid w:val="00544D35"/>
    <w:rsid w:val="00544DA7"/>
    <w:rsid w:val="00544F1F"/>
    <w:rsid w:val="00544F94"/>
    <w:rsid w:val="00545268"/>
    <w:rsid w:val="005455A6"/>
    <w:rsid w:val="00545BD1"/>
    <w:rsid w:val="005461F1"/>
    <w:rsid w:val="00546591"/>
    <w:rsid w:val="0054670C"/>
    <w:rsid w:val="005476E6"/>
    <w:rsid w:val="005478BB"/>
    <w:rsid w:val="00547973"/>
    <w:rsid w:val="00547CAC"/>
    <w:rsid w:val="00550388"/>
    <w:rsid w:val="005504E6"/>
    <w:rsid w:val="0055136E"/>
    <w:rsid w:val="00551502"/>
    <w:rsid w:val="00551658"/>
    <w:rsid w:val="005517DB"/>
    <w:rsid w:val="00551CAF"/>
    <w:rsid w:val="00551D8C"/>
    <w:rsid w:val="005526B2"/>
    <w:rsid w:val="00552731"/>
    <w:rsid w:val="005535A6"/>
    <w:rsid w:val="0055402C"/>
    <w:rsid w:val="00554AD8"/>
    <w:rsid w:val="00554E7B"/>
    <w:rsid w:val="00554FFD"/>
    <w:rsid w:val="005550A5"/>
    <w:rsid w:val="0055546D"/>
    <w:rsid w:val="00555751"/>
    <w:rsid w:val="00555EB3"/>
    <w:rsid w:val="005563DB"/>
    <w:rsid w:val="00556752"/>
    <w:rsid w:val="00556CDC"/>
    <w:rsid w:val="00556D3D"/>
    <w:rsid w:val="0055754A"/>
    <w:rsid w:val="0055778C"/>
    <w:rsid w:val="00560863"/>
    <w:rsid w:val="00560B8A"/>
    <w:rsid w:val="00560C64"/>
    <w:rsid w:val="00560CD2"/>
    <w:rsid w:val="00561027"/>
    <w:rsid w:val="00561A5F"/>
    <w:rsid w:val="00561A6A"/>
    <w:rsid w:val="005623E2"/>
    <w:rsid w:val="005624CA"/>
    <w:rsid w:val="00562965"/>
    <w:rsid w:val="00562E22"/>
    <w:rsid w:val="00563063"/>
    <w:rsid w:val="00563153"/>
    <w:rsid w:val="00563948"/>
    <w:rsid w:val="0056425E"/>
    <w:rsid w:val="005645CE"/>
    <w:rsid w:val="00564755"/>
    <w:rsid w:val="005647CC"/>
    <w:rsid w:val="005650C3"/>
    <w:rsid w:val="0056515C"/>
    <w:rsid w:val="00565258"/>
    <w:rsid w:val="005653DC"/>
    <w:rsid w:val="00565BC3"/>
    <w:rsid w:val="00566644"/>
    <w:rsid w:val="00566806"/>
    <w:rsid w:val="00566BBF"/>
    <w:rsid w:val="00567C64"/>
    <w:rsid w:val="00567CCA"/>
    <w:rsid w:val="00567FFD"/>
    <w:rsid w:val="005702DB"/>
    <w:rsid w:val="00570A09"/>
    <w:rsid w:val="00570BBC"/>
    <w:rsid w:val="0057198E"/>
    <w:rsid w:val="00571B7B"/>
    <w:rsid w:val="00571C72"/>
    <w:rsid w:val="0057208E"/>
    <w:rsid w:val="005722EA"/>
    <w:rsid w:val="00572503"/>
    <w:rsid w:val="005726E2"/>
    <w:rsid w:val="005728B9"/>
    <w:rsid w:val="00572903"/>
    <w:rsid w:val="00572999"/>
    <w:rsid w:val="00572E56"/>
    <w:rsid w:val="00573301"/>
    <w:rsid w:val="00573747"/>
    <w:rsid w:val="00573BB9"/>
    <w:rsid w:val="00573D56"/>
    <w:rsid w:val="00573E05"/>
    <w:rsid w:val="00573E57"/>
    <w:rsid w:val="00574E2E"/>
    <w:rsid w:val="00574E48"/>
    <w:rsid w:val="00574E56"/>
    <w:rsid w:val="00574E97"/>
    <w:rsid w:val="005752BF"/>
    <w:rsid w:val="005758F6"/>
    <w:rsid w:val="00576308"/>
    <w:rsid w:val="005764A3"/>
    <w:rsid w:val="00577224"/>
    <w:rsid w:val="005802A8"/>
    <w:rsid w:val="005805D1"/>
    <w:rsid w:val="00580BC7"/>
    <w:rsid w:val="005810F6"/>
    <w:rsid w:val="00581DCD"/>
    <w:rsid w:val="0058206F"/>
    <w:rsid w:val="00582491"/>
    <w:rsid w:val="0058263E"/>
    <w:rsid w:val="00582835"/>
    <w:rsid w:val="00582BEE"/>
    <w:rsid w:val="00582FC4"/>
    <w:rsid w:val="005830A5"/>
    <w:rsid w:val="005838EE"/>
    <w:rsid w:val="00583DA3"/>
    <w:rsid w:val="00583EBA"/>
    <w:rsid w:val="0058468E"/>
    <w:rsid w:val="0058550D"/>
    <w:rsid w:val="00585587"/>
    <w:rsid w:val="00585E23"/>
    <w:rsid w:val="00586196"/>
    <w:rsid w:val="00586535"/>
    <w:rsid w:val="0058693C"/>
    <w:rsid w:val="00586A4E"/>
    <w:rsid w:val="00586E91"/>
    <w:rsid w:val="005877E2"/>
    <w:rsid w:val="00587879"/>
    <w:rsid w:val="00587DBE"/>
    <w:rsid w:val="00587FA8"/>
    <w:rsid w:val="00590333"/>
    <w:rsid w:val="005907D6"/>
    <w:rsid w:val="00590AF4"/>
    <w:rsid w:val="00590DF1"/>
    <w:rsid w:val="0059127F"/>
    <w:rsid w:val="00591299"/>
    <w:rsid w:val="00591C9C"/>
    <w:rsid w:val="00591F7D"/>
    <w:rsid w:val="0059221F"/>
    <w:rsid w:val="00592459"/>
    <w:rsid w:val="005936E8"/>
    <w:rsid w:val="00593759"/>
    <w:rsid w:val="0059380B"/>
    <w:rsid w:val="00593A7C"/>
    <w:rsid w:val="00594023"/>
    <w:rsid w:val="00594132"/>
    <w:rsid w:val="005942CC"/>
    <w:rsid w:val="005945D7"/>
    <w:rsid w:val="00594614"/>
    <w:rsid w:val="0059471F"/>
    <w:rsid w:val="0059519F"/>
    <w:rsid w:val="005951C7"/>
    <w:rsid w:val="00595232"/>
    <w:rsid w:val="005953B0"/>
    <w:rsid w:val="00595848"/>
    <w:rsid w:val="0059587C"/>
    <w:rsid w:val="00595939"/>
    <w:rsid w:val="00595CCA"/>
    <w:rsid w:val="00595DD4"/>
    <w:rsid w:val="005965A7"/>
    <w:rsid w:val="00596907"/>
    <w:rsid w:val="00596B22"/>
    <w:rsid w:val="00596FFA"/>
    <w:rsid w:val="005974C4"/>
    <w:rsid w:val="005976A6"/>
    <w:rsid w:val="0059790C"/>
    <w:rsid w:val="00597D7B"/>
    <w:rsid w:val="005A001B"/>
    <w:rsid w:val="005A01B9"/>
    <w:rsid w:val="005A06BE"/>
    <w:rsid w:val="005A08CD"/>
    <w:rsid w:val="005A0B4D"/>
    <w:rsid w:val="005A0CCC"/>
    <w:rsid w:val="005A12BA"/>
    <w:rsid w:val="005A131F"/>
    <w:rsid w:val="005A1D5D"/>
    <w:rsid w:val="005A2217"/>
    <w:rsid w:val="005A2787"/>
    <w:rsid w:val="005A27AC"/>
    <w:rsid w:val="005A2DB3"/>
    <w:rsid w:val="005A316D"/>
    <w:rsid w:val="005A343C"/>
    <w:rsid w:val="005A35C7"/>
    <w:rsid w:val="005A3C59"/>
    <w:rsid w:val="005A3EEC"/>
    <w:rsid w:val="005A424C"/>
    <w:rsid w:val="005A44BF"/>
    <w:rsid w:val="005A45C4"/>
    <w:rsid w:val="005A45C7"/>
    <w:rsid w:val="005A465E"/>
    <w:rsid w:val="005A4A05"/>
    <w:rsid w:val="005A5085"/>
    <w:rsid w:val="005A53A1"/>
    <w:rsid w:val="005A5540"/>
    <w:rsid w:val="005A55F9"/>
    <w:rsid w:val="005A56D7"/>
    <w:rsid w:val="005A585C"/>
    <w:rsid w:val="005A5BDD"/>
    <w:rsid w:val="005A6055"/>
    <w:rsid w:val="005A6238"/>
    <w:rsid w:val="005A62B6"/>
    <w:rsid w:val="005A6EB5"/>
    <w:rsid w:val="005A71BC"/>
    <w:rsid w:val="005A7231"/>
    <w:rsid w:val="005A7B7B"/>
    <w:rsid w:val="005B02AF"/>
    <w:rsid w:val="005B02C9"/>
    <w:rsid w:val="005B090E"/>
    <w:rsid w:val="005B0FFF"/>
    <w:rsid w:val="005B1069"/>
    <w:rsid w:val="005B11B4"/>
    <w:rsid w:val="005B136D"/>
    <w:rsid w:val="005B144C"/>
    <w:rsid w:val="005B1472"/>
    <w:rsid w:val="005B17B4"/>
    <w:rsid w:val="005B1A21"/>
    <w:rsid w:val="005B1BAC"/>
    <w:rsid w:val="005B20BB"/>
    <w:rsid w:val="005B210C"/>
    <w:rsid w:val="005B211D"/>
    <w:rsid w:val="005B2305"/>
    <w:rsid w:val="005B2613"/>
    <w:rsid w:val="005B39A2"/>
    <w:rsid w:val="005B3E02"/>
    <w:rsid w:val="005B3F39"/>
    <w:rsid w:val="005B4707"/>
    <w:rsid w:val="005B4B65"/>
    <w:rsid w:val="005B4CF2"/>
    <w:rsid w:val="005B4F0F"/>
    <w:rsid w:val="005B52A2"/>
    <w:rsid w:val="005B5474"/>
    <w:rsid w:val="005B55B2"/>
    <w:rsid w:val="005B5851"/>
    <w:rsid w:val="005B58BF"/>
    <w:rsid w:val="005B6080"/>
    <w:rsid w:val="005B61AF"/>
    <w:rsid w:val="005B6758"/>
    <w:rsid w:val="005B6E2A"/>
    <w:rsid w:val="005B6FDD"/>
    <w:rsid w:val="005B706B"/>
    <w:rsid w:val="005B7334"/>
    <w:rsid w:val="005B7437"/>
    <w:rsid w:val="005B75A1"/>
    <w:rsid w:val="005B7865"/>
    <w:rsid w:val="005B78C2"/>
    <w:rsid w:val="005B78C9"/>
    <w:rsid w:val="005B7CC2"/>
    <w:rsid w:val="005B7D6E"/>
    <w:rsid w:val="005C0257"/>
    <w:rsid w:val="005C0265"/>
    <w:rsid w:val="005C0986"/>
    <w:rsid w:val="005C0C24"/>
    <w:rsid w:val="005C125B"/>
    <w:rsid w:val="005C1362"/>
    <w:rsid w:val="005C1A1C"/>
    <w:rsid w:val="005C1E43"/>
    <w:rsid w:val="005C249B"/>
    <w:rsid w:val="005C2507"/>
    <w:rsid w:val="005C2C87"/>
    <w:rsid w:val="005C3027"/>
    <w:rsid w:val="005C36E5"/>
    <w:rsid w:val="005C3702"/>
    <w:rsid w:val="005C37C9"/>
    <w:rsid w:val="005C3A43"/>
    <w:rsid w:val="005C3C01"/>
    <w:rsid w:val="005C4780"/>
    <w:rsid w:val="005C4CE6"/>
    <w:rsid w:val="005C4E24"/>
    <w:rsid w:val="005C4EB5"/>
    <w:rsid w:val="005C5025"/>
    <w:rsid w:val="005C50A2"/>
    <w:rsid w:val="005C51BF"/>
    <w:rsid w:val="005C53B3"/>
    <w:rsid w:val="005C562E"/>
    <w:rsid w:val="005C5A85"/>
    <w:rsid w:val="005C5DAD"/>
    <w:rsid w:val="005C5F3C"/>
    <w:rsid w:val="005C6744"/>
    <w:rsid w:val="005C67B3"/>
    <w:rsid w:val="005C6A86"/>
    <w:rsid w:val="005C6DCB"/>
    <w:rsid w:val="005C6E2D"/>
    <w:rsid w:val="005C72FB"/>
    <w:rsid w:val="005C738D"/>
    <w:rsid w:val="005C74D0"/>
    <w:rsid w:val="005C7AE6"/>
    <w:rsid w:val="005D0A4F"/>
    <w:rsid w:val="005D0A77"/>
    <w:rsid w:val="005D104E"/>
    <w:rsid w:val="005D1496"/>
    <w:rsid w:val="005D16A2"/>
    <w:rsid w:val="005D1C00"/>
    <w:rsid w:val="005D20C3"/>
    <w:rsid w:val="005D2382"/>
    <w:rsid w:val="005D2459"/>
    <w:rsid w:val="005D2647"/>
    <w:rsid w:val="005D2773"/>
    <w:rsid w:val="005D29F1"/>
    <w:rsid w:val="005D2B4B"/>
    <w:rsid w:val="005D2B68"/>
    <w:rsid w:val="005D33E3"/>
    <w:rsid w:val="005D34B1"/>
    <w:rsid w:val="005D38D9"/>
    <w:rsid w:val="005D3B58"/>
    <w:rsid w:val="005D3D31"/>
    <w:rsid w:val="005D4009"/>
    <w:rsid w:val="005D4164"/>
    <w:rsid w:val="005D453B"/>
    <w:rsid w:val="005D45F0"/>
    <w:rsid w:val="005D492C"/>
    <w:rsid w:val="005D497E"/>
    <w:rsid w:val="005D4AAD"/>
    <w:rsid w:val="005D4B94"/>
    <w:rsid w:val="005D55A6"/>
    <w:rsid w:val="005D639C"/>
    <w:rsid w:val="005D72D0"/>
    <w:rsid w:val="005D781E"/>
    <w:rsid w:val="005D7BEC"/>
    <w:rsid w:val="005D7CF0"/>
    <w:rsid w:val="005D7ECF"/>
    <w:rsid w:val="005E07BF"/>
    <w:rsid w:val="005E1099"/>
    <w:rsid w:val="005E12F7"/>
    <w:rsid w:val="005E1AD5"/>
    <w:rsid w:val="005E28E7"/>
    <w:rsid w:val="005E38C6"/>
    <w:rsid w:val="005E419F"/>
    <w:rsid w:val="005E41DD"/>
    <w:rsid w:val="005E476B"/>
    <w:rsid w:val="005E481C"/>
    <w:rsid w:val="005E490F"/>
    <w:rsid w:val="005E4AA2"/>
    <w:rsid w:val="005E5C53"/>
    <w:rsid w:val="005E5D7C"/>
    <w:rsid w:val="005E613E"/>
    <w:rsid w:val="005E64F2"/>
    <w:rsid w:val="005E6598"/>
    <w:rsid w:val="005E6C94"/>
    <w:rsid w:val="005E700F"/>
    <w:rsid w:val="005E70A0"/>
    <w:rsid w:val="005E78D7"/>
    <w:rsid w:val="005E7A09"/>
    <w:rsid w:val="005E7B09"/>
    <w:rsid w:val="005F0024"/>
    <w:rsid w:val="005F0054"/>
    <w:rsid w:val="005F008B"/>
    <w:rsid w:val="005F02C5"/>
    <w:rsid w:val="005F03DC"/>
    <w:rsid w:val="005F063E"/>
    <w:rsid w:val="005F0C14"/>
    <w:rsid w:val="005F0E0B"/>
    <w:rsid w:val="005F1816"/>
    <w:rsid w:val="005F181A"/>
    <w:rsid w:val="005F1C21"/>
    <w:rsid w:val="005F1C65"/>
    <w:rsid w:val="005F258C"/>
    <w:rsid w:val="005F26FA"/>
    <w:rsid w:val="005F2C5D"/>
    <w:rsid w:val="005F3406"/>
    <w:rsid w:val="005F3741"/>
    <w:rsid w:val="005F3BE0"/>
    <w:rsid w:val="005F3F02"/>
    <w:rsid w:val="005F43C9"/>
    <w:rsid w:val="005F47E9"/>
    <w:rsid w:val="005F4EF4"/>
    <w:rsid w:val="005F5209"/>
    <w:rsid w:val="005F52D7"/>
    <w:rsid w:val="005F5354"/>
    <w:rsid w:val="005F5860"/>
    <w:rsid w:val="005F5953"/>
    <w:rsid w:val="005F595E"/>
    <w:rsid w:val="005F5D35"/>
    <w:rsid w:val="005F5D9C"/>
    <w:rsid w:val="005F5FC0"/>
    <w:rsid w:val="005F7270"/>
    <w:rsid w:val="005F72C6"/>
    <w:rsid w:val="00600044"/>
    <w:rsid w:val="00600340"/>
    <w:rsid w:val="006003AD"/>
    <w:rsid w:val="006004B0"/>
    <w:rsid w:val="006004F7"/>
    <w:rsid w:val="006008E4"/>
    <w:rsid w:val="006017EF"/>
    <w:rsid w:val="0060197C"/>
    <w:rsid w:val="00601D48"/>
    <w:rsid w:val="00602DB7"/>
    <w:rsid w:val="00603064"/>
    <w:rsid w:val="006037E8"/>
    <w:rsid w:val="006038AC"/>
    <w:rsid w:val="00603F8F"/>
    <w:rsid w:val="0060479A"/>
    <w:rsid w:val="0060488E"/>
    <w:rsid w:val="00604926"/>
    <w:rsid w:val="006049F3"/>
    <w:rsid w:val="00604DD8"/>
    <w:rsid w:val="006056BB"/>
    <w:rsid w:val="0060576F"/>
    <w:rsid w:val="00605C29"/>
    <w:rsid w:val="00605E57"/>
    <w:rsid w:val="00605ECB"/>
    <w:rsid w:val="006061CB"/>
    <w:rsid w:val="00606A06"/>
    <w:rsid w:val="00606FA6"/>
    <w:rsid w:val="006072B7"/>
    <w:rsid w:val="006075AA"/>
    <w:rsid w:val="006076C7"/>
    <w:rsid w:val="0060786B"/>
    <w:rsid w:val="006079CC"/>
    <w:rsid w:val="00607A62"/>
    <w:rsid w:val="00607A64"/>
    <w:rsid w:val="0061018C"/>
    <w:rsid w:val="00610300"/>
    <w:rsid w:val="00610BBC"/>
    <w:rsid w:val="00611196"/>
    <w:rsid w:val="006111EE"/>
    <w:rsid w:val="0061192B"/>
    <w:rsid w:val="00612052"/>
    <w:rsid w:val="00612493"/>
    <w:rsid w:val="00612AFB"/>
    <w:rsid w:val="00612C15"/>
    <w:rsid w:val="006131B1"/>
    <w:rsid w:val="00613672"/>
    <w:rsid w:val="006137A0"/>
    <w:rsid w:val="00613F0C"/>
    <w:rsid w:val="0061457E"/>
    <w:rsid w:val="00614A20"/>
    <w:rsid w:val="00614AC1"/>
    <w:rsid w:val="00614E42"/>
    <w:rsid w:val="006152FF"/>
    <w:rsid w:val="0061575E"/>
    <w:rsid w:val="00615A76"/>
    <w:rsid w:val="00616990"/>
    <w:rsid w:val="00616D11"/>
    <w:rsid w:val="00616DDA"/>
    <w:rsid w:val="006174C1"/>
    <w:rsid w:val="006174D3"/>
    <w:rsid w:val="00617B8A"/>
    <w:rsid w:val="00617CF5"/>
    <w:rsid w:val="00617F4E"/>
    <w:rsid w:val="006201E6"/>
    <w:rsid w:val="006205B7"/>
    <w:rsid w:val="006209AD"/>
    <w:rsid w:val="00620C14"/>
    <w:rsid w:val="00620D6C"/>
    <w:rsid w:val="00620E3A"/>
    <w:rsid w:val="00620ED3"/>
    <w:rsid w:val="00621462"/>
    <w:rsid w:val="00621575"/>
    <w:rsid w:val="0062158B"/>
    <w:rsid w:val="006215C1"/>
    <w:rsid w:val="006215C2"/>
    <w:rsid w:val="006217F0"/>
    <w:rsid w:val="0062187F"/>
    <w:rsid w:val="00621BE7"/>
    <w:rsid w:val="00621CBD"/>
    <w:rsid w:val="00621D1D"/>
    <w:rsid w:val="00621FBD"/>
    <w:rsid w:val="00622407"/>
    <w:rsid w:val="00622445"/>
    <w:rsid w:val="00622961"/>
    <w:rsid w:val="00622AFD"/>
    <w:rsid w:val="00622CDC"/>
    <w:rsid w:val="0062322B"/>
    <w:rsid w:val="0062359E"/>
    <w:rsid w:val="00624265"/>
    <w:rsid w:val="006244B1"/>
    <w:rsid w:val="006248E0"/>
    <w:rsid w:val="00624A0E"/>
    <w:rsid w:val="00624AC1"/>
    <w:rsid w:val="00624F7F"/>
    <w:rsid w:val="00625397"/>
    <w:rsid w:val="006256B0"/>
    <w:rsid w:val="00626470"/>
    <w:rsid w:val="006264CE"/>
    <w:rsid w:val="0062690A"/>
    <w:rsid w:val="00626D5E"/>
    <w:rsid w:val="006276F1"/>
    <w:rsid w:val="00627ABC"/>
    <w:rsid w:val="00627DB0"/>
    <w:rsid w:val="00627F28"/>
    <w:rsid w:val="00631425"/>
    <w:rsid w:val="006315CA"/>
    <w:rsid w:val="0063177F"/>
    <w:rsid w:val="0063180C"/>
    <w:rsid w:val="00631BFD"/>
    <w:rsid w:val="00631F87"/>
    <w:rsid w:val="00632542"/>
    <w:rsid w:val="00632711"/>
    <w:rsid w:val="006329F1"/>
    <w:rsid w:val="006331B3"/>
    <w:rsid w:val="00633AC0"/>
    <w:rsid w:val="00633DAE"/>
    <w:rsid w:val="006341E6"/>
    <w:rsid w:val="00634221"/>
    <w:rsid w:val="006346BF"/>
    <w:rsid w:val="0063516A"/>
    <w:rsid w:val="006355E2"/>
    <w:rsid w:val="0063564F"/>
    <w:rsid w:val="00635D1A"/>
    <w:rsid w:val="00636427"/>
    <w:rsid w:val="00636EEE"/>
    <w:rsid w:val="0063725D"/>
    <w:rsid w:val="00637429"/>
    <w:rsid w:val="00637435"/>
    <w:rsid w:val="00637519"/>
    <w:rsid w:val="006375BC"/>
    <w:rsid w:val="00637879"/>
    <w:rsid w:val="00637A19"/>
    <w:rsid w:val="00637DB7"/>
    <w:rsid w:val="00637DD4"/>
    <w:rsid w:val="0064063D"/>
    <w:rsid w:val="00640647"/>
    <w:rsid w:val="00640A84"/>
    <w:rsid w:val="00640B94"/>
    <w:rsid w:val="00640C36"/>
    <w:rsid w:val="00640F1E"/>
    <w:rsid w:val="0064100D"/>
    <w:rsid w:val="006418BC"/>
    <w:rsid w:val="00642206"/>
    <w:rsid w:val="006424FD"/>
    <w:rsid w:val="00642F76"/>
    <w:rsid w:val="006430AE"/>
    <w:rsid w:val="00643A95"/>
    <w:rsid w:val="00643B0B"/>
    <w:rsid w:val="00643D3E"/>
    <w:rsid w:val="00644012"/>
    <w:rsid w:val="00644510"/>
    <w:rsid w:val="006447E4"/>
    <w:rsid w:val="00644985"/>
    <w:rsid w:val="00644E31"/>
    <w:rsid w:val="00645017"/>
    <w:rsid w:val="006454CF"/>
    <w:rsid w:val="00645545"/>
    <w:rsid w:val="00645879"/>
    <w:rsid w:val="00645BD4"/>
    <w:rsid w:val="00645E0F"/>
    <w:rsid w:val="00645EE0"/>
    <w:rsid w:val="006464AA"/>
    <w:rsid w:val="00646B5A"/>
    <w:rsid w:val="00647114"/>
    <w:rsid w:val="006471EC"/>
    <w:rsid w:val="00647312"/>
    <w:rsid w:val="00647469"/>
    <w:rsid w:val="0064771E"/>
    <w:rsid w:val="00647BB5"/>
    <w:rsid w:val="00647CBE"/>
    <w:rsid w:val="00650A30"/>
    <w:rsid w:val="00650E7A"/>
    <w:rsid w:val="00651430"/>
    <w:rsid w:val="00651A27"/>
    <w:rsid w:val="00651AB3"/>
    <w:rsid w:val="00651E30"/>
    <w:rsid w:val="006525C5"/>
    <w:rsid w:val="00652C26"/>
    <w:rsid w:val="00652CB7"/>
    <w:rsid w:val="00652DBE"/>
    <w:rsid w:val="00653392"/>
    <w:rsid w:val="006534DD"/>
    <w:rsid w:val="00653BFA"/>
    <w:rsid w:val="00653DBF"/>
    <w:rsid w:val="00654173"/>
    <w:rsid w:val="00654443"/>
    <w:rsid w:val="00654D51"/>
    <w:rsid w:val="006551E2"/>
    <w:rsid w:val="0065552F"/>
    <w:rsid w:val="00655545"/>
    <w:rsid w:val="00656C3E"/>
    <w:rsid w:val="00656C7E"/>
    <w:rsid w:val="00657002"/>
    <w:rsid w:val="0065751C"/>
    <w:rsid w:val="006576A4"/>
    <w:rsid w:val="00660238"/>
    <w:rsid w:val="00660F58"/>
    <w:rsid w:val="0066113A"/>
    <w:rsid w:val="00661704"/>
    <w:rsid w:val="006617BE"/>
    <w:rsid w:val="00661839"/>
    <w:rsid w:val="006619D7"/>
    <w:rsid w:val="00661B3F"/>
    <w:rsid w:val="00661E18"/>
    <w:rsid w:val="00661EA9"/>
    <w:rsid w:val="00662687"/>
    <w:rsid w:val="00662CEE"/>
    <w:rsid w:val="00662D72"/>
    <w:rsid w:val="00662DBF"/>
    <w:rsid w:val="00662E6B"/>
    <w:rsid w:val="00664027"/>
    <w:rsid w:val="006641E5"/>
    <w:rsid w:val="00664302"/>
    <w:rsid w:val="006644B7"/>
    <w:rsid w:val="006652BA"/>
    <w:rsid w:val="00665660"/>
    <w:rsid w:val="0066614E"/>
    <w:rsid w:val="0066618D"/>
    <w:rsid w:val="0066625E"/>
    <w:rsid w:val="00666B02"/>
    <w:rsid w:val="00666BD6"/>
    <w:rsid w:val="00666C92"/>
    <w:rsid w:val="00666D2E"/>
    <w:rsid w:val="00666E2A"/>
    <w:rsid w:val="00667006"/>
    <w:rsid w:val="0066733F"/>
    <w:rsid w:val="00667597"/>
    <w:rsid w:val="00667754"/>
    <w:rsid w:val="006679C8"/>
    <w:rsid w:val="00670213"/>
    <w:rsid w:val="0067026C"/>
    <w:rsid w:val="00670319"/>
    <w:rsid w:val="00670608"/>
    <w:rsid w:val="00670BFE"/>
    <w:rsid w:val="0067109B"/>
    <w:rsid w:val="0067150B"/>
    <w:rsid w:val="006720C0"/>
    <w:rsid w:val="006721A1"/>
    <w:rsid w:val="006724F7"/>
    <w:rsid w:val="00672BB0"/>
    <w:rsid w:val="00672E95"/>
    <w:rsid w:val="00673210"/>
    <w:rsid w:val="006735BD"/>
    <w:rsid w:val="00673872"/>
    <w:rsid w:val="00673D43"/>
    <w:rsid w:val="006743A0"/>
    <w:rsid w:val="006743DF"/>
    <w:rsid w:val="00674958"/>
    <w:rsid w:val="00674BFD"/>
    <w:rsid w:val="00674CFB"/>
    <w:rsid w:val="00675055"/>
    <w:rsid w:val="00675488"/>
    <w:rsid w:val="00675705"/>
    <w:rsid w:val="00675D04"/>
    <w:rsid w:val="00675FA1"/>
    <w:rsid w:val="0067635A"/>
    <w:rsid w:val="006764A3"/>
    <w:rsid w:val="006764F5"/>
    <w:rsid w:val="00676FB6"/>
    <w:rsid w:val="00677222"/>
    <w:rsid w:val="0067780D"/>
    <w:rsid w:val="00677BEE"/>
    <w:rsid w:val="00677C46"/>
    <w:rsid w:val="00680060"/>
    <w:rsid w:val="00680312"/>
    <w:rsid w:val="006808A2"/>
    <w:rsid w:val="0068150F"/>
    <w:rsid w:val="00681D20"/>
    <w:rsid w:val="0068226E"/>
    <w:rsid w:val="0068295E"/>
    <w:rsid w:val="00683164"/>
    <w:rsid w:val="00683269"/>
    <w:rsid w:val="006834DC"/>
    <w:rsid w:val="00683985"/>
    <w:rsid w:val="00683AF2"/>
    <w:rsid w:val="00683C3E"/>
    <w:rsid w:val="00684068"/>
    <w:rsid w:val="006848BF"/>
    <w:rsid w:val="00684C7F"/>
    <w:rsid w:val="00684EC8"/>
    <w:rsid w:val="00685AFA"/>
    <w:rsid w:val="00686550"/>
    <w:rsid w:val="00686B24"/>
    <w:rsid w:val="00686D81"/>
    <w:rsid w:val="00687B45"/>
    <w:rsid w:val="00687FE5"/>
    <w:rsid w:val="00690249"/>
    <w:rsid w:val="00690BA3"/>
    <w:rsid w:val="00692367"/>
    <w:rsid w:val="00692514"/>
    <w:rsid w:val="00692A13"/>
    <w:rsid w:val="00692B4F"/>
    <w:rsid w:val="00692BBA"/>
    <w:rsid w:val="00693383"/>
    <w:rsid w:val="00693A87"/>
    <w:rsid w:val="00693EA3"/>
    <w:rsid w:val="00694E62"/>
    <w:rsid w:val="00694FC8"/>
    <w:rsid w:val="006952CC"/>
    <w:rsid w:val="00695C9A"/>
    <w:rsid w:val="00695F2F"/>
    <w:rsid w:val="0069636C"/>
    <w:rsid w:val="00697129"/>
    <w:rsid w:val="006971F0"/>
    <w:rsid w:val="00697252"/>
    <w:rsid w:val="00697B9E"/>
    <w:rsid w:val="006A0010"/>
    <w:rsid w:val="006A0117"/>
    <w:rsid w:val="006A0270"/>
    <w:rsid w:val="006A0626"/>
    <w:rsid w:val="006A0999"/>
    <w:rsid w:val="006A0B9D"/>
    <w:rsid w:val="006A0CC9"/>
    <w:rsid w:val="006A0E37"/>
    <w:rsid w:val="006A0E57"/>
    <w:rsid w:val="006A11B7"/>
    <w:rsid w:val="006A1553"/>
    <w:rsid w:val="006A16AE"/>
    <w:rsid w:val="006A18F3"/>
    <w:rsid w:val="006A1BC9"/>
    <w:rsid w:val="006A2077"/>
    <w:rsid w:val="006A2D1F"/>
    <w:rsid w:val="006A2FC6"/>
    <w:rsid w:val="006A3290"/>
    <w:rsid w:val="006A34AE"/>
    <w:rsid w:val="006A3583"/>
    <w:rsid w:val="006A3F7D"/>
    <w:rsid w:val="006A408C"/>
    <w:rsid w:val="006A45F5"/>
    <w:rsid w:val="006A48D3"/>
    <w:rsid w:val="006A4A6B"/>
    <w:rsid w:val="006A4BDB"/>
    <w:rsid w:val="006A4DF0"/>
    <w:rsid w:val="006A5037"/>
    <w:rsid w:val="006A531E"/>
    <w:rsid w:val="006A5927"/>
    <w:rsid w:val="006A6722"/>
    <w:rsid w:val="006A71B8"/>
    <w:rsid w:val="006A71B9"/>
    <w:rsid w:val="006A7221"/>
    <w:rsid w:val="006A73C6"/>
    <w:rsid w:val="006A74BD"/>
    <w:rsid w:val="006A75A8"/>
    <w:rsid w:val="006A76DB"/>
    <w:rsid w:val="006A7806"/>
    <w:rsid w:val="006A7877"/>
    <w:rsid w:val="006A7A50"/>
    <w:rsid w:val="006A7E37"/>
    <w:rsid w:val="006A7E97"/>
    <w:rsid w:val="006A7F5C"/>
    <w:rsid w:val="006B0596"/>
    <w:rsid w:val="006B0C56"/>
    <w:rsid w:val="006B0F91"/>
    <w:rsid w:val="006B15B2"/>
    <w:rsid w:val="006B1A02"/>
    <w:rsid w:val="006B1C46"/>
    <w:rsid w:val="006B2076"/>
    <w:rsid w:val="006B2589"/>
    <w:rsid w:val="006B2AF1"/>
    <w:rsid w:val="006B2AF2"/>
    <w:rsid w:val="006B2CD5"/>
    <w:rsid w:val="006B2F89"/>
    <w:rsid w:val="006B33A2"/>
    <w:rsid w:val="006B37AA"/>
    <w:rsid w:val="006B392F"/>
    <w:rsid w:val="006B3A20"/>
    <w:rsid w:val="006B3D55"/>
    <w:rsid w:val="006B4541"/>
    <w:rsid w:val="006B4C02"/>
    <w:rsid w:val="006B4FC2"/>
    <w:rsid w:val="006B50BA"/>
    <w:rsid w:val="006B52EB"/>
    <w:rsid w:val="006B6107"/>
    <w:rsid w:val="006B626A"/>
    <w:rsid w:val="006B6A40"/>
    <w:rsid w:val="006B6E14"/>
    <w:rsid w:val="006B78CA"/>
    <w:rsid w:val="006C0260"/>
    <w:rsid w:val="006C0680"/>
    <w:rsid w:val="006C0E64"/>
    <w:rsid w:val="006C0EFA"/>
    <w:rsid w:val="006C1047"/>
    <w:rsid w:val="006C10C9"/>
    <w:rsid w:val="006C1627"/>
    <w:rsid w:val="006C17D5"/>
    <w:rsid w:val="006C1BF5"/>
    <w:rsid w:val="006C1D75"/>
    <w:rsid w:val="006C23FE"/>
    <w:rsid w:val="006C2784"/>
    <w:rsid w:val="006C2AD0"/>
    <w:rsid w:val="006C2DAB"/>
    <w:rsid w:val="006C2DDA"/>
    <w:rsid w:val="006C30D6"/>
    <w:rsid w:val="006C33FA"/>
    <w:rsid w:val="006C359B"/>
    <w:rsid w:val="006C3A47"/>
    <w:rsid w:val="006C3A48"/>
    <w:rsid w:val="006C3CD6"/>
    <w:rsid w:val="006C40CA"/>
    <w:rsid w:val="006C43E1"/>
    <w:rsid w:val="006C45F8"/>
    <w:rsid w:val="006C4A17"/>
    <w:rsid w:val="006C53A9"/>
    <w:rsid w:val="006C543B"/>
    <w:rsid w:val="006C5D1E"/>
    <w:rsid w:val="006C69B0"/>
    <w:rsid w:val="006C6A50"/>
    <w:rsid w:val="006C71AE"/>
    <w:rsid w:val="006C7249"/>
    <w:rsid w:val="006C7348"/>
    <w:rsid w:val="006C7A9F"/>
    <w:rsid w:val="006D0007"/>
    <w:rsid w:val="006D0290"/>
    <w:rsid w:val="006D0561"/>
    <w:rsid w:val="006D07BA"/>
    <w:rsid w:val="006D092D"/>
    <w:rsid w:val="006D0A82"/>
    <w:rsid w:val="006D0E41"/>
    <w:rsid w:val="006D129A"/>
    <w:rsid w:val="006D1D1C"/>
    <w:rsid w:val="006D2257"/>
    <w:rsid w:val="006D273D"/>
    <w:rsid w:val="006D282E"/>
    <w:rsid w:val="006D2D26"/>
    <w:rsid w:val="006D2E0B"/>
    <w:rsid w:val="006D2E8B"/>
    <w:rsid w:val="006D2EB3"/>
    <w:rsid w:val="006D30FE"/>
    <w:rsid w:val="006D315C"/>
    <w:rsid w:val="006D408A"/>
    <w:rsid w:val="006D40F2"/>
    <w:rsid w:val="006D41FC"/>
    <w:rsid w:val="006D4AF9"/>
    <w:rsid w:val="006D4B4E"/>
    <w:rsid w:val="006D4F22"/>
    <w:rsid w:val="006D5847"/>
    <w:rsid w:val="006D5A44"/>
    <w:rsid w:val="006D5AD3"/>
    <w:rsid w:val="006D5BE2"/>
    <w:rsid w:val="006D5CB9"/>
    <w:rsid w:val="006D5CC2"/>
    <w:rsid w:val="006D672D"/>
    <w:rsid w:val="006D6DCD"/>
    <w:rsid w:val="006D6DF4"/>
    <w:rsid w:val="006D7364"/>
    <w:rsid w:val="006D78D8"/>
    <w:rsid w:val="006D791B"/>
    <w:rsid w:val="006D7B76"/>
    <w:rsid w:val="006D7EC6"/>
    <w:rsid w:val="006D7F3D"/>
    <w:rsid w:val="006E049E"/>
    <w:rsid w:val="006E0583"/>
    <w:rsid w:val="006E18D7"/>
    <w:rsid w:val="006E1BF8"/>
    <w:rsid w:val="006E1D60"/>
    <w:rsid w:val="006E25FB"/>
    <w:rsid w:val="006E2A3E"/>
    <w:rsid w:val="006E2BD9"/>
    <w:rsid w:val="006E2D5B"/>
    <w:rsid w:val="006E33BB"/>
    <w:rsid w:val="006E3B4D"/>
    <w:rsid w:val="006E3B8E"/>
    <w:rsid w:val="006E3D3F"/>
    <w:rsid w:val="006E42B1"/>
    <w:rsid w:val="006E446A"/>
    <w:rsid w:val="006E4D7D"/>
    <w:rsid w:val="006E4EF2"/>
    <w:rsid w:val="006E51DF"/>
    <w:rsid w:val="006E57ED"/>
    <w:rsid w:val="006E5D9B"/>
    <w:rsid w:val="006E6261"/>
    <w:rsid w:val="006E6435"/>
    <w:rsid w:val="006E6BFE"/>
    <w:rsid w:val="006E6DB1"/>
    <w:rsid w:val="006E6F8A"/>
    <w:rsid w:val="006E7055"/>
    <w:rsid w:val="006E714B"/>
    <w:rsid w:val="006E79B9"/>
    <w:rsid w:val="006E7B59"/>
    <w:rsid w:val="006F069D"/>
    <w:rsid w:val="006F0746"/>
    <w:rsid w:val="006F16C1"/>
    <w:rsid w:val="006F1C27"/>
    <w:rsid w:val="006F1C43"/>
    <w:rsid w:val="006F2209"/>
    <w:rsid w:val="006F2308"/>
    <w:rsid w:val="006F269E"/>
    <w:rsid w:val="006F2D26"/>
    <w:rsid w:val="006F2D86"/>
    <w:rsid w:val="006F397C"/>
    <w:rsid w:val="006F3B0E"/>
    <w:rsid w:val="006F4394"/>
    <w:rsid w:val="006F4AAF"/>
    <w:rsid w:val="006F5547"/>
    <w:rsid w:val="006F5C77"/>
    <w:rsid w:val="006F652C"/>
    <w:rsid w:val="006F67A6"/>
    <w:rsid w:val="006F6ADA"/>
    <w:rsid w:val="006F6C96"/>
    <w:rsid w:val="006F6E08"/>
    <w:rsid w:val="006F75B5"/>
    <w:rsid w:val="006F7672"/>
    <w:rsid w:val="006F7AEA"/>
    <w:rsid w:val="006F7C09"/>
    <w:rsid w:val="006F7E5F"/>
    <w:rsid w:val="0070047D"/>
    <w:rsid w:val="007007DB"/>
    <w:rsid w:val="007009F0"/>
    <w:rsid w:val="00700FA9"/>
    <w:rsid w:val="007013A7"/>
    <w:rsid w:val="00701664"/>
    <w:rsid w:val="00701FB4"/>
    <w:rsid w:val="007022BA"/>
    <w:rsid w:val="007024B4"/>
    <w:rsid w:val="007028E1"/>
    <w:rsid w:val="00702BDE"/>
    <w:rsid w:val="00702D5D"/>
    <w:rsid w:val="00702DCA"/>
    <w:rsid w:val="0070304F"/>
    <w:rsid w:val="00703376"/>
    <w:rsid w:val="00704809"/>
    <w:rsid w:val="00704829"/>
    <w:rsid w:val="00704856"/>
    <w:rsid w:val="00704A08"/>
    <w:rsid w:val="007050E2"/>
    <w:rsid w:val="007051B8"/>
    <w:rsid w:val="007051CD"/>
    <w:rsid w:val="00705BE2"/>
    <w:rsid w:val="00706037"/>
    <w:rsid w:val="00706CDE"/>
    <w:rsid w:val="007076BA"/>
    <w:rsid w:val="007079F1"/>
    <w:rsid w:val="00707AA8"/>
    <w:rsid w:val="00710A09"/>
    <w:rsid w:val="00710EC3"/>
    <w:rsid w:val="0071109F"/>
    <w:rsid w:val="007113B2"/>
    <w:rsid w:val="00711602"/>
    <w:rsid w:val="00711883"/>
    <w:rsid w:val="00711ACB"/>
    <w:rsid w:val="0071211F"/>
    <w:rsid w:val="007123F8"/>
    <w:rsid w:val="00712AB0"/>
    <w:rsid w:val="00712B2C"/>
    <w:rsid w:val="00712D49"/>
    <w:rsid w:val="0071332B"/>
    <w:rsid w:val="007138E2"/>
    <w:rsid w:val="00713A1F"/>
    <w:rsid w:val="00713EB4"/>
    <w:rsid w:val="00713F7E"/>
    <w:rsid w:val="00713FE8"/>
    <w:rsid w:val="00714907"/>
    <w:rsid w:val="00714ADF"/>
    <w:rsid w:val="00714B5B"/>
    <w:rsid w:val="00714C6E"/>
    <w:rsid w:val="0071588D"/>
    <w:rsid w:val="00715EE8"/>
    <w:rsid w:val="00716347"/>
    <w:rsid w:val="00716803"/>
    <w:rsid w:val="00716DCA"/>
    <w:rsid w:val="00716E84"/>
    <w:rsid w:val="007170E3"/>
    <w:rsid w:val="007173A2"/>
    <w:rsid w:val="00717451"/>
    <w:rsid w:val="00717688"/>
    <w:rsid w:val="00717B97"/>
    <w:rsid w:val="007202AC"/>
    <w:rsid w:val="00720369"/>
    <w:rsid w:val="0072040C"/>
    <w:rsid w:val="00720455"/>
    <w:rsid w:val="007208C3"/>
    <w:rsid w:val="00720AF2"/>
    <w:rsid w:val="00721135"/>
    <w:rsid w:val="00721170"/>
    <w:rsid w:val="0072153E"/>
    <w:rsid w:val="00721E18"/>
    <w:rsid w:val="00721FAA"/>
    <w:rsid w:val="007227AC"/>
    <w:rsid w:val="00722B51"/>
    <w:rsid w:val="00722C9F"/>
    <w:rsid w:val="007232A6"/>
    <w:rsid w:val="00723918"/>
    <w:rsid w:val="00723BF2"/>
    <w:rsid w:val="00723EA0"/>
    <w:rsid w:val="00724789"/>
    <w:rsid w:val="00724D0E"/>
    <w:rsid w:val="00724FB4"/>
    <w:rsid w:val="00725060"/>
    <w:rsid w:val="007254CD"/>
    <w:rsid w:val="00726509"/>
    <w:rsid w:val="00726A2A"/>
    <w:rsid w:val="00726B86"/>
    <w:rsid w:val="00726C31"/>
    <w:rsid w:val="00726CB6"/>
    <w:rsid w:val="0072748E"/>
    <w:rsid w:val="00727782"/>
    <w:rsid w:val="00727A8A"/>
    <w:rsid w:val="00727BD2"/>
    <w:rsid w:val="00727D8D"/>
    <w:rsid w:val="00730424"/>
    <w:rsid w:val="007305C6"/>
    <w:rsid w:val="00730608"/>
    <w:rsid w:val="00730847"/>
    <w:rsid w:val="00730C21"/>
    <w:rsid w:val="0073106B"/>
    <w:rsid w:val="0073187C"/>
    <w:rsid w:val="00731976"/>
    <w:rsid w:val="00731C30"/>
    <w:rsid w:val="00731E3B"/>
    <w:rsid w:val="00731E56"/>
    <w:rsid w:val="007325D4"/>
    <w:rsid w:val="0073264B"/>
    <w:rsid w:val="00732B5C"/>
    <w:rsid w:val="00734037"/>
    <w:rsid w:val="007341CE"/>
    <w:rsid w:val="00734A25"/>
    <w:rsid w:val="00734CF5"/>
    <w:rsid w:val="00735241"/>
    <w:rsid w:val="007352DF"/>
    <w:rsid w:val="007358EC"/>
    <w:rsid w:val="00735A13"/>
    <w:rsid w:val="00735B23"/>
    <w:rsid w:val="007363B5"/>
    <w:rsid w:val="00736449"/>
    <w:rsid w:val="007366F6"/>
    <w:rsid w:val="00736AFB"/>
    <w:rsid w:val="00737120"/>
    <w:rsid w:val="007378F8"/>
    <w:rsid w:val="00737B27"/>
    <w:rsid w:val="00740BDC"/>
    <w:rsid w:val="007412F8"/>
    <w:rsid w:val="00741F9C"/>
    <w:rsid w:val="00742235"/>
    <w:rsid w:val="007428C7"/>
    <w:rsid w:val="007428EE"/>
    <w:rsid w:val="007429D9"/>
    <w:rsid w:val="00742AA3"/>
    <w:rsid w:val="00742BED"/>
    <w:rsid w:val="007438EF"/>
    <w:rsid w:val="00744A6D"/>
    <w:rsid w:val="00744C0A"/>
    <w:rsid w:val="00745341"/>
    <w:rsid w:val="00745F88"/>
    <w:rsid w:val="00746371"/>
    <w:rsid w:val="00746399"/>
    <w:rsid w:val="00746650"/>
    <w:rsid w:val="00746F7A"/>
    <w:rsid w:val="0074724D"/>
    <w:rsid w:val="007475FF"/>
    <w:rsid w:val="00747DC5"/>
    <w:rsid w:val="0075019E"/>
    <w:rsid w:val="0075024D"/>
    <w:rsid w:val="007502F5"/>
    <w:rsid w:val="007505B6"/>
    <w:rsid w:val="00750D1F"/>
    <w:rsid w:val="00750ED7"/>
    <w:rsid w:val="00751464"/>
    <w:rsid w:val="007516CA"/>
    <w:rsid w:val="007517D3"/>
    <w:rsid w:val="00752325"/>
    <w:rsid w:val="00753BC7"/>
    <w:rsid w:val="0075431E"/>
    <w:rsid w:val="00755144"/>
    <w:rsid w:val="0075560C"/>
    <w:rsid w:val="00756499"/>
    <w:rsid w:val="00756EF5"/>
    <w:rsid w:val="0075732B"/>
    <w:rsid w:val="0075745C"/>
    <w:rsid w:val="00757970"/>
    <w:rsid w:val="00757A2F"/>
    <w:rsid w:val="007600F6"/>
    <w:rsid w:val="007603F1"/>
    <w:rsid w:val="0076049E"/>
    <w:rsid w:val="0076078E"/>
    <w:rsid w:val="00760838"/>
    <w:rsid w:val="007608D9"/>
    <w:rsid w:val="00760EAA"/>
    <w:rsid w:val="00761691"/>
    <w:rsid w:val="00761906"/>
    <w:rsid w:val="00762126"/>
    <w:rsid w:val="007626DF"/>
    <w:rsid w:val="007627ED"/>
    <w:rsid w:val="00762F97"/>
    <w:rsid w:val="00762FF4"/>
    <w:rsid w:val="007635E5"/>
    <w:rsid w:val="007635EA"/>
    <w:rsid w:val="00763763"/>
    <w:rsid w:val="00763AB6"/>
    <w:rsid w:val="00763F5F"/>
    <w:rsid w:val="0076407E"/>
    <w:rsid w:val="0076454C"/>
    <w:rsid w:val="00764845"/>
    <w:rsid w:val="0076484A"/>
    <w:rsid w:val="00764893"/>
    <w:rsid w:val="00764920"/>
    <w:rsid w:val="00764A5F"/>
    <w:rsid w:val="00764C03"/>
    <w:rsid w:val="00764E3F"/>
    <w:rsid w:val="00764F88"/>
    <w:rsid w:val="00765136"/>
    <w:rsid w:val="007658F2"/>
    <w:rsid w:val="00765947"/>
    <w:rsid w:val="00765AC9"/>
    <w:rsid w:val="00765B2F"/>
    <w:rsid w:val="00766159"/>
    <w:rsid w:val="00766350"/>
    <w:rsid w:val="007665AD"/>
    <w:rsid w:val="00766B89"/>
    <w:rsid w:val="00767233"/>
    <w:rsid w:val="0076763E"/>
    <w:rsid w:val="007677F9"/>
    <w:rsid w:val="00767C61"/>
    <w:rsid w:val="00770384"/>
    <w:rsid w:val="007704B7"/>
    <w:rsid w:val="007707D8"/>
    <w:rsid w:val="00770815"/>
    <w:rsid w:val="00770C3E"/>
    <w:rsid w:val="00770E9B"/>
    <w:rsid w:val="007712E3"/>
    <w:rsid w:val="00771A9A"/>
    <w:rsid w:val="00771D0D"/>
    <w:rsid w:val="007720E3"/>
    <w:rsid w:val="00772333"/>
    <w:rsid w:val="007727FB"/>
    <w:rsid w:val="00772962"/>
    <w:rsid w:val="00772E9F"/>
    <w:rsid w:val="00772F65"/>
    <w:rsid w:val="0077382B"/>
    <w:rsid w:val="00773C8B"/>
    <w:rsid w:val="00774020"/>
    <w:rsid w:val="0077525A"/>
    <w:rsid w:val="00775CF4"/>
    <w:rsid w:val="007764F1"/>
    <w:rsid w:val="00776A09"/>
    <w:rsid w:val="0077767D"/>
    <w:rsid w:val="007779E5"/>
    <w:rsid w:val="00777A19"/>
    <w:rsid w:val="00777C27"/>
    <w:rsid w:val="00777CFB"/>
    <w:rsid w:val="00777FC3"/>
    <w:rsid w:val="007800D6"/>
    <w:rsid w:val="0078030A"/>
    <w:rsid w:val="00780458"/>
    <w:rsid w:val="00780D92"/>
    <w:rsid w:val="00781978"/>
    <w:rsid w:val="00782397"/>
    <w:rsid w:val="0078243B"/>
    <w:rsid w:val="00782914"/>
    <w:rsid w:val="00782A1F"/>
    <w:rsid w:val="0078304A"/>
    <w:rsid w:val="0078305E"/>
    <w:rsid w:val="00783F81"/>
    <w:rsid w:val="007841F0"/>
    <w:rsid w:val="00784385"/>
    <w:rsid w:val="007845C9"/>
    <w:rsid w:val="0078469E"/>
    <w:rsid w:val="00784863"/>
    <w:rsid w:val="007848A7"/>
    <w:rsid w:val="00784D90"/>
    <w:rsid w:val="00784ED6"/>
    <w:rsid w:val="0078509B"/>
    <w:rsid w:val="00785218"/>
    <w:rsid w:val="007854C5"/>
    <w:rsid w:val="00785E42"/>
    <w:rsid w:val="007861B0"/>
    <w:rsid w:val="00786955"/>
    <w:rsid w:val="007875BE"/>
    <w:rsid w:val="007876CB"/>
    <w:rsid w:val="007878BE"/>
    <w:rsid w:val="00787A0B"/>
    <w:rsid w:val="00787B2E"/>
    <w:rsid w:val="00787E99"/>
    <w:rsid w:val="00790035"/>
    <w:rsid w:val="00790093"/>
    <w:rsid w:val="00790221"/>
    <w:rsid w:val="007907EF"/>
    <w:rsid w:val="00790AC0"/>
    <w:rsid w:val="0079143C"/>
    <w:rsid w:val="007917A6"/>
    <w:rsid w:val="0079193F"/>
    <w:rsid w:val="00791A6C"/>
    <w:rsid w:val="00791B08"/>
    <w:rsid w:val="0079203A"/>
    <w:rsid w:val="007920D6"/>
    <w:rsid w:val="0079210F"/>
    <w:rsid w:val="00792617"/>
    <w:rsid w:val="00793137"/>
    <w:rsid w:val="007933DA"/>
    <w:rsid w:val="00793A80"/>
    <w:rsid w:val="0079402A"/>
    <w:rsid w:val="0079416D"/>
    <w:rsid w:val="0079432F"/>
    <w:rsid w:val="007944BE"/>
    <w:rsid w:val="00794687"/>
    <w:rsid w:val="00794C6F"/>
    <w:rsid w:val="007950E1"/>
    <w:rsid w:val="007954A7"/>
    <w:rsid w:val="007954BE"/>
    <w:rsid w:val="00795E8A"/>
    <w:rsid w:val="00795F3A"/>
    <w:rsid w:val="00795FDB"/>
    <w:rsid w:val="00797076"/>
    <w:rsid w:val="00797597"/>
    <w:rsid w:val="007975EF"/>
    <w:rsid w:val="00797897"/>
    <w:rsid w:val="007A01BA"/>
    <w:rsid w:val="007A02EE"/>
    <w:rsid w:val="007A03CC"/>
    <w:rsid w:val="007A09F8"/>
    <w:rsid w:val="007A111D"/>
    <w:rsid w:val="007A1165"/>
    <w:rsid w:val="007A14DF"/>
    <w:rsid w:val="007A15D5"/>
    <w:rsid w:val="007A1817"/>
    <w:rsid w:val="007A2537"/>
    <w:rsid w:val="007A28BB"/>
    <w:rsid w:val="007A2AF8"/>
    <w:rsid w:val="007A2E0A"/>
    <w:rsid w:val="007A3140"/>
    <w:rsid w:val="007A3185"/>
    <w:rsid w:val="007A33C7"/>
    <w:rsid w:val="007A3E9C"/>
    <w:rsid w:val="007A3F29"/>
    <w:rsid w:val="007A46B7"/>
    <w:rsid w:val="007A5097"/>
    <w:rsid w:val="007A5571"/>
    <w:rsid w:val="007A5F9B"/>
    <w:rsid w:val="007A6064"/>
    <w:rsid w:val="007A68E7"/>
    <w:rsid w:val="007A7B60"/>
    <w:rsid w:val="007A7FC9"/>
    <w:rsid w:val="007B02B6"/>
    <w:rsid w:val="007B1117"/>
    <w:rsid w:val="007B11E9"/>
    <w:rsid w:val="007B1551"/>
    <w:rsid w:val="007B16A7"/>
    <w:rsid w:val="007B1837"/>
    <w:rsid w:val="007B2124"/>
    <w:rsid w:val="007B3A5B"/>
    <w:rsid w:val="007B3C20"/>
    <w:rsid w:val="007B3C85"/>
    <w:rsid w:val="007B3EFC"/>
    <w:rsid w:val="007B3FE4"/>
    <w:rsid w:val="007B4141"/>
    <w:rsid w:val="007B4E07"/>
    <w:rsid w:val="007B5496"/>
    <w:rsid w:val="007B575F"/>
    <w:rsid w:val="007B5886"/>
    <w:rsid w:val="007B58E0"/>
    <w:rsid w:val="007B60D7"/>
    <w:rsid w:val="007B6100"/>
    <w:rsid w:val="007B6298"/>
    <w:rsid w:val="007B7045"/>
    <w:rsid w:val="007B70C2"/>
    <w:rsid w:val="007B75B2"/>
    <w:rsid w:val="007B75C3"/>
    <w:rsid w:val="007B777F"/>
    <w:rsid w:val="007B7921"/>
    <w:rsid w:val="007C040C"/>
    <w:rsid w:val="007C0D29"/>
    <w:rsid w:val="007C1428"/>
    <w:rsid w:val="007C14C2"/>
    <w:rsid w:val="007C175A"/>
    <w:rsid w:val="007C1A84"/>
    <w:rsid w:val="007C1BF0"/>
    <w:rsid w:val="007C1CF8"/>
    <w:rsid w:val="007C1F3A"/>
    <w:rsid w:val="007C1F3D"/>
    <w:rsid w:val="007C20F4"/>
    <w:rsid w:val="007C2860"/>
    <w:rsid w:val="007C2A2E"/>
    <w:rsid w:val="007C3894"/>
    <w:rsid w:val="007C3BC5"/>
    <w:rsid w:val="007C3F87"/>
    <w:rsid w:val="007C409D"/>
    <w:rsid w:val="007C4A60"/>
    <w:rsid w:val="007C4B09"/>
    <w:rsid w:val="007C4CA1"/>
    <w:rsid w:val="007C4D3F"/>
    <w:rsid w:val="007C561C"/>
    <w:rsid w:val="007C581F"/>
    <w:rsid w:val="007C586A"/>
    <w:rsid w:val="007C5C48"/>
    <w:rsid w:val="007C5F84"/>
    <w:rsid w:val="007C6CCD"/>
    <w:rsid w:val="007C77E9"/>
    <w:rsid w:val="007D03A4"/>
    <w:rsid w:val="007D0EB3"/>
    <w:rsid w:val="007D11CD"/>
    <w:rsid w:val="007D13B6"/>
    <w:rsid w:val="007D16EB"/>
    <w:rsid w:val="007D1DE4"/>
    <w:rsid w:val="007D21A9"/>
    <w:rsid w:val="007D2AA0"/>
    <w:rsid w:val="007D2DE5"/>
    <w:rsid w:val="007D2E00"/>
    <w:rsid w:val="007D2F97"/>
    <w:rsid w:val="007D37A4"/>
    <w:rsid w:val="007D38F0"/>
    <w:rsid w:val="007D4293"/>
    <w:rsid w:val="007D42AD"/>
    <w:rsid w:val="007D4ED2"/>
    <w:rsid w:val="007D511D"/>
    <w:rsid w:val="007D5735"/>
    <w:rsid w:val="007D5C52"/>
    <w:rsid w:val="007D60C3"/>
    <w:rsid w:val="007D6DAF"/>
    <w:rsid w:val="007D799E"/>
    <w:rsid w:val="007D79F0"/>
    <w:rsid w:val="007E0278"/>
    <w:rsid w:val="007E05D0"/>
    <w:rsid w:val="007E07BC"/>
    <w:rsid w:val="007E0919"/>
    <w:rsid w:val="007E0D12"/>
    <w:rsid w:val="007E0DAB"/>
    <w:rsid w:val="007E0F5A"/>
    <w:rsid w:val="007E118C"/>
    <w:rsid w:val="007E1AD7"/>
    <w:rsid w:val="007E1CE4"/>
    <w:rsid w:val="007E1FB0"/>
    <w:rsid w:val="007E3047"/>
    <w:rsid w:val="007E3270"/>
    <w:rsid w:val="007E37E4"/>
    <w:rsid w:val="007E3F4F"/>
    <w:rsid w:val="007E4723"/>
    <w:rsid w:val="007E48B9"/>
    <w:rsid w:val="007E5847"/>
    <w:rsid w:val="007E5B36"/>
    <w:rsid w:val="007E5C09"/>
    <w:rsid w:val="007E60F3"/>
    <w:rsid w:val="007E62E2"/>
    <w:rsid w:val="007E63B0"/>
    <w:rsid w:val="007E65A1"/>
    <w:rsid w:val="007E6651"/>
    <w:rsid w:val="007E6823"/>
    <w:rsid w:val="007E6A5A"/>
    <w:rsid w:val="007E7781"/>
    <w:rsid w:val="007F08E9"/>
    <w:rsid w:val="007F0B96"/>
    <w:rsid w:val="007F0C84"/>
    <w:rsid w:val="007F132B"/>
    <w:rsid w:val="007F1438"/>
    <w:rsid w:val="007F16E1"/>
    <w:rsid w:val="007F1FEF"/>
    <w:rsid w:val="007F2681"/>
    <w:rsid w:val="007F268B"/>
    <w:rsid w:val="007F276E"/>
    <w:rsid w:val="007F29F4"/>
    <w:rsid w:val="007F31CE"/>
    <w:rsid w:val="007F31F2"/>
    <w:rsid w:val="007F3567"/>
    <w:rsid w:val="007F39B6"/>
    <w:rsid w:val="007F39DD"/>
    <w:rsid w:val="007F4678"/>
    <w:rsid w:val="007F47EC"/>
    <w:rsid w:val="007F4B02"/>
    <w:rsid w:val="007F4E12"/>
    <w:rsid w:val="007F4E46"/>
    <w:rsid w:val="007F4E68"/>
    <w:rsid w:val="007F529F"/>
    <w:rsid w:val="007F560F"/>
    <w:rsid w:val="007F5636"/>
    <w:rsid w:val="007F5822"/>
    <w:rsid w:val="007F5B83"/>
    <w:rsid w:val="007F5C84"/>
    <w:rsid w:val="007F5C8A"/>
    <w:rsid w:val="007F5DAB"/>
    <w:rsid w:val="007F5DCB"/>
    <w:rsid w:val="007F5EF9"/>
    <w:rsid w:val="007F62E2"/>
    <w:rsid w:val="007F659F"/>
    <w:rsid w:val="007F67B7"/>
    <w:rsid w:val="007F6BA4"/>
    <w:rsid w:val="007F6DC5"/>
    <w:rsid w:val="007F7419"/>
    <w:rsid w:val="007F7759"/>
    <w:rsid w:val="00800185"/>
    <w:rsid w:val="00801308"/>
    <w:rsid w:val="0080143E"/>
    <w:rsid w:val="0080162A"/>
    <w:rsid w:val="00801840"/>
    <w:rsid w:val="0080190C"/>
    <w:rsid w:val="00801AFE"/>
    <w:rsid w:val="00801BAE"/>
    <w:rsid w:val="00801E07"/>
    <w:rsid w:val="00801E68"/>
    <w:rsid w:val="00801F43"/>
    <w:rsid w:val="00802199"/>
    <w:rsid w:val="00802491"/>
    <w:rsid w:val="00802A2B"/>
    <w:rsid w:val="00803A23"/>
    <w:rsid w:val="00803C89"/>
    <w:rsid w:val="00803CD5"/>
    <w:rsid w:val="00803FEB"/>
    <w:rsid w:val="0080418C"/>
    <w:rsid w:val="008044E5"/>
    <w:rsid w:val="008056A6"/>
    <w:rsid w:val="00805702"/>
    <w:rsid w:val="008061BC"/>
    <w:rsid w:val="008061E2"/>
    <w:rsid w:val="00806265"/>
    <w:rsid w:val="00806388"/>
    <w:rsid w:val="0080659F"/>
    <w:rsid w:val="00806BC1"/>
    <w:rsid w:val="008072D1"/>
    <w:rsid w:val="00807718"/>
    <w:rsid w:val="008078CB"/>
    <w:rsid w:val="00807C66"/>
    <w:rsid w:val="00807E3E"/>
    <w:rsid w:val="0081055B"/>
    <w:rsid w:val="008106F4"/>
    <w:rsid w:val="00810E9A"/>
    <w:rsid w:val="00811177"/>
    <w:rsid w:val="00811553"/>
    <w:rsid w:val="0081169E"/>
    <w:rsid w:val="0081245F"/>
    <w:rsid w:val="008128BF"/>
    <w:rsid w:val="00812B9B"/>
    <w:rsid w:val="00812DBF"/>
    <w:rsid w:val="00813127"/>
    <w:rsid w:val="0081312A"/>
    <w:rsid w:val="0081346E"/>
    <w:rsid w:val="00813860"/>
    <w:rsid w:val="0081387E"/>
    <w:rsid w:val="00813CBF"/>
    <w:rsid w:val="00814692"/>
    <w:rsid w:val="008149CA"/>
    <w:rsid w:val="00814BEE"/>
    <w:rsid w:val="008152DC"/>
    <w:rsid w:val="008153D4"/>
    <w:rsid w:val="00815DED"/>
    <w:rsid w:val="0081622A"/>
    <w:rsid w:val="00816EE5"/>
    <w:rsid w:val="008172FE"/>
    <w:rsid w:val="00817471"/>
    <w:rsid w:val="008204C9"/>
    <w:rsid w:val="008204FC"/>
    <w:rsid w:val="00820AF0"/>
    <w:rsid w:val="008210BC"/>
    <w:rsid w:val="008210CD"/>
    <w:rsid w:val="00821736"/>
    <w:rsid w:val="00821962"/>
    <w:rsid w:val="00821975"/>
    <w:rsid w:val="00821ADE"/>
    <w:rsid w:val="00821AFF"/>
    <w:rsid w:val="00821E95"/>
    <w:rsid w:val="00822088"/>
    <w:rsid w:val="008220DF"/>
    <w:rsid w:val="008221C0"/>
    <w:rsid w:val="0082235B"/>
    <w:rsid w:val="0082268A"/>
    <w:rsid w:val="008227A1"/>
    <w:rsid w:val="00822CD7"/>
    <w:rsid w:val="0082304F"/>
    <w:rsid w:val="008231B4"/>
    <w:rsid w:val="008231C6"/>
    <w:rsid w:val="008231E5"/>
    <w:rsid w:val="00823503"/>
    <w:rsid w:val="008238EF"/>
    <w:rsid w:val="00823942"/>
    <w:rsid w:val="00823C08"/>
    <w:rsid w:val="00823C59"/>
    <w:rsid w:val="00823D53"/>
    <w:rsid w:val="00823D70"/>
    <w:rsid w:val="0082425A"/>
    <w:rsid w:val="0082471B"/>
    <w:rsid w:val="008253FE"/>
    <w:rsid w:val="00825462"/>
    <w:rsid w:val="008256F3"/>
    <w:rsid w:val="0082579C"/>
    <w:rsid w:val="008259AD"/>
    <w:rsid w:val="00825AC9"/>
    <w:rsid w:val="00825B39"/>
    <w:rsid w:val="00825E02"/>
    <w:rsid w:val="0082622A"/>
    <w:rsid w:val="008262FD"/>
    <w:rsid w:val="008263F9"/>
    <w:rsid w:val="00826AAE"/>
    <w:rsid w:val="00827229"/>
    <w:rsid w:val="0082798D"/>
    <w:rsid w:val="008279E4"/>
    <w:rsid w:val="00827A0A"/>
    <w:rsid w:val="00830720"/>
    <w:rsid w:val="00830B41"/>
    <w:rsid w:val="00831BBD"/>
    <w:rsid w:val="008321A9"/>
    <w:rsid w:val="008321E0"/>
    <w:rsid w:val="008327F2"/>
    <w:rsid w:val="00832C98"/>
    <w:rsid w:val="00833296"/>
    <w:rsid w:val="00833500"/>
    <w:rsid w:val="00833513"/>
    <w:rsid w:val="0083358D"/>
    <w:rsid w:val="00833FBE"/>
    <w:rsid w:val="00834059"/>
    <w:rsid w:val="00834165"/>
    <w:rsid w:val="008348AF"/>
    <w:rsid w:val="008348F5"/>
    <w:rsid w:val="0083498D"/>
    <w:rsid w:val="00834FED"/>
    <w:rsid w:val="00835833"/>
    <w:rsid w:val="00835FFE"/>
    <w:rsid w:val="008364D5"/>
    <w:rsid w:val="008369D3"/>
    <w:rsid w:val="00836C02"/>
    <w:rsid w:val="00836E9F"/>
    <w:rsid w:val="00836ED3"/>
    <w:rsid w:val="008370A6"/>
    <w:rsid w:val="0083752A"/>
    <w:rsid w:val="0083762C"/>
    <w:rsid w:val="008377D8"/>
    <w:rsid w:val="00837A77"/>
    <w:rsid w:val="00837D90"/>
    <w:rsid w:val="008401F8"/>
    <w:rsid w:val="00840493"/>
    <w:rsid w:val="00840686"/>
    <w:rsid w:val="00840836"/>
    <w:rsid w:val="00840D4C"/>
    <w:rsid w:val="00841170"/>
    <w:rsid w:val="008418A2"/>
    <w:rsid w:val="00841E71"/>
    <w:rsid w:val="00841E79"/>
    <w:rsid w:val="008421E6"/>
    <w:rsid w:val="008422EE"/>
    <w:rsid w:val="00842548"/>
    <w:rsid w:val="00842669"/>
    <w:rsid w:val="00843CB7"/>
    <w:rsid w:val="00844617"/>
    <w:rsid w:val="00844ED0"/>
    <w:rsid w:val="00844FE4"/>
    <w:rsid w:val="00845399"/>
    <w:rsid w:val="00845733"/>
    <w:rsid w:val="0084585E"/>
    <w:rsid w:val="0084613E"/>
    <w:rsid w:val="008465CE"/>
    <w:rsid w:val="00846732"/>
    <w:rsid w:val="00846CB4"/>
    <w:rsid w:val="00846CFB"/>
    <w:rsid w:val="00847045"/>
    <w:rsid w:val="008475DF"/>
    <w:rsid w:val="0084778F"/>
    <w:rsid w:val="00847B4D"/>
    <w:rsid w:val="00847ECC"/>
    <w:rsid w:val="008502C4"/>
    <w:rsid w:val="0085100C"/>
    <w:rsid w:val="0085124F"/>
    <w:rsid w:val="0085154B"/>
    <w:rsid w:val="00851BFE"/>
    <w:rsid w:val="00852C42"/>
    <w:rsid w:val="00852F45"/>
    <w:rsid w:val="008536DF"/>
    <w:rsid w:val="008537CB"/>
    <w:rsid w:val="00853807"/>
    <w:rsid w:val="00853845"/>
    <w:rsid w:val="00854416"/>
    <w:rsid w:val="00854BEC"/>
    <w:rsid w:val="00854FD9"/>
    <w:rsid w:val="00855259"/>
    <w:rsid w:val="00855CFF"/>
    <w:rsid w:val="00855E85"/>
    <w:rsid w:val="00855F26"/>
    <w:rsid w:val="008566D3"/>
    <w:rsid w:val="00856932"/>
    <w:rsid w:val="00856E7E"/>
    <w:rsid w:val="0085710F"/>
    <w:rsid w:val="00857745"/>
    <w:rsid w:val="008578CC"/>
    <w:rsid w:val="008607C6"/>
    <w:rsid w:val="00860A0B"/>
    <w:rsid w:val="00860B8F"/>
    <w:rsid w:val="0086113D"/>
    <w:rsid w:val="00861394"/>
    <w:rsid w:val="008613B9"/>
    <w:rsid w:val="00861439"/>
    <w:rsid w:val="00861EE7"/>
    <w:rsid w:val="00862013"/>
    <w:rsid w:val="00862E39"/>
    <w:rsid w:val="00863943"/>
    <w:rsid w:val="00863B86"/>
    <w:rsid w:val="0086470D"/>
    <w:rsid w:val="00864CAC"/>
    <w:rsid w:val="00865659"/>
    <w:rsid w:val="00865CFC"/>
    <w:rsid w:val="0086660D"/>
    <w:rsid w:val="008669C2"/>
    <w:rsid w:val="00866C02"/>
    <w:rsid w:val="00866D32"/>
    <w:rsid w:val="00866EA6"/>
    <w:rsid w:val="008671B7"/>
    <w:rsid w:val="00867AA3"/>
    <w:rsid w:val="00867DAB"/>
    <w:rsid w:val="00867E50"/>
    <w:rsid w:val="008706CC"/>
    <w:rsid w:val="0087076C"/>
    <w:rsid w:val="008708B0"/>
    <w:rsid w:val="00871607"/>
    <w:rsid w:val="0087177D"/>
    <w:rsid w:val="00871E01"/>
    <w:rsid w:val="00872738"/>
    <w:rsid w:val="00872A4D"/>
    <w:rsid w:val="00873193"/>
    <w:rsid w:val="00873934"/>
    <w:rsid w:val="00873D32"/>
    <w:rsid w:val="00873E56"/>
    <w:rsid w:val="00874913"/>
    <w:rsid w:val="00874998"/>
    <w:rsid w:val="0087557A"/>
    <w:rsid w:val="0087558C"/>
    <w:rsid w:val="0087588F"/>
    <w:rsid w:val="0087639B"/>
    <w:rsid w:val="00876714"/>
    <w:rsid w:val="008769A7"/>
    <w:rsid w:val="008769CA"/>
    <w:rsid w:val="00877024"/>
    <w:rsid w:val="0087703F"/>
    <w:rsid w:val="00877585"/>
    <w:rsid w:val="00877CE0"/>
    <w:rsid w:val="008807D6"/>
    <w:rsid w:val="00880919"/>
    <w:rsid w:val="00880ACE"/>
    <w:rsid w:val="00880D15"/>
    <w:rsid w:val="00880DAE"/>
    <w:rsid w:val="008810B3"/>
    <w:rsid w:val="0088184B"/>
    <w:rsid w:val="00881F5E"/>
    <w:rsid w:val="00882214"/>
    <w:rsid w:val="0088226A"/>
    <w:rsid w:val="00882B1C"/>
    <w:rsid w:val="0088300F"/>
    <w:rsid w:val="00883198"/>
    <w:rsid w:val="008832C0"/>
    <w:rsid w:val="008836D1"/>
    <w:rsid w:val="008839ED"/>
    <w:rsid w:val="008844F8"/>
    <w:rsid w:val="00884767"/>
    <w:rsid w:val="00884E04"/>
    <w:rsid w:val="008851E1"/>
    <w:rsid w:val="008859E8"/>
    <w:rsid w:val="00885E03"/>
    <w:rsid w:val="00885EC6"/>
    <w:rsid w:val="00886349"/>
    <w:rsid w:val="00886890"/>
    <w:rsid w:val="008868BF"/>
    <w:rsid w:val="00886FAF"/>
    <w:rsid w:val="00886FE3"/>
    <w:rsid w:val="00887BDF"/>
    <w:rsid w:val="00887F6D"/>
    <w:rsid w:val="008904C9"/>
    <w:rsid w:val="00890989"/>
    <w:rsid w:val="00890A48"/>
    <w:rsid w:val="00891341"/>
    <w:rsid w:val="008915D0"/>
    <w:rsid w:val="00891775"/>
    <w:rsid w:val="00892199"/>
    <w:rsid w:val="0089249A"/>
    <w:rsid w:val="00892903"/>
    <w:rsid w:val="0089294F"/>
    <w:rsid w:val="00892B27"/>
    <w:rsid w:val="00892C82"/>
    <w:rsid w:val="00892D2A"/>
    <w:rsid w:val="00892E45"/>
    <w:rsid w:val="00893620"/>
    <w:rsid w:val="00893657"/>
    <w:rsid w:val="008936DC"/>
    <w:rsid w:val="00893741"/>
    <w:rsid w:val="008938F7"/>
    <w:rsid w:val="00893914"/>
    <w:rsid w:val="00893BC5"/>
    <w:rsid w:val="008950A2"/>
    <w:rsid w:val="00895EF8"/>
    <w:rsid w:val="00895F73"/>
    <w:rsid w:val="00895FBC"/>
    <w:rsid w:val="0089630D"/>
    <w:rsid w:val="00896A90"/>
    <w:rsid w:val="008977D3"/>
    <w:rsid w:val="008977FD"/>
    <w:rsid w:val="008A0788"/>
    <w:rsid w:val="008A0AD1"/>
    <w:rsid w:val="008A10FA"/>
    <w:rsid w:val="008A1758"/>
    <w:rsid w:val="008A1EF5"/>
    <w:rsid w:val="008A2194"/>
    <w:rsid w:val="008A2644"/>
    <w:rsid w:val="008A267C"/>
    <w:rsid w:val="008A29BA"/>
    <w:rsid w:val="008A2A9B"/>
    <w:rsid w:val="008A312D"/>
    <w:rsid w:val="008A31BD"/>
    <w:rsid w:val="008A328B"/>
    <w:rsid w:val="008A3535"/>
    <w:rsid w:val="008A3C17"/>
    <w:rsid w:val="008A3E51"/>
    <w:rsid w:val="008A4083"/>
    <w:rsid w:val="008A45F4"/>
    <w:rsid w:val="008A4962"/>
    <w:rsid w:val="008A4B22"/>
    <w:rsid w:val="008A4BC2"/>
    <w:rsid w:val="008A52AF"/>
    <w:rsid w:val="008A5F27"/>
    <w:rsid w:val="008A6A2A"/>
    <w:rsid w:val="008A6A4F"/>
    <w:rsid w:val="008A6C38"/>
    <w:rsid w:val="008A6F7A"/>
    <w:rsid w:val="008A6FC1"/>
    <w:rsid w:val="008A73BC"/>
    <w:rsid w:val="008A778A"/>
    <w:rsid w:val="008A77A5"/>
    <w:rsid w:val="008A7EBF"/>
    <w:rsid w:val="008B035D"/>
    <w:rsid w:val="008B0687"/>
    <w:rsid w:val="008B12AD"/>
    <w:rsid w:val="008B13B0"/>
    <w:rsid w:val="008B1C72"/>
    <w:rsid w:val="008B1E62"/>
    <w:rsid w:val="008B1F45"/>
    <w:rsid w:val="008B34E8"/>
    <w:rsid w:val="008B3DF9"/>
    <w:rsid w:val="008B4133"/>
    <w:rsid w:val="008B443E"/>
    <w:rsid w:val="008B4B41"/>
    <w:rsid w:val="008B4F4D"/>
    <w:rsid w:val="008B514B"/>
    <w:rsid w:val="008B520B"/>
    <w:rsid w:val="008B5307"/>
    <w:rsid w:val="008B5449"/>
    <w:rsid w:val="008B5779"/>
    <w:rsid w:val="008B590B"/>
    <w:rsid w:val="008B5EB7"/>
    <w:rsid w:val="008B6011"/>
    <w:rsid w:val="008B6B5F"/>
    <w:rsid w:val="008B6BE9"/>
    <w:rsid w:val="008B6F25"/>
    <w:rsid w:val="008B72CD"/>
    <w:rsid w:val="008B72E5"/>
    <w:rsid w:val="008B7AAC"/>
    <w:rsid w:val="008B7B9F"/>
    <w:rsid w:val="008B7CD5"/>
    <w:rsid w:val="008B7F95"/>
    <w:rsid w:val="008C0040"/>
    <w:rsid w:val="008C0248"/>
    <w:rsid w:val="008C045D"/>
    <w:rsid w:val="008C06B6"/>
    <w:rsid w:val="008C0C55"/>
    <w:rsid w:val="008C0CF7"/>
    <w:rsid w:val="008C0D91"/>
    <w:rsid w:val="008C1209"/>
    <w:rsid w:val="008C14DE"/>
    <w:rsid w:val="008C1881"/>
    <w:rsid w:val="008C223A"/>
    <w:rsid w:val="008C23AF"/>
    <w:rsid w:val="008C2726"/>
    <w:rsid w:val="008C2D10"/>
    <w:rsid w:val="008C2EE5"/>
    <w:rsid w:val="008C3082"/>
    <w:rsid w:val="008C348D"/>
    <w:rsid w:val="008C3512"/>
    <w:rsid w:val="008C37B2"/>
    <w:rsid w:val="008C4417"/>
    <w:rsid w:val="008C4BCC"/>
    <w:rsid w:val="008C4DC0"/>
    <w:rsid w:val="008C4FE5"/>
    <w:rsid w:val="008C54CF"/>
    <w:rsid w:val="008C5848"/>
    <w:rsid w:val="008C59D3"/>
    <w:rsid w:val="008C5A70"/>
    <w:rsid w:val="008C5DF8"/>
    <w:rsid w:val="008C61A9"/>
    <w:rsid w:val="008C67CD"/>
    <w:rsid w:val="008C68CA"/>
    <w:rsid w:val="008C70E3"/>
    <w:rsid w:val="008C719E"/>
    <w:rsid w:val="008C7445"/>
    <w:rsid w:val="008D0304"/>
    <w:rsid w:val="008D04DD"/>
    <w:rsid w:val="008D0540"/>
    <w:rsid w:val="008D05A9"/>
    <w:rsid w:val="008D0A8D"/>
    <w:rsid w:val="008D112E"/>
    <w:rsid w:val="008D1605"/>
    <w:rsid w:val="008D1817"/>
    <w:rsid w:val="008D232C"/>
    <w:rsid w:val="008D24CC"/>
    <w:rsid w:val="008D266E"/>
    <w:rsid w:val="008D27D7"/>
    <w:rsid w:val="008D29DF"/>
    <w:rsid w:val="008D2ABA"/>
    <w:rsid w:val="008D2B7B"/>
    <w:rsid w:val="008D2D72"/>
    <w:rsid w:val="008D2F0C"/>
    <w:rsid w:val="008D2F90"/>
    <w:rsid w:val="008D3039"/>
    <w:rsid w:val="008D337F"/>
    <w:rsid w:val="008D35D2"/>
    <w:rsid w:val="008D3DC9"/>
    <w:rsid w:val="008D447A"/>
    <w:rsid w:val="008D48DC"/>
    <w:rsid w:val="008D4A77"/>
    <w:rsid w:val="008D570D"/>
    <w:rsid w:val="008D5C7D"/>
    <w:rsid w:val="008D6028"/>
    <w:rsid w:val="008D69C5"/>
    <w:rsid w:val="008D6D42"/>
    <w:rsid w:val="008D6EC8"/>
    <w:rsid w:val="008D6F23"/>
    <w:rsid w:val="008D750D"/>
    <w:rsid w:val="008D7936"/>
    <w:rsid w:val="008D7BB0"/>
    <w:rsid w:val="008D7C09"/>
    <w:rsid w:val="008D7DF0"/>
    <w:rsid w:val="008E0126"/>
    <w:rsid w:val="008E0BEE"/>
    <w:rsid w:val="008E0CDB"/>
    <w:rsid w:val="008E1272"/>
    <w:rsid w:val="008E14EE"/>
    <w:rsid w:val="008E1765"/>
    <w:rsid w:val="008E1E5D"/>
    <w:rsid w:val="008E208F"/>
    <w:rsid w:val="008E2587"/>
    <w:rsid w:val="008E2B64"/>
    <w:rsid w:val="008E2BF6"/>
    <w:rsid w:val="008E31AA"/>
    <w:rsid w:val="008E3615"/>
    <w:rsid w:val="008E396F"/>
    <w:rsid w:val="008E3A13"/>
    <w:rsid w:val="008E3C5C"/>
    <w:rsid w:val="008E3CC8"/>
    <w:rsid w:val="008E4258"/>
    <w:rsid w:val="008E477E"/>
    <w:rsid w:val="008E4A40"/>
    <w:rsid w:val="008E4AE1"/>
    <w:rsid w:val="008E4EB8"/>
    <w:rsid w:val="008E5638"/>
    <w:rsid w:val="008E5A7A"/>
    <w:rsid w:val="008E61E0"/>
    <w:rsid w:val="008E63D1"/>
    <w:rsid w:val="008E6595"/>
    <w:rsid w:val="008E6BD4"/>
    <w:rsid w:val="008E6C6E"/>
    <w:rsid w:val="008E6E46"/>
    <w:rsid w:val="008E7382"/>
    <w:rsid w:val="008E74DC"/>
    <w:rsid w:val="008E7602"/>
    <w:rsid w:val="008E7C56"/>
    <w:rsid w:val="008E7CC3"/>
    <w:rsid w:val="008F0793"/>
    <w:rsid w:val="008F0872"/>
    <w:rsid w:val="008F0A2F"/>
    <w:rsid w:val="008F0E39"/>
    <w:rsid w:val="008F0E5D"/>
    <w:rsid w:val="008F1461"/>
    <w:rsid w:val="008F19FC"/>
    <w:rsid w:val="008F1E26"/>
    <w:rsid w:val="008F2279"/>
    <w:rsid w:val="008F241F"/>
    <w:rsid w:val="008F3053"/>
    <w:rsid w:val="008F3522"/>
    <w:rsid w:val="008F3659"/>
    <w:rsid w:val="008F3855"/>
    <w:rsid w:val="008F40F6"/>
    <w:rsid w:val="008F47FA"/>
    <w:rsid w:val="008F4A03"/>
    <w:rsid w:val="008F5724"/>
    <w:rsid w:val="008F5E74"/>
    <w:rsid w:val="008F5EAD"/>
    <w:rsid w:val="008F66AC"/>
    <w:rsid w:val="008F66EE"/>
    <w:rsid w:val="008F70A1"/>
    <w:rsid w:val="008F7AA5"/>
    <w:rsid w:val="008F7C31"/>
    <w:rsid w:val="00900CCA"/>
    <w:rsid w:val="00901515"/>
    <w:rsid w:val="00901644"/>
    <w:rsid w:val="00901B02"/>
    <w:rsid w:val="009025C4"/>
    <w:rsid w:val="009026B2"/>
    <w:rsid w:val="00903D0B"/>
    <w:rsid w:val="00904026"/>
    <w:rsid w:val="00904147"/>
    <w:rsid w:val="00904341"/>
    <w:rsid w:val="009044F0"/>
    <w:rsid w:val="009045F5"/>
    <w:rsid w:val="0090493E"/>
    <w:rsid w:val="00904A05"/>
    <w:rsid w:val="00905601"/>
    <w:rsid w:val="00906B64"/>
    <w:rsid w:val="00906E83"/>
    <w:rsid w:val="00907069"/>
    <w:rsid w:val="00907A35"/>
    <w:rsid w:val="00907FF1"/>
    <w:rsid w:val="00910147"/>
    <w:rsid w:val="00910356"/>
    <w:rsid w:val="0091072E"/>
    <w:rsid w:val="009107EF"/>
    <w:rsid w:val="009109E0"/>
    <w:rsid w:val="00910B67"/>
    <w:rsid w:val="00910BE1"/>
    <w:rsid w:val="0091128B"/>
    <w:rsid w:val="009118FF"/>
    <w:rsid w:val="00911E8A"/>
    <w:rsid w:val="00911ED0"/>
    <w:rsid w:val="00912074"/>
    <w:rsid w:val="009126B7"/>
    <w:rsid w:val="009128D6"/>
    <w:rsid w:val="00912931"/>
    <w:rsid w:val="00913058"/>
    <w:rsid w:val="0091312A"/>
    <w:rsid w:val="0091348E"/>
    <w:rsid w:val="0091377F"/>
    <w:rsid w:val="009137FE"/>
    <w:rsid w:val="00913B79"/>
    <w:rsid w:val="00913C2C"/>
    <w:rsid w:val="00913FD1"/>
    <w:rsid w:val="00914098"/>
    <w:rsid w:val="00914720"/>
    <w:rsid w:val="009151E4"/>
    <w:rsid w:val="00915807"/>
    <w:rsid w:val="00915A21"/>
    <w:rsid w:val="00915BEF"/>
    <w:rsid w:val="00915D7F"/>
    <w:rsid w:val="00915E57"/>
    <w:rsid w:val="00916026"/>
    <w:rsid w:val="00916139"/>
    <w:rsid w:val="00916375"/>
    <w:rsid w:val="00917998"/>
    <w:rsid w:val="00917B47"/>
    <w:rsid w:val="00917C4A"/>
    <w:rsid w:val="009203B6"/>
    <w:rsid w:val="00920671"/>
    <w:rsid w:val="00920784"/>
    <w:rsid w:val="00920B18"/>
    <w:rsid w:val="00920C51"/>
    <w:rsid w:val="00921D5E"/>
    <w:rsid w:val="00921F3B"/>
    <w:rsid w:val="0092403A"/>
    <w:rsid w:val="0092409B"/>
    <w:rsid w:val="0092420B"/>
    <w:rsid w:val="00924255"/>
    <w:rsid w:val="0092449D"/>
    <w:rsid w:val="00924B3C"/>
    <w:rsid w:val="00924FDF"/>
    <w:rsid w:val="00925064"/>
    <w:rsid w:val="00925110"/>
    <w:rsid w:val="00925756"/>
    <w:rsid w:val="00925A5E"/>
    <w:rsid w:val="00925B5B"/>
    <w:rsid w:val="009261DD"/>
    <w:rsid w:val="0092675B"/>
    <w:rsid w:val="009268F3"/>
    <w:rsid w:val="00926B5E"/>
    <w:rsid w:val="00927421"/>
    <w:rsid w:val="00927CDC"/>
    <w:rsid w:val="00927EFE"/>
    <w:rsid w:val="00930671"/>
    <w:rsid w:val="00930676"/>
    <w:rsid w:val="009307B6"/>
    <w:rsid w:val="0093094A"/>
    <w:rsid w:val="00930BA7"/>
    <w:rsid w:val="0093129F"/>
    <w:rsid w:val="00931ACA"/>
    <w:rsid w:val="00931CE4"/>
    <w:rsid w:val="0093242E"/>
    <w:rsid w:val="009330E0"/>
    <w:rsid w:val="00933984"/>
    <w:rsid w:val="00933C79"/>
    <w:rsid w:val="00933C9B"/>
    <w:rsid w:val="00933D6A"/>
    <w:rsid w:val="00933D79"/>
    <w:rsid w:val="00933FA3"/>
    <w:rsid w:val="00934FD4"/>
    <w:rsid w:val="00934FF7"/>
    <w:rsid w:val="00935089"/>
    <w:rsid w:val="0093514E"/>
    <w:rsid w:val="009351C3"/>
    <w:rsid w:val="00935260"/>
    <w:rsid w:val="009356AE"/>
    <w:rsid w:val="009356F7"/>
    <w:rsid w:val="00935703"/>
    <w:rsid w:val="009359D7"/>
    <w:rsid w:val="00935B0A"/>
    <w:rsid w:val="00935B81"/>
    <w:rsid w:val="0093606C"/>
    <w:rsid w:val="00936364"/>
    <w:rsid w:val="00936575"/>
    <w:rsid w:val="009365D4"/>
    <w:rsid w:val="00936B92"/>
    <w:rsid w:val="00936DE8"/>
    <w:rsid w:val="00937080"/>
    <w:rsid w:val="009373E0"/>
    <w:rsid w:val="00937735"/>
    <w:rsid w:val="00937A06"/>
    <w:rsid w:val="00940046"/>
    <w:rsid w:val="009407AC"/>
    <w:rsid w:val="00940924"/>
    <w:rsid w:val="00940963"/>
    <w:rsid w:val="00940A15"/>
    <w:rsid w:val="009411F0"/>
    <w:rsid w:val="009418D2"/>
    <w:rsid w:val="00941BCE"/>
    <w:rsid w:val="0094214A"/>
    <w:rsid w:val="00942186"/>
    <w:rsid w:val="0094287F"/>
    <w:rsid w:val="0094334E"/>
    <w:rsid w:val="00943D82"/>
    <w:rsid w:val="0094450A"/>
    <w:rsid w:val="009446B4"/>
    <w:rsid w:val="009448F6"/>
    <w:rsid w:val="00944C30"/>
    <w:rsid w:val="0094527D"/>
    <w:rsid w:val="009454BF"/>
    <w:rsid w:val="0094578F"/>
    <w:rsid w:val="00945A56"/>
    <w:rsid w:val="00945E5F"/>
    <w:rsid w:val="0094614F"/>
    <w:rsid w:val="009464FE"/>
    <w:rsid w:val="00946A5B"/>
    <w:rsid w:val="00946BD2"/>
    <w:rsid w:val="00946D59"/>
    <w:rsid w:val="0094755C"/>
    <w:rsid w:val="009475C9"/>
    <w:rsid w:val="00950444"/>
    <w:rsid w:val="00950CEB"/>
    <w:rsid w:val="009510AF"/>
    <w:rsid w:val="009511FD"/>
    <w:rsid w:val="009517B2"/>
    <w:rsid w:val="009522B0"/>
    <w:rsid w:val="009522FC"/>
    <w:rsid w:val="00954075"/>
    <w:rsid w:val="0095416B"/>
    <w:rsid w:val="0095422D"/>
    <w:rsid w:val="009548FF"/>
    <w:rsid w:val="00954990"/>
    <w:rsid w:val="00954C7E"/>
    <w:rsid w:val="00954D7D"/>
    <w:rsid w:val="009554AB"/>
    <w:rsid w:val="009555CD"/>
    <w:rsid w:val="00955AD7"/>
    <w:rsid w:val="00956007"/>
    <w:rsid w:val="0095604F"/>
    <w:rsid w:val="009562FC"/>
    <w:rsid w:val="00956300"/>
    <w:rsid w:val="00956686"/>
    <w:rsid w:val="00956875"/>
    <w:rsid w:val="00956B2B"/>
    <w:rsid w:val="00957021"/>
    <w:rsid w:val="009572D7"/>
    <w:rsid w:val="00957349"/>
    <w:rsid w:val="00957A2B"/>
    <w:rsid w:val="009602DE"/>
    <w:rsid w:val="009614C5"/>
    <w:rsid w:val="00961860"/>
    <w:rsid w:val="009619A4"/>
    <w:rsid w:val="00961BC9"/>
    <w:rsid w:val="009620DD"/>
    <w:rsid w:val="00962189"/>
    <w:rsid w:val="0096227B"/>
    <w:rsid w:val="009626AC"/>
    <w:rsid w:val="009628A9"/>
    <w:rsid w:val="00962DC7"/>
    <w:rsid w:val="00962E31"/>
    <w:rsid w:val="00963035"/>
    <w:rsid w:val="0096362C"/>
    <w:rsid w:val="00963B96"/>
    <w:rsid w:val="0096476C"/>
    <w:rsid w:val="009648AD"/>
    <w:rsid w:val="009650B7"/>
    <w:rsid w:val="0096545E"/>
    <w:rsid w:val="009655D6"/>
    <w:rsid w:val="00965AFA"/>
    <w:rsid w:val="00965ED3"/>
    <w:rsid w:val="00965F47"/>
    <w:rsid w:val="009662ED"/>
    <w:rsid w:val="00966599"/>
    <w:rsid w:val="009669A3"/>
    <w:rsid w:val="00966BE5"/>
    <w:rsid w:val="00967278"/>
    <w:rsid w:val="00967ABB"/>
    <w:rsid w:val="00967EA2"/>
    <w:rsid w:val="00970010"/>
    <w:rsid w:val="009700D4"/>
    <w:rsid w:val="00970702"/>
    <w:rsid w:val="009709E1"/>
    <w:rsid w:val="00970EBC"/>
    <w:rsid w:val="00971D28"/>
    <w:rsid w:val="00971F78"/>
    <w:rsid w:val="0097220F"/>
    <w:rsid w:val="009722F4"/>
    <w:rsid w:val="00972464"/>
    <w:rsid w:val="0097246D"/>
    <w:rsid w:val="00972697"/>
    <w:rsid w:val="00972850"/>
    <w:rsid w:val="00972B8F"/>
    <w:rsid w:val="00972D14"/>
    <w:rsid w:val="0097304B"/>
    <w:rsid w:val="00973925"/>
    <w:rsid w:val="00973954"/>
    <w:rsid w:val="00973A88"/>
    <w:rsid w:val="009740AF"/>
    <w:rsid w:val="0097418F"/>
    <w:rsid w:val="00974274"/>
    <w:rsid w:val="009743EB"/>
    <w:rsid w:val="0097492F"/>
    <w:rsid w:val="00974DD3"/>
    <w:rsid w:val="00974E5A"/>
    <w:rsid w:val="00975349"/>
    <w:rsid w:val="009759D0"/>
    <w:rsid w:val="00975FF3"/>
    <w:rsid w:val="009760FA"/>
    <w:rsid w:val="0097610C"/>
    <w:rsid w:val="0097650E"/>
    <w:rsid w:val="00976DDF"/>
    <w:rsid w:val="00976EF7"/>
    <w:rsid w:val="00977069"/>
    <w:rsid w:val="009773D4"/>
    <w:rsid w:val="009777E8"/>
    <w:rsid w:val="00977AB2"/>
    <w:rsid w:val="0098026C"/>
    <w:rsid w:val="009803D4"/>
    <w:rsid w:val="0098071D"/>
    <w:rsid w:val="00980993"/>
    <w:rsid w:val="00980B4B"/>
    <w:rsid w:val="00980BBA"/>
    <w:rsid w:val="00980F5C"/>
    <w:rsid w:val="0098101F"/>
    <w:rsid w:val="0098161B"/>
    <w:rsid w:val="00981712"/>
    <w:rsid w:val="009819F4"/>
    <w:rsid w:val="00981E42"/>
    <w:rsid w:val="0098240F"/>
    <w:rsid w:val="00982AE0"/>
    <w:rsid w:val="00982D1F"/>
    <w:rsid w:val="00982D2E"/>
    <w:rsid w:val="009832E2"/>
    <w:rsid w:val="00983D83"/>
    <w:rsid w:val="009843D1"/>
    <w:rsid w:val="00984429"/>
    <w:rsid w:val="00984443"/>
    <w:rsid w:val="00984EC0"/>
    <w:rsid w:val="00984F1F"/>
    <w:rsid w:val="00985021"/>
    <w:rsid w:val="00985509"/>
    <w:rsid w:val="00986238"/>
    <w:rsid w:val="00986C1F"/>
    <w:rsid w:val="00986FA7"/>
    <w:rsid w:val="00986FE5"/>
    <w:rsid w:val="00987506"/>
    <w:rsid w:val="00987F80"/>
    <w:rsid w:val="0099022A"/>
    <w:rsid w:val="00990382"/>
    <w:rsid w:val="0099041A"/>
    <w:rsid w:val="00990AFA"/>
    <w:rsid w:val="0099108B"/>
    <w:rsid w:val="009913F6"/>
    <w:rsid w:val="009923B1"/>
    <w:rsid w:val="00992B9A"/>
    <w:rsid w:val="00992CB9"/>
    <w:rsid w:val="00992D74"/>
    <w:rsid w:val="00993586"/>
    <w:rsid w:val="00993C3F"/>
    <w:rsid w:val="00993CD1"/>
    <w:rsid w:val="00993E95"/>
    <w:rsid w:val="00993EBA"/>
    <w:rsid w:val="00993FC5"/>
    <w:rsid w:val="00994395"/>
    <w:rsid w:val="009946D8"/>
    <w:rsid w:val="009947ED"/>
    <w:rsid w:val="009954D9"/>
    <w:rsid w:val="00995674"/>
    <w:rsid w:val="009956D0"/>
    <w:rsid w:val="00995F28"/>
    <w:rsid w:val="00995F7E"/>
    <w:rsid w:val="00996248"/>
    <w:rsid w:val="00996311"/>
    <w:rsid w:val="009964E4"/>
    <w:rsid w:val="009972C0"/>
    <w:rsid w:val="0099787E"/>
    <w:rsid w:val="00997DF1"/>
    <w:rsid w:val="00997FD2"/>
    <w:rsid w:val="009A01DD"/>
    <w:rsid w:val="009A118E"/>
    <w:rsid w:val="009A14DA"/>
    <w:rsid w:val="009A15E9"/>
    <w:rsid w:val="009A18FB"/>
    <w:rsid w:val="009A1AFD"/>
    <w:rsid w:val="009A218F"/>
    <w:rsid w:val="009A299E"/>
    <w:rsid w:val="009A29BB"/>
    <w:rsid w:val="009A2AB8"/>
    <w:rsid w:val="009A2E1A"/>
    <w:rsid w:val="009A2F0E"/>
    <w:rsid w:val="009A2F48"/>
    <w:rsid w:val="009A3498"/>
    <w:rsid w:val="009A3568"/>
    <w:rsid w:val="009A37E6"/>
    <w:rsid w:val="009A3B82"/>
    <w:rsid w:val="009A3D7B"/>
    <w:rsid w:val="009A3E87"/>
    <w:rsid w:val="009A3F5D"/>
    <w:rsid w:val="009A42C0"/>
    <w:rsid w:val="009A4503"/>
    <w:rsid w:val="009A49EF"/>
    <w:rsid w:val="009A52B0"/>
    <w:rsid w:val="009A57AD"/>
    <w:rsid w:val="009A590A"/>
    <w:rsid w:val="009A65AD"/>
    <w:rsid w:val="009A671B"/>
    <w:rsid w:val="009A672E"/>
    <w:rsid w:val="009A67F2"/>
    <w:rsid w:val="009A68A9"/>
    <w:rsid w:val="009A6B90"/>
    <w:rsid w:val="009A7349"/>
    <w:rsid w:val="009A763F"/>
    <w:rsid w:val="009A766E"/>
    <w:rsid w:val="009A79E0"/>
    <w:rsid w:val="009A7A3E"/>
    <w:rsid w:val="009A7C1B"/>
    <w:rsid w:val="009A7C9D"/>
    <w:rsid w:val="009B069B"/>
    <w:rsid w:val="009B11FE"/>
    <w:rsid w:val="009B145F"/>
    <w:rsid w:val="009B1625"/>
    <w:rsid w:val="009B1759"/>
    <w:rsid w:val="009B18B3"/>
    <w:rsid w:val="009B1BD2"/>
    <w:rsid w:val="009B1CD6"/>
    <w:rsid w:val="009B1CE5"/>
    <w:rsid w:val="009B206B"/>
    <w:rsid w:val="009B2346"/>
    <w:rsid w:val="009B27D7"/>
    <w:rsid w:val="009B2B52"/>
    <w:rsid w:val="009B3109"/>
    <w:rsid w:val="009B31B8"/>
    <w:rsid w:val="009B331F"/>
    <w:rsid w:val="009B345E"/>
    <w:rsid w:val="009B353E"/>
    <w:rsid w:val="009B3ACE"/>
    <w:rsid w:val="009B3C74"/>
    <w:rsid w:val="009B3CF7"/>
    <w:rsid w:val="009B4063"/>
    <w:rsid w:val="009B420A"/>
    <w:rsid w:val="009B49F3"/>
    <w:rsid w:val="009B4AE7"/>
    <w:rsid w:val="009B4F0E"/>
    <w:rsid w:val="009B5122"/>
    <w:rsid w:val="009B52F3"/>
    <w:rsid w:val="009B5499"/>
    <w:rsid w:val="009B5680"/>
    <w:rsid w:val="009B5A31"/>
    <w:rsid w:val="009B5AAC"/>
    <w:rsid w:val="009B5F10"/>
    <w:rsid w:val="009B5F1F"/>
    <w:rsid w:val="009B6244"/>
    <w:rsid w:val="009B69C6"/>
    <w:rsid w:val="009B69C8"/>
    <w:rsid w:val="009B6A92"/>
    <w:rsid w:val="009B6C81"/>
    <w:rsid w:val="009B6EC4"/>
    <w:rsid w:val="009B6EDB"/>
    <w:rsid w:val="009B701E"/>
    <w:rsid w:val="009B7636"/>
    <w:rsid w:val="009B7F19"/>
    <w:rsid w:val="009C018F"/>
    <w:rsid w:val="009C0B9B"/>
    <w:rsid w:val="009C0FAA"/>
    <w:rsid w:val="009C1113"/>
    <w:rsid w:val="009C114D"/>
    <w:rsid w:val="009C11BD"/>
    <w:rsid w:val="009C190C"/>
    <w:rsid w:val="009C190F"/>
    <w:rsid w:val="009C1A52"/>
    <w:rsid w:val="009C1BC3"/>
    <w:rsid w:val="009C1D54"/>
    <w:rsid w:val="009C1E04"/>
    <w:rsid w:val="009C1E66"/>
    <w:rsid w:val="009C1F3A"/>
    <w:rsid w:val="009C2073"/>
    <w:rsid w:val="009C2769"/>
    <w:rsid w:val="009C43A2"/>
    <w:rsid w:val="009C454C"/>
    <w:rsid w:val="009C457C"/>
    <w:rsid w:val="009C4FAE"/>
    <w:rsid w:val="009C5103"/>
    <w:rsid w:val="009C526C"/>
    <w:rsid w:val="009C5315"/>
    <w:rsid w:val="009C5A94"/>
    <w:rsid w:val="009C6741"/>
    <w:rsid w:val="009C6845"/>
    <w:rsid w:val="009C7015"/>
    <w:rsid w:val="009C7DD3"/>
    <w:rsid w:val="009D016E"/>
    <w:rsid w:val="009D0712"/>
    <w:rsid w:val="009D07DB"/>
    <w:rsid w:val="009D093C"/>
    <w:rsid w:val="009D13D1"/>
    <w:rsid w:val="009D13D7"/>
    <w:rsid w:val="009D13E2"/>
    <w:rsid w:val="009D1428"/>
    <w:rsid w:val="009D1B34"/>
    <w:rsid w:val="009D1DF3"/>
    <w:rsid w:val="009D2465"/>
    <w:rsid w:val="009D24C4"/>
    <w:rsid w:val="009D282C"/>
    <w:rsid w:val="009D2C12"/>
    <w:rsid w:val="009D2DAC"/>
    <w:rsid w:val="009D3966"/>
    <w:rsid w:val="009D442B"/>
    <w:rsid w:val="009D4C07"/>
    <w:rsid w:val="009D533C"/>
    <w:rsid w:val="009D5F0B"/>
    <w:rsid w:val="009D6097"/>
    <w:rsid w:val="009D625B"/>
    <w:rsid w:val="009D6410"/>
    <w:rsid w:val="009D64A9"/>
    <w:rsid w:val="009D6E6A"/>
    <w:rsid w:val="009D6EBD"/>
    <w:rsid w:val="009D74A9"/>
    <w:rsid w:val="009D798D"/>
    <w:rsid w:val="009D7A3E"/>
    <w:rsid w:val="009D7C45"/>
    <w:rsid w:val="009E006F"/>
    <w:rsid w:val="009E021D"/>
    <w:rsid w:val="009E05A9"/>
    <w:rsid w:val="009E073D"/>
    <w:rsid w:val="009E1091"/>
    <w:rsid w:val="009E128A"/>
    <w:rsid w:val="009E1E54"/>
    <w:rsid w:val="009E210A"/>
    <w:rsid w:val="009E294E"/>
    <w:rsid w:val="009E2BB9"/>
    <w:rsid w:val="009E2C0D"/>
    <w:rsid w:val="009E3812"/>
    <w:rsid w:val="009E3C4D"/>
    <w:rsid w:val="009E4283"/>
    <w:rsid w:val="009E4929"/>
    <w:rsid w:val="009E4D5B"/>
    <w:rsid w:val="009E4FB4"/>
    <w:rsid w:val="009E504D"/>
    <w:rsid w:val="009E5170"/>
    <w:rsid w:val="009E5219"/>
    <w:rsid w:val="009E5793"/>
    <w:rsid w:val="009E5DE1"/>
    <w:rsid w:val="009E608B"/>
    <w:rsid w:val="009E609A"/>
    <w:rsid w:val="009E617D"/>
    <w:rsid w:val="009E6275"/>
    <w:rsid w:val="009E6845"/>
    <w:rsid w:val="009E6C39"/>
    <w:rsid w:val="009E718D"/>
    <w:rsid w:val="009E723F"/>
    <w:rsid w:val="009E7B41"/>
    <w:rsid w:val="009E7BEE"/>
    <w:rsid w:val="009E7C4A"/>
    <w:rsid w:val="009E7CA8"/>
    <w:rsid w:val="009F0FAB"/>
    <w:rsid w:val="009F119C"/>
    <w:rsid w:val="009F15CE"/>
    <w:rsid w:val="009F1D5A"/>
    <w:rsid w:val="009F1DB1"/>
    <w:rsid w:val="009F1F53"/>
    <w:rsid w:val="009F2305"/>
    <w:rsid w:val="009F30AB"/>
    <w:rsid w:val="009F367B"/>
    <w:rsid w:val="009F3B01"/>
    <w:rsid w:val="009F3C6E"/>
    <w:rsid w:val="009F3FAF"/>
    <w:rsid w:val="009F491D"/>
    <w:rsid w:val="009F49D3"/>
    <w:rsid w:val="009F4DF6"/>
    <w:rsid w:val="009F5731"/>
    <w:rsid w:val="009F574C"/>
    <w:rsid w:val="009F58F3"/>
    <w:rsid w:val="009F5A7C"/>
    <w:rsid w:val="009F5B56"/>
    <w:rsid w:val="009F5EA5"/>
    <w:rsid w:val="009F60D6"/>
    <w:rsid w:val="009F6454"/>
    <w:rsid w:val="009F6483"/>
    <w:rsid w:val="009F6E5F"/>
    <w:rsid w:val="009F72A3"/>
    <w:rsid w:val="009F732F"/>
    <w:rsid w:val="009F7737"/>
    <w:rsid w:val="009F78AA"/>
    <w:rsid w:val="009F792E"/>
    <w:rsid w:val="009F7947"/>
    <w:rsid w:val="00A0069D"/>
    <w:rsid w:val="00A00761"/>
    <w:rsid w:val="00A00F44"/>
    <w:rsid w:val="00A010E7"/>
    <w:rsid w:val="00A01782"/>
    <w:rsid w:val="00A01B94"/>
    <w:rsid w:val="00A01DF9"/>
    <w:rsid w:val="00A0265A"/>
    <w:rsid w:val="00A02EA7"/>
    <w:rsid w:val="00A03156"/>
    <w:rsid w:val="00A03A45"/>
    <w:rsid w:val="00A03C65"/>
    <w:rsid w:val="00A03FD0"/>
    <w:rsid w:val="00A04025"/>
    <w:rsid w:val="00A04064"/>
    <w:rsid w:val="00A0427E"/>
    <w:rsid w:val="00A04323"/>
    <w:rsid w:val="00A043F3"/>
    <w:rsid w:val="00A0494A"/>
    <w:rsid w:val="00A0547C"/>
    <w:rsid w:val="00A054A1"/>
    <w:rsid w:val="00A056CA"/>
    <w:rsid w:val="00A06058"/>
    <w:rsid w:val="00A063B4"/>
    <w:rsid w:val="00A0693A"/>
    <w:rsid w:val="00A06CF1"/>
    <w:rsid w:val="00A07270"/>
    <w:rsid w:val="00A07BD7"/>
    <w:rsid w:val="00A10113"/>
    <w:rsid w:val="00A103F8"/>
    <w:rsid w:val="00A10410"/>
    <w:rsid w:val="00A107CF"/>
    <w:rsid w:val="00A1133F"/>
    <w:rsid w:val="00A116A4"/>
    <w:rsid w:val="00A11C43"/>
    <w:rsid w:val="00A11F5B"/>
    <w:rsid w:val="00A120A9"/>
    <w:rsid w:val="00A126A1"/>
    <w:rsid w:val="00A12B4C"/>
    <w:rsid w:val="00A13BC9"/>
    <w:rsid w:val="00A13E51"/>
    <w:rsid w:val="00A13FB2"/>
    <w:rsid w:val="00A15343"/>
    <w:rsid w:val="00A153E3"/>
    <w:rsid w:val="00A15643"/>
    <w:rsid w:val="00A158EF"/>
    <w:rsid w:val="00A15A7C"/>
    <w:rsid w:val="00A15E52"/>
    <w:rsid w:val="00A16A76"/>
    <w:rsid w:val="00A17032"/>
    <w:rsid w:val="00A17328"/>
    <w:rsid w:val="00A17558"/>
    <w:rsid w:val="00A17B5A"/>
    <w:rsid w:val="00A17C65"/>
    <w:rsid w:val="00A17D77"/>
    <w:rsid w:val="00A2009B"/>
    <w:rsid w:val="00A20178"/>
    <w:rsid w:val="00A2019D"/>
    <w:rsid w:val="00A2047C"/>
    <w:rsid w:val="00A20500"/>
    <w:rsid w:val="00A20BCF"/>
    <w:rsid w:val="00A2118A"/>
    <w:rsid w:val="00A21584"/>
    <w:rsid w:val="00A21671"/>
    <w:rsid w:val="00A221E4"/>
    <w:rsid w:val="00A222A5"/>
    <w:rsid w:val="00A2232C"/>
    <w:rsid w:val="00A223D7"/>
    <w:rsid w:val="00A2248F"/>
    <w:rsid w:val="00A2293C"/>
    <w:rsid w:val="00A22B46"/>
    <w:rsid w:val="00A22E75"/>
    <w:rsid w:val="00A230A6"/>
    <w:rsid w:val="00A2360A"/>
    <w:rsid w:val="00A23681"/>
    <w:rsid w:val="00A23711"/>
    <w:rsid w:val="00A23768"/>
    <w:rsid w:val="00A238A8"/>
    <w:rsid w:val="00A2393C"/>
    <w:rsid w:val="00A2417B"/>
    <w:rsid w:val="00A24A08"/>
    <w:rsid w:val="00A24DCC"/>
    <w:rsid w:val="00A250BE"/>
    <w:rsid w:val="00A25383"/>
    <w:rsid w:val="00A257BB"/>
    <w:rsid w:val="00A259BC"/>
    <w:rsid w:val="00A25EC8"/>
    <w:rsid w:val="00A265D8"/>
    <w:rsid w:val="00A26FF3"/>
    <w:rsid w:val="00A2702C"/>
    <w:rsid w:val="00A273B9"/>
    <w:rsid w:val="00A2748F"/>
    <w:rsid w:val="00A2797D"/>
    <w:rsid w:val="00A27BDA"/>
    <w:rsid w:val="00A303C5"/>
    <w:rsid w:val="00A30B6A"/>
    <w:rsid w:val="00A31122"/>
    <w:rsid w:val="00A318F4"/>
    <w:rsid w:val="00A31EF4"/>
    <w:rsid w:val="00A32057"/>
    <w:rsid w:val="00A322C6"/>
    <w:rsid w:val="00A32A1D"/>
    <w:rsid w:val="00A32E4E"/>
    <w:rsid w:val="00A33A70"/>
    <w:rsid w:val="00A33F9D"/>
    <w:rsid w:val="00A3414B"/>
    <w:rsid w:val="00A342C0"/>
    <w:rsid w:val="00A34364"/>
    <w:rsid w:val="00A34DCC"/>
    <w:rsid w:val="00A34FA2"/>
    <w:rsid w:val="00A3547C"/>
    <w:rsid w:val="00A35747"/>
    <w:rsid w:val="00A3578C"/>
    <w:rsid w:val="00A359D7"/>
    <w:rsid w:val="00A35B70"/>
    <w:rsid w:val="00A35DAE"/>
    <w:rsid w:val="00A35E49"/>
    <w:rsid w:val="00A3655D"/>
    <w:rsid w:val="00A36A48"/>
    <w:rsid w:val="00A371F2"/>
    <w:rsid w:val="00A3730A"/>
    <w:rsid w:val="00A379C3"/>
    <w:rsid w:val="00A37B27"/>
    <w:rsid w:val="00A37F69"/>
    <w:rsid w:val="00A40558"/>
    <w:rsid w:val="00A406C1"/>
    <w:rsid w:val="00A408E0"/>
    <w:rsid w:val="00A418DE"/>
    <w:rsid w:val="00A41D91"/>
    <w:rsid w:val="00A4202E"/>
    <w:rsid w:val="00A42323"/>
    <w:rsid w:val="00A424FF"/>
    <w:rsid w:val="00A42CF1"/>
    <w:rsid w:val="00A43118"/>
    <w:rsid w:val="00A432E4"/>
    <w:rsid w:val="00A440A8"/>
    <w:rsid w:val="00A44B89"/>
    <w:rsid w:val="00A44DBF"/>
    <w:rsid w:val="00A450CC"/>
    <w:rsid w:val="00A451FB"/>
    <w:rsid w:val="00A4593D"/>
    <w:rsid w:val="00A461CE"/>
    <w:rsid w:val="00A46C18"/>
    <w:rsid w:val="00A46CA2"/>
    <w:rsid w:val="00A4771B"/>
    <w:rsid w:val="00A47B92"/>
    <w:rsid w:val="00A47EEC"/>
    <w:rsid w:val="00A500C4"/>
    <w:rsid w:val="00A50288"/>
    <w:rsid w:val="00A5067B"/>
    <w:rsid w:val="00A50D73"/>
    <w:rsid w:val="00A5159C"/>
    <w:rsid w:val="00A51AAD"/>
    <w:rsid w:val="00A51DD5"/>
    <w:rsid w:val="00A5214A"/>
    <w:rsid w:val="00A521DD"/>
    <w:rsid w:val="00A52415"/>
    <w:rsid w:val="00A52648"/>
    <w:rsid w:val="00A526B5"/>
    <w:rsid w:val="00A528CE"/>
    <w:rsid w:val="00A52AF6"/>
    <w:rsid w:val="00A52DBF"/>
    <w:rsid w:val="00A52E04"/>
    <w:rsid w:val="00A52E4B"/>
    <w:rsid w:val="00A531CB"/>
    <w:rsid w:val="00A53883"/>
    <w:rsid w:val="00A5417F"/>
    <w:rsid w:val="00A54729"/>
    <w:rsid w:val="00A54901"/>
    <w:rsid w:val="00A54B45"/>
    <w:rsid w:val="00A54DF5"/>
    <w:rsid w:val="00A5512F"/>
    <w:rsid w:val="00A5528B"/>
    <w:rsid w:val="00A55630"/>
    <w:rsid w:val="00A55717"/>
    <w:rsid w:val="00A56B8C"/>
    <w:rsid w:val="00A56BBF"/>
    <w:rsid w:val="00A579A6"/>
    <w:rsid w:val="00A600BC"/>
    <w:rsid w:val="00A60161"/>
    <w:rsid w:val="00A602B5"/>
    <w:rsid w:val="00A60452"/>
    <w:rsid w:val="00A60994"/>
    <w:rsid w:val="00A6127D"/>
    <w:rsid w:val="00A612B3"/>
    <w:rsid w:val="00A6189C"/>
    <w:rsid w:val="00A61F6D"/>
    <w:rsid w:val="00A61FF1"/>
    <w:rsid w:val="00A621FB"/>
    <w:rsid w:val="00A62D9F"/>
    <w:rsid w:val="00A62F0F"/>
    <w:rsid w:val="00A632D1"/>
    <w:rsid w:val="00A63582"/>
    <w:rsid w:val="00A6359D"/>
    <w:rsid w:val="00A637DA"/>
    <w:rsid w:val="00A63904"/>
    <w:rsid w:val="00A63D32"/>
    <w:rsid w:val="00A63F83"/>
    <w:rsid w:val="00A64140"/>
    <w:rsid w:val="00A6437E"/>
    <w:rsid w:val="00A6492A"/>
    <w:rsid w:val="00A64CCF"/>
    <w:rsid w:val="00A65071"/>
    <w:rsid w:val="00A6515D"/>
    <w:rsid w:val="00A65169"/>
    <w:rsid w:val="00A651DD"/>
    <w:rsid w:val="00A6576C"/>
    <w:rsid w:val="00A6626D"/>
    <w:rsid w:val="00A662B8"/>
    <w:rsid w:val="00A66691"/>
    <w:rsid w:val="00A674B2"/>
    <w:rsid w:val="00A678BA"/>
    <w:rsid w:val="00A67997"/>
    <w:rsid w:val="00A67F08"/>
    <w:rsid w:val="00A706DA"/>
    <w:rsid w:val="00A710A3"/>
    <w:rsid w:val="00A71710"/>
    <w:rsid w:val="00A71B03"/>
    <w:rsid w:val="00A71D95"/>
    <w:rsid w:val="00A72494"/>
    <w:rsid w:val="00A724D4"/>
    <w:rsid w:val="00A72518"/>
    <w:rsid w:val="00A72980"/>
    <w:rsid w:val="00A72BE0"/>
    <w:rsid w:val="00A7358F"/>
    <w:rsid w:val="00A73AD3"/>
    <w:rsid w:val="00A73CB5"/>
    <w:rsid w:val="00A740BA"/>
    <w:rsid w:val="00A74FF9"/>
    <w:rsid w:val="00A750B7"/>
    <w:rsid w:val="00A75503"/>
    <w:rsid w:val="00A75B68"/>
    <w:rsid w:val="00A75DCE"/>
    <w:rsid w:val="00A761A3"/>
    <w:rsid w:val="00A76D53"/>
    <w:rsid w:val="00A76E62"/>
    <w:rsid w:val="00A775A4"/>
    <w:rsid w:val="00A805AF"/>
    <w:rsid w:val="00A8060F"/>
    <w:rsid w:val="00A80F16"/>
    <w:rsid w:val="00A810AF"/>
    <w:rsid w:val="00A81201"/>
    <w:rsid w:val="00A81915"/>
    <w:rsid w:val="00A81AB6"/>
    <w:rsid w:val="00A81C9C"/>
    <w:rsid w:val="00A82371"/>
    <w:rsid w:val="00A824AD"/>
    <w:rsid w:val="00A82FA5"/>
    <w:rsid w:val="00A83C9E"/>
    <w:rsid w:val="00A83D29"/>
    <w:rsid w:val="00A83DD1"/>
    <w:rsid w:val="00A841ED"/>
    <w:rsid w:val="00A846D9"/>
    <w:rsid w:val="00A84BC7"/>
    <w:rsid w:val="00A8523C"/>
    <w:rsid w:val="00A8573F"/>
    <w:rsid w:val="00A85E29"/>
    <w:rsid w:val="00A8618B"/>
    <w:rsid w:val="00A862F7"/>
    <w:rsid w:val="00A86906"/>
    <w:rsid w:val="00A86B53"/>
    <w:rsid w:val="00A87B38"/>
    <w:rsid w:val="00A9044F"/>
    <w:rsid w:val="00A9077D"/>
    <w:rsid w:val="00A90B4A"/>
    <w:rsid w:val="00A90DF5"/>
    <w:rsid w:val="00A91BAB"/>
    <w:rsid w:val="00A928D3"/>
    <w:rsid w:val="00A92AD0"/>
    <w:rsid w:val="00A92BEC"/>
    <w:rsid w:val="00A93317"/>
    <w:rsid w:val="00A933A9"/>
    <w:rsid w:val="00A93EFB"/>
    <w:rsid w:val="00A944C9"/>
    <w:rsid w:val="00A9480D"/>
    <w:rsid w:val="00A94898"/>
    <w:rsid w:val="00A9543C"/>
    <w:rsid w:val="00A96724"/>
    <w:rsid w:val="00A968C2"/>
    <w:rsid w:val="00A96BC4"/>
    <w:rsid w:val="00A96F25"/>
    <w:rsid w:val="00A97B4B"/>
    <w:rsid w:val="00AA1837"/>
    <w:rsid w:val="00AA1BB3"/>
    <w:rsid w:val="00AA1C8B"/>
    <w:rsid w:val="00AA20AA"/>
    <w:rsid w:val="00AA2792"/>
    <w:rsid w:val="00AA2A60"/>
    <w:rsid w:val="00AA3853"/>
    <w:rsid w:val="00AA3D9C"/>
    <w:rsid w:val="00AA3F02"/>
    <w:rsid w:val="00AA4969"/>
    <w:rsid w:val="00AA4B23"/>
    <w:rsid w:val="00AA4D57"/>
    <w:rsid w:val="00AA5322"/>
    <w:rsid w:val="00AA5508"/>
    <w:rsid w:val="00AA5613"/>
    <w:rsid w:val="00AA66FE"/>
    <w:rsid w:val="00AA6E15"/>
    <w:rsid w:val="00AA7254"/>
    <w:rsid w:val="00AA7371"/>
    <w:rsid w:val="00AA7494"/>
    <w:rsid w:val="00AA7679"/>
    <w:rsid w:val="00AA79B4"/>
    <w:rsid w:val="00AA7DFB"/>
    <w:rsid w:val="00AA7FAF"/>
    <w:rsid w:val="00AB0332"/>
    <w:rsid w:val="00AB04A8"/>
    <w:rsid w:val="00AB05A0"/>
    <w:rsid w:val="00AB05BA"/>
    <w:rsid w:val="00AB0931"/>
    <w:rsid w:val="00AB0AA4"/>
    <w:rsid w:val="00AB0F49"/>
    <w:rsid w:val="00AB112F"/>
    <w:rsid w:val="00AB156C"/>
    <w:rsid w:val="00AB18F8"/>
    <w:rsid w:val="00AB1AD1"/>
    <w:rsid w:val="00AB2056"/>
    <w:rsid w:val="00AB2373"/>
    <w:rsid w:val="00AB23BB"/>
    <w:rsid w:val="00AB26DA"/>
    <w:rsid w:val="00AB2AE0"/>
    <w:rsid w:val="00AB314C"/>
    <w:rsid w:val="00AB3162"/>
    <w:rsid w:val="00AB348F"/>
    <w:rsid w:val="00AB3DDF"/>
    <w:rsid w:val="00AB4035"/>
    <w:rsid w:val="00AB4230"/>
    <w:rsid w:val="00AB434E"/>
    <w:rsid w:val="00AB4A61"/>
    <w:rsid w:val="00AB4ACA"/>
    <w:rsid w:val="00AB4D00"/>
    <w:rsid w:val="00AB5FD7"/>
    <w:rsid w:val="00AB6269"/>
    <w:rsid w:val="00AB6696"/>
    <w:rsid w:val="00AB67E0"/>
    <w:rsid w:val="00AB69D4"/>
    <w:rsid w:val="00AB76AA"/>
    <w:rsid w:val="00AB78B1"/>
    <w:rsid w:val="00AC0047"/>
    <w:rsid w:val="00AC086F"/>
    <w:rsid w:val="00AC0A22"/>
    <w:rsid w:val="00AC0D53"/>
    <w:rsid w:val="00AC1017"/>
    <w:rsid w:val="00AC161B"/>
    <w:rsid w:val="00AC168D"/>
    <w:rsid w:val="00AC1D28"/>
    <w:rsid w:val="00AC222B"/>
    <w:rsid w:val="00AC22A2"/>
    <w:rsid w:val="00AC269D"/>
    <w:rsid w:val="00AC2722"/>
    <w:rsid w:val="00AC2AC4"/>
    <w:rsid w:val="00AC2FEC"/>
    <w:rsid w:val="00AC30F1"/>
    <w:rsid w:val="00AC3DDE"/>
    <w:rsid w:val="00AC41AB"/>
    <w:rsid w:val="00AC41AC"/>
    <w:rsid w:val="00AC4466"/>
    <w:rsid w:val="00AC5124"/>
    <w:rsid w:val="00AC5410"/>
    <w:rsid w:val="00AC5E27"/>
    <w:rsid w:val="00AC5ECD"/>
    <w:rsid w:val="00AC5FDB"/>
    <w:rsid w:val="00AC619E"/>
    <w:rsid w:val="00AC643B"/>
    <w:rsid w:val="00AC6EC5"/>
    <w:rsid w:val="00AC70AA"/>
    <w:rsid w:val="00AC7482"/>
    <w:rsid w:val="00AC7534"/>
    <w:rsid w:val="00AC75B4"/>
    <w:rsid w:val="00AC78F4"/>
    <w:rsid w:val="00AC7D23"/>
    <w:rsid w:val="00AC7DBE"/>
    <w:rsid w:val="00AC7FF8"/>
    <w:rsid w:val="00AD0275"/>
    <w:rsid w:val="00AD0954"/>
    <w:rsid w:val="00AD0B2A"/>
    <w:rsid w:val="00AD107D"/>
    <w:rsid w:val="00AD10DA"/>
    <w:rsid w:val="00AD132B"/>
    <w:rsid w:val="00AD17A9"/>
    <w:rsid w:val="00AD197A"/>
    <w:rsid w:val="00AD1A1C"/>
    <w:rsid w:val="00AD1D52"/>
    <w:rsid w:val="00AD1FC4"/>
    <w:rsid w:val="00AD227B"/>
    <w:rsid w:val="00AD22FE"/>
    <w:rsid w:val="00AD2BCD"/>
    <w:rsid w:val="00AD303E"/>
    <w:rsid w:val="00AD3426"/>
    <w:rsid w:val="00AD35FA"/>
    <w:rsid w:val="00AD37A7"/>
    <w:rsid w:val="00AD3910"/>
    <w:rsid w:val="00AD39CA"/>
    <w:rsid w:val="00AD3DD9"/>
    <w:rsid w:val="00AD42F6"/>
    <w:rsid w:val="00AD4C9D"/>
    <w:rsid w:val="00AD4D81"/>
    <w:rsid w:val="00AD5501"/>
    <w:rsid w:val="00AD5536"/>
    <w:rsid w:val="00AD592D"/>
    <w:rsid w:val="00AD5CAC"/>
    <w:rsid w:val="00AD5CCB"/>
    <w:rsid w:val="00AD5E9A"/>
    <w:rsid w:val="00AD67B3"/>
    <w:rsid w:val="00AD6B25"/>
    <w:rsid w:val="00AD72A7"/>
    <w:rsid w:val="00AD72B8"/>
    <w:rsid w:val="00AD737C"/>
    <w:rsid w:val="00AD73C4"/>
    <w:rsid w:val="00AD7487"/>
    <w:rsid w:val="00AD74BE"/>
    <w:rsid w:val="00AD766E"/>
    <w:rsid w:val="00AD77BC"/>
    <w:rsid w:val="00AE0CDA"/>
    <w:rsid w:val="00AE0D1D"/>
    <w:rsid w:val="00AE1692"/>
    <w:rsid w:val="00AE1E66"/>
    <w:rsid w:val="00AE200A"/>
    <w:rsid w:val="00AE254C"/>
    <w:rsid w:val="00AE2C45"/>
    <w:rsid w:val="00AE2D2E"/>
    <w:rsid w:val="00AE326B"/>
    <w:rsid w:val="00AE357E"/>
    <w:rsid w:val="00AE37AB"/>
    <w:rsid w:val="00AE37C4"/>
    <w:rsid w:val="00AE3C5B"/>
    <w:rsid w:val="00AE3EC6"/>
    <w:rsid w:val="00AE487F"/>
    <w:rsid w:val="00AE4B39"/>
    <w:rsid w:val="00AE4D1F"/>
    <w:rsid w:val="00AE520A"/>
    <w:rsid w:val="00AE5334"/>
    <w:rsid w:val="00AE53C7"/>
    <w:rsid w:val="00AE58C6"/>
    <w:rsid w:val="00AE5986"/>
    <w:rsid w:val="00AE59B8"/>
    <w:rsid w:val="00AE6004"/>
    <w:rsid w:val="00AE60AA"/>
    <w:rsid w:val="00AE6CB1"/>
    <w:rsid w:val="00AE71C8"/>
    <w:rsid w:val="00AE748A"/>
    <w:rsid w:val="00AE7DAB"/>
    <w:rsid w:val="00AF03CF"/>
    <w:rsid w:val="00AF0D73"/>
    <w:rsid w:val="00AF0DCE"/>
    <w:rsid w:val="00AF1218"/>
    <w:rsid w:val="00AF13CD"/>
    <w:rsid w:val="00AF17FA"/>
    <w:rsid w:val="00AF1F90"/>
    <w:rsid w:val="00AF2137"/>
    <w:rsid w:val="00AF236F"/>
    <w:rsid w:val="00AF25C2"/>
    <w:rsid w:val="00AF45EF"/>
    <w:rsid w:val="00AF46E8"/>
    <w:rsid w:val="00AF4D4E"/>
    <w:rsid w:val="00AF587C"/>
    <w:rsid w:val="00AF597F"/>
    <w:rsid w:val="00AF5DB0"/>
    <w:rsid w:val="00AF6180"/>
    <w:rsid w:val="00AF6659"/>
    <w:rsid w:val="00AF66A0"/>
    <w:rsid w:val="00AF6A42"/>
    <w:rsid w:val="00AF736F"/>
    <w:rsid w:val="00AF7E19"/>
    <w:rsid w:val="00B00296"/>
    <w:rsid w:val="00B003C4"/>
    <w:rsid w:val="00B01642"/>
    <w:rsid w:val="00B01C3A"/>
    <w:rsid w:val="00B01D62"/>
    <w:rsid w:val="00B022AA"/>
    <w:rsid w:val="00B02464"/>
    <w:rsid w:val="00B02637"/>
    <w:rsid w:val="00B02840"/>
    <w:rsid w:val="00B02A45"/>
    <w:rsid w:val="00B02C81"/>
    <w:rsid w:val="00B03141"/>
    <w:rsid w:val="00B03265"/>
    <w:rsid w:val="00B033EF"/>
    <w:rsid w:val="00B038C7"/>
    <w:rsid w:val="00B03B68"/>
    <w:rsid w:val="00B03E68"/>
    <w:rsid w:val="00B04067"/>
    <w:rsid w:val="00B041A0"/>
    <w:rsid w:val="00B041A3"/>
    <w:rsid w:val="00B041AB"/>
    <w:rsid w:val="00B04458"/>
    <w:rsid w:val="00B04568"/>
    <w:rsid w:val="00B048B6"/>
    <w:rsid w:val="00B05642"/>
    <w:rsid w:val="00B05A7B"/>
    <w:rsid w:val="00B0706D"/>
    <w:rsid w:val="00B07632"/>
    <w:rsid w:val="00B07AC6"/>
    <w:rsid w:val="00B07C51"/>
    <w:rsid w:val="00B07F99"/>
    <w:rsid w:val="00B10A59"/>
    <w:rsid w:val="00B10B2B"/>
    <w:rsid w:val="00B10B86"/>
    <w:rsid w:val="00B10FFD"/>
    <w:rsid w:val="00B11469"/>
    <w:rsid w:val="00B11885"/>
    <w:rsid w:val="00B11C30"/>
    <w:rsid w:val="00B125B8"/>
    <w:rsid w:val="00B12669"/>
    <w:rsid w:val="00B1294C"/>
    <w:rsid w:val="00B12C35"/>
    <w:rsid w:val="00B12CB6"/>
    <w:rsid w:val="00B131D5"/>
    <w:rsid w:val="00B131DF"/>
    <w:rsid w:val="00B132F0"/>
    <w:rsid w:val="00B136A5"/>
    <w:rsid w:val="00B13756"/>
    <w:rsid w:val="00B13886"/>
    <w:rsid w:val="00B13BEE"/>
    <w:rsid w:val="00B13D9F"/>
    <w:rsid w:val="00B13FCE"/>
    <w:rsid w:val="00B1400F"/>
    <w:rsid w:val="00B1422E"/>
    <w:rsid w:val="00B145F1"/>
    <w:rsid w:val="00B148D9"/>
    <w:rsid w:val="00B14973"/>
    <w:rsid w:val="00B14974"/>
    <w:rsid w:val="00B14BF5"/>
    <w:rsid w:val="00B15160"/>
    <w:rsid w:val="00B1564E"/>
    <w:rsid w:val="00B158E3"/>
    <w:rsid w:val="00B15C5D"/>
    <w:rsid w:val="00B15CA4"/>
    <w:rsid w:val="00B15D49"/>
    <w:rsid w:val="00B16947"/>
    <w:rsid w:val="00B16984"/>
    <w:rsid w:val="00B16EA4"/>
    <w:rsid w:val="00B16F19"/>
    <w:rsid w:val="00B17629"/>
    <w:rsid w:val="00B177A4"/>
    <w:rsid w:val="00B178B0"/>
    <w:rsid w:val="00B17AB6"/>
    <w:rsid w:val="00B205DF"/>
    <w:rsid w:val="00B206D1"/>
    <w:rsid w:val="00B2110E"/>
    <w:rsid w:val="00B2149C"/>
    <w:rsid w:val="00B214BE"/>
    <w:rsid w:val="00B215A4"/>
    <w:rsid w:val="00B216EC"/>
    <w:rsid w:val="00B21811"/>
    <w:rsid w:val="00B219C8"/>
    <w:rsid w:val="00B22191"/>
    <w:rsid w:val="00B2234F"/>
    <w:rsid w:val="00B22748"/>
    <w:rsid w:val="00B22787"/>
    <w:rsid w:val="00B22AC5"/>
    <w:rsid w:val="00B22B88"/>
    <w:rsid w:val="00B22DFA"/>
    <w:rsid w:val="00B22ED0"/>
    <w:rsid w:val="00B22EEE"/>
    <w:rsid w:val="00B22FA2"/>
    <w:rsid w:val="00B230FD"/>
    <w:rsid w:val="00B23124"/>
    <w:rsid w:val="00B23593"/>
    <w:rsid w:val="00B238AB"/>
    <w:rsid w:val="00B23973"/>
    <w:rsid w:val="00B24242"/>
    <w:rsid w:val="00B242C2"/>
    <w:rsid w:val="00B24355"/>
    <w:rsid w:val="00B247BE"/>
    <w:rsid w:val="00B24907"/>
    <w:rsid w:val="00B24B65"/>
    <w:rsid w:val="00B24C20"/>
    <w:rsid w:val="00B24EE1"/>
    <w:rsid w:val="00B256E9"/>
    <w:rsid w:val="00B25732"/>
    <w:rsid w:val="00B25A73"/>
    <w:rsid w:val="00B25D19"/>
    <w:rsid w:val="00B261A4"/>
    <w:rsid w:val="00B263E1"/>
    <w:rsid w:val="00B2650C"/>
    <w:rsid w:val="00B267C0"/>
    <w:rsid w:val="00B26A94"/>
    <w:rsid w:val="00B26B01"/>
    <w:rsid w:val="00B26D13"/>
    <w:rsid w:val="00B27B21"/>
    <w:rsid w:val="00B27D96"/>
    <w:rsid w:val="00B3013D"/>
    <w:rsid w:val="00B3061F"/>
    <w:rsid w:val="00B30A3C"/>
    <w:rsid w:val="00B30C9E"/>
    <w:rsid w:val="00B30CD9"/>
    <w:rsid w:val="00B31944"/>
    <w:rsid w:val="00B31ECB"/>
    <w:rsid w:val="00B321B5"/>
    <w:rsid w:val="00B3253F"/>
    <w:rsid w:val="00B3269E"/>
    <w:rsid w:val="00B32796"/>
    <w:rsid w:val="00B32836"/>
    <w:rsid w:val="00B3315F"/>
    <w:rsid w:val="00B33AD0"/>
    <w:rsid w:val="00B33C1F"/>
    <w:rsid w:val="00B3427C"/>
    <w:rsid w:val="00B3439E"/>
    <w:rsid w:val="00B3463F"/>
    <w:rsid w:val="00B34FF1"/>
    <w:rsid w:val="00B351C7"/>
    <w:rsid w:val="00B35225"/>
    <w:rsid w:val="00B35611"/>
    <w:rsid w:val="00B35896"/>
    <w:rsid w:val="00B36367"/>
    <w:rsid w:val="00B367B2"/>
    <w:rsid w:val="00B367DC"/>
    <w:rsid w:val="00B36810"/>
    <w:rsid w:val="00B37061"/>
    <w:rsid w:val="00B37305"/>
    <w:rsid w:val="00B374C8"/>
    <w:rsid w:val="00B37549"/>
    <w:rsid w:val="00B375E5"/>
    <w:rsid w:val="00B377A5"/>
    <w:rsid w:val="00B37EB5"/>
    <w:rsid w:val="00B40DE8"/>
    <w:rsid w:val="00B40EEE"/>
    <w:rsid w:val="00B40F64"/>
    <w:rsid w:val="00B41083"/>
    <w:rsid w:val="00B41186"/>
    <w:rsid w:val="00B413CF"/>
    <w:rsid w:val="00B41537"/>
    <w:rsid w:val="00B41626"/>
    <w:rsid w:val="00B41C66"/>
    <w:rsid w:val="00B41C71"/>
    <w:rsid w:val="00B41DBD"/>
    <w:rsid w:val="00B41E95"/>
    <w:rsid w:val="00B421AE"/>
    <w:rsid w:val="00B426D0"/>
    <w:rsid w:val="00B428A6"/>
    <w:rsid w:val="00B42A14"/>
    <w:rsid w:val="00B42B01"/>
    <w:rsid w:val="00B42C2C"/>
    <w:rsid w:val="00B42D78"/>
    <w:rsid w:val="00B4350E"/>
    <w:rsid w:val="00B4369E"/>
    <w:rsid w:val="00B43D50"/>
    <w:rsid w:val="00B4474D"/>
    <w:rsid w:val="00B44855"/>
    <w:rsid w:val="00B44F7B"/>
    <w:rsid w:val="00B45609"/>
    <w:rsid w:val="00B45E16"/>
    <w:rsid w:val="00B46109"/>
    <w:rsid w:val="00B46147"/>
    <w:rsid w:val="00B46C01"/>
    <w:rsid w:val="00B46ED1"/>
    <w:rsid w:val="00B47006"/>
    <w:rsid w:val="00B4707B"/>
    <w:rsid w:val="00B47BB9"/>
    <w:rsid w:val="00B47BBC"/>
    <w:rsid w:val="00B500DC"/>
    <w:rsid w:val="00B5019D"/>
    <w:rsid w:val="00B501B7"/>
    <w:rsid w:val="00B505CC"/>
    <w:rsid w:val="00B509A0"/>
    <w:rsid w:val="00B51162"/>
    <w:rsid w:val="00B51415"/>
    <w:rsid w:val="00B51A79"/>
    <w:rsid w:val="00B52089"/>
    <w:rsid w:val="00B5220B"/>
    <w:rsid w:val="00B52212"/>
    <w:rsid w:val="00B524E0"/>
    <w:rsid w:val="00B52664"/>
    <w:rsid w:val="00B5296B"/>
    <w:rsid w:val="00B52B67"/>
    <w:rsid w:val="00B52DFA"/>
    <w:rsid w:val="00B539FC"/>
    <w:rsid w:val="00B53A18"/>
    <w:rsid w:val="00B53A68"/>
    <w:rsid w:val="00B53DC9"/>
    <w:rsid w:val="00B5476E"/>
    <w:rsid w:val="00B547ED"/>
    <w:rsid w:val="00B54D26"/>
    <w:rsid w:val="00B54FE3"/>
    <w:rsid w:val="00B5528C"/>
    <w:rsid w:val="00B5549A"/>
    <w:rsid w:val="00B5597D"/>
    <w:rsid w:val="00B55BB6"/>
    <w:rsid w:val="00B55ECC"/>
    <w:rsid w:val="00B56162"/>
    <w:rsid w:val="00B5631B"/>
    <w:rsid w:val="00B56D6E"/>
    <w:rsid w:val="00B56EA3"/>
    <w:rsid w:val="00B56F5E"/>
    <w:rsid w:val="00B578B1"/>
    <w:rsid w:val="00B607DC"/>
    <w:rsid w:val="00B60806"/>
    <w:rsid w:val="00B60FF4"/>
    <w:rsid w:val="00B610C6"/>
    <w:rsid w:val="00B612A3"/>
    <w:rsid w:val="00B615E6"/>
    <w:rsid w:val="00B61704"/>
    <w:rsid w:val="00B61A85"/>
    <w:rsid w:val="00B61AA1"/>
    <w:rsid w:val="00B62191"/>
    <w:rsid w:val="00B62822"/>
    <w:rsid w:val="00B62D4C"/>
    <w:rsid w:val="00B62F0C"/>
    <w:rsid w:val="00B62F12"/>
    <w:rsid w:val="00B63066"/>
    <w:rsid w:val="00B633EA"/>
    <w:rsid w:val="00B63571"/>
    <w:rsid w:val="00B6387F"/>
    <w:rsid w:val="00B63A70"/>
    <w:rsid w:val="00B63D07"/>
    <w:rsid w:val="00B63D31"/>
    <w:rsid w:val="00B64076"/>
    <w:rsid w:val="00B64BE3"/>
    <w:rsid w:val="00B64FEA"/>
    <w:rsid w:val="00B6513B"/>
    <w:rsid w:val="00B660F4"/>
    <w:rsid w:val="00B66858"/>
    <w:rsid w:val="00B66EC2"/>
    <w:rsid w:val="00B67209"/>
    <w:rsid w:val="00B67359"/>
    <w:rsid w:val="00B67670"/>
    <w:rsid w:val="00B67C45"/>
    <w:rsid w:val="00B7059A"/>
    <w:rsid w:val="00B70622"/>
    <w:rsid w:val="00B7129B"/>
    <w:rsid w:val="00B7144B"/>
    <w:rsid w:val="00B71C94"/>
    <w:rsid w:val="00B7207B"/>
    <w:rsid w:val="00B7251D"/>
    <w:rsid w:val="00B725F1"/>
    <w:rsid w:val="00B727F4"/>
    <w:rsid w:val="00B72992"/>
    <w:rsid w:val="00B72A04"/>
    <w:rsid w:val="00B72DD9"/>
    <w:rsid w:val="00B731B0"/>
    <w:rsid w:val="00B731B5"/>
    <w:rsid w:val="00B73924"/>
    <w:rsid w:val="00B7421A"/>
    <w:rsid w:val="00B743F2"/>
    <w:rsid w:val="00B747C7"/>
    <w:rsid w:val="00B74DA7"/>
    <w:rsid w:val="00B74DDE"/>
    <w:rsid w:val="00B7568E"/>
    <w:rsid w:val="00B756C6"/>
    <w:rsid w:val="00B75A77"/>
    <w:rsid w:val="00B75AF8"/>
    <w:rsid w:val="00B75E15"/>
    <w:rsid w:val="00B75EFB"/>
    <w:rsid w:val="00B76027"/>
    <w:rsid w:val="00B76EA0"/>
    <w:rsid w:val="00B77205"/>
    <w:rsid w:val="00B80DD4"/>
    <w:rsid w:val="00B80DD7"/>
    <w:rsid w:val="00B80E4A"/>
    <w:rsid w:val="00B81009"/>
    <w:rsid w:val="00B81360"/>
    <w:rsid w:val="00B81D32"/>
    <w:rsid w:val="00B82115"/>
    <w:rsid w:val="00B823C5"/>
    <w:rsid w:val="00B82525"/>
    <w:rsid w:val="00B82656"/>
    <w:rsid w:val="00B82941"/>
    <w:rsid w:val="00B82B5E"/>
    <w:rsid w:val="00B82BCF"/>
    <w:rsid w:val="00B82EF7"/>
    <w:rsid w:val="00B8322A"/>
    <w:rsid w:val="00B8350D"/>
    <w:rsid w:val="00B84CBA"/>
    <w:rsid w:val="00B84D81"/>
    <w:rsid w:val="00B85D93"/>
    <w:rsid w:val="00B86753"/>
    <w:rsid w:val="00B86969"/>
    <w:rsid w:val="00B86EC9"/>
    <w:rsid w:val="00B86EF4"/>
    <w:rsid w:val="00B877F5"/>
    <w:rsid w:val="00B90346"/>
    <w:rsid w:val="00B903BE"/>
    <w:rsid w:val="00B90461"/>
    <w:rsid w:val="00B90CA4"/>
    <w:rsid w:val="00B90CF5"/>
    <w:rsid w:val="00B910BA"/>
    <w:rsid w:val="00B9186B"/>
    <w:rsid w:val="00B91967"/>
    <w:rsid w:val="00B9198E"/>
    <w:rsid w:val="00B91E17"/>
    <w:rsid w:val="00B9202A"/>
    <w:rsid w:val="00B92058"/>
    <w:rsid w:val="00B92172"/>
    <w:rsid w:val="00B92670"/>
    <w:rsid w:val="00B92B65"/>
    <w:rsid w:val="00B92E78"/>
    <w:rsid w:val="00B92F09"/>
    <w:rsid w:val="00B9322B"/>
    <w:rsid w:val="00B9331D"/>
    <w:rsid w:val="00B935BB"/>
    <w:rsid w:val="00B940AC"/>
    <w:rsid w:val="00B944D5"/>
    <w:rsid w:val="00B94866"/>
    <w:rsid w:val="00B94D1A"/>
    <w:rsid w:val="00B95100"/>
    <w:rsid w:val="00B9568A"/>
    <w:rsid w:val="00B956E0"/>
    <w:rsid w:val="00B96157"/>
    <w:rsid w:val="00B961D8"/>
    <w:rsid w:val="00B97009"/>
    <w:rsid w:val="00B970EC"/>
    <w:rsid w:val="00B974DB"/>
    <w:rsid w:val="00B97776"/>
    <w:rsid w:val="00B97861"/>
    <w:rsid w:val="00B9790E"/>
    <w:rsid w:val="00BA0264"/>
    <w:rsid w:val="00BA0378"/>
    <w:rsid w:val="00BA038C"/>
    <w:rsid w:val="00BA07C6"/>
    <w:rsid w:val="00BA0C0F"/>
    <w:rsid w:val="00BA1445"/>
    <w:rsid w:val="00BA1A6C"/>
    <w:rsid w:val="00BA1E6E"/>
    <w:rsid w:val="00BA241F"/>
    <w:rsid w:val="00BA257F"/>
    <w:rsid w:val="00BA2711"/>
    <w:rsid w:val="00BA29A8"/>
    <w:rsid w:val="00BA2C83"/>
    <w:rsid w:val="00BA2D8B"/>
    <w:rsid w:val="00BA30F0"/>
    <w:rsid w:val="00BA4586"/>
    <w:rsid w:val="00BA48C9"/>
    <w:rsid w:val="00BA4E1F"/>
    <w:rsid w:val="00BA50FB"/>
    <w:rsid w:val="00BA51ED"/>
    <w:rsid w:val="00BA56A8"/>
    <w:rsid w:val="00BA5941"/>
    <w:rsid w:val="00BA59DD"/>
    <w:rsid w:val="00BA5F6B"/>
    <w:rsid w:val="00BA6210"/>
    <w:rsid w:val="00BA6417"/>
    <w:rsid w:val="00BA6B34"/>
    <w:rsid w:val="00BA6C77"/>
    <w:rsid w:val="00BA6FA9"/>
    <w:rsid w:val="00BA6FBB"/>
    <w:rsid w:val="00BA775D"/>
    <w:rsid w:val="00BA7B5E"/>
    <w:rsid w:val="00BA7D0F"/>
    <w:rsid w:val="00BA7E30"/>
    <w:rsid w:val="00BB0399"/>
    <w:rsid w:val="00BB0933"/>
    <w:rsid w:val="00BB0EBF"/>
    <w:rsid w:val="00BB183F"/>
    <w:rsid w:val="00BB1A24"/>
    <w:rsid w:val="00BB1DC7"/>
    <w:rsid w:val="00BB1E0D"/>
    <w:rsid w:val="00BB1E68"/>
    <w:rsid w:val="00BB21C2"/>
    <w:rsid w:val="00BB3121"/>
    <w:rsid w:val="00BB35BD"/>
    <w:rsid w:val="00BB3B3A"/>
    <w:rsid w:val="00BB40BA"/>
    <w:rsid w:val="00BB4666"/>
    <w:rsid w:val="00BB467B"/>
    <w:rsid w:val="00BB4708"/>
    <w:rsid w:val="00BB4981"/>
    <w:rsid w:val="00BB4B22"/>
    <w:rsid w:val="00BB4B74"/>
    <w:rsid w:val="00BB538E"/>
    <w:rsid w:val="00BB566E"/>
    <w:rsid w:val="00BB584E"/>
    <w:rsid w:val="00BB5A49"/>
    <w:rsid w:val="00BB5A56"/>
    <w:rsid w:val="00BB5AF2"/>
    <w:rsid w:val="00BB60ED"/>
    <w:rsid w:val="00BB6155"/>
    <w:rsid w:val="00BB7058"/>
    <w:rsid w:val="00BB70F7"/>
    <w:rsid w:val="00BB7596"/>
    <w:rsid w:val="00BB75BC"/>
    <w:rsid w:val="00BB75D7"/>
    <w:rsid w:val="00BB7A9E"/>
    <w:rsid w:val="00BB7AE1"/>
    <w:rsid w:val="00BC01E5"/>
    <w:rsid w:val="00BC02F1"/>
    <w:rsid w:val="00BC04A6"/>
    <w:rsid w:val="00BC0726"/>
    <w:rsid w:val="00BC07CF"/>
    <w:rsid w:val="00BC09E2"/>
    <w:rsid w:val="00BC16F6"/>
    <w:rsid w:val="00BC174D"/>
    <w:rsid w:val="00BC1E55"/>
    <w:rsid w:val="00BC2130"/>
    <w:rsid w:val="00BC217B"/>
    <w:rsid w:val="00BC24AE"/>
    <w:rsid w:val="00BC290C"/>
    <w:rsid w:val="00BC31E3"/>
    <w:rsid w:val="00BC3B1E"/>
    <w:rsid w:val="00BC3F95"/>
    <w:rsid w:val="00BC4065"/>
    <w:rsid w:val="00BC433C"/>
    <w:rsid w:val="00BC4360"/>
    <w:rsid w:val="00BC4858"/>
    <w:rsid w:val="00BC48CF"/>
    <w:rsid w:val="00BC4FA1"/>
    <w:rsid w:val="00BC5038"/>
    <w:rsid w:val="00BC5CF0"/>
    <w:rsid w:val="00BC60C2"/>
    <w:rsid w:val="00BC6986"/>
    <w:rsid w:val="00BC6E32"/>
    <w:rsid w:val="00BC6F03"/>
    <w:rsid w:val="00BC6F60"/>
    <w:rsid w:val="00BC6F90"/>
    <w:rsid w:val="00BC6F98"/>
    <w:rsid w:val="00BC75AC"/>
    <w:rsid w:val="00BC7722"/>
    <w:rsid w:val="00BC77F5"/>
    <w:rsid w:val="00BD04A6"/>
    <w:rsid w:val="00BD04D6"/>
    <w:rsid w:val="00BD0725"/>
    <w:rsid w:val="00BD08AB"/>
    <w:rsid w:val="00BD107B"/>
    <w:rsid w:val="00BD171D"/>
    <w:rsid w:val="00BD175F"/>
    <w:rsid w:val="00BD1B6B"/>
    <w:rsid w:val="00BD2186"/>
    <w:rsid w:val="00BD2401"/>
    <w:rsid w:val="00BD29A2"/>
    <w:rsid w:val="00BD2B07"/>
    <w:rsid w:val="00BD2B52"/>
    <w:rsid w:val="00BD2FF6"/>
    <w:rsid w:val="00BD316C"/>
    <w:rsid w:val="00BD338C"/>
    <w:rsid w:val="00BD3E58"/>
    <w:rsid w:val="00BD3FAF"/>
    <w:rsid w:val="00BD4146"/>
    <w:rsid w:val="00BD494B"/>
    <w:rsid w:val="00BD4E28"/>
    <w:rsid w:val="00BD5135"/>
    <w:rsid w:val="00BD5176"/>
    <w:rsid w:val="00BD52E0"/>
    <w:rsid w:val="00BD5A5B"/>
    <w:rsid w:val="00BD5DFC"/>
    <w:rsid w:val="00BD5E97"/>
    <w:rsid w:val="00BD5ED2"/>
    <w:rsid w:val="00BD60C0"/>
    <w:rsid w:val="00BD6243"/>
    <w:rsid w:val="00BD66BE"/>
    <w:rsid w:val="00BD679A"/>
    <w:rsid w:val="00BD6A31"/>
    <w:rsid w:val="00BD6BD7"/>
    <w:rsid w:val="00BD6BE6"/>
    <w:rsid w:val="00BE0172"/>
    <w:rsid w:val="00BE02FB"/>
    <w:rsid w:val="00BE045E"/>
    <w:rsid w:val="00BE09E5"/>
    <w:rsid w:val="00BE1504"/>
    <w:rsid w:val="00BE18CF"/>
    <w:rsid w:val="00BE1C50"/>
    <w:rsid w:val="00BE218C"/>
    <w:rsid w:val="00BE26A5"/>
    <w:rsid w:val="00BE2CE1"/>
    <w:rsid w:val="00BE2EC9"/>
    <w:rsid w:val="00BE2EF9"/>
    <w:rsid w:val="00BE2F01"/>
    <w:rsid w:val="00BE2F20"/>
    <w:rsid w:val="00BE3337"/>
    <w:rsid w:val="00BE33CA"/>
    <w:rsid w:val="00BE3AEE"/>
    <w:rsid w:val="00BE3BD3"/>
    <w:rsid w:val="00BE3BE9"/>
    <w:rsid w:val="00BE3BF2"/>
    <w:rsid w:val="00BE3CA1"/>
    <w:rsid w:val="00BE3F11"/>
    <w:rsid w:val="00BE47C5"/>
    <w:rsid w:val="00BE4F89"/>
    <w:rsid w:val="00BE57D0"/>
    <w:rsid w:val="00BE5886"/>
    <w:rsid w:val="00BE5EAA"/>
    <w:rsid w:val="00BE6E2C"/>
    <w:rsid w:val="00BE731D"/>
    <w:rsid w:val="00BE75F2"/>
    <w:rsid w:val="00BF00B1"/>
    <w:rsid w:val="00BF045E"/>
    <w:rsid w:val="00BF096C"/>
    <w:rsid w:val="00BF0995"/>
    <w:rsid w:val="00BF0A4C"/>
    <w:rsid w:val="00BF0AEA"/>
    <w:rsid w:val="00BF0D61"/>
    <w:rsid w:val="00BF0FE6"/>
    <w:rsid w:val="00BF1217"/>
    <w:rsid w:val="00BF144A"/>
    <w:rsid w:val="00BF17BF"/>
    <w:rsid w:val="00BF1EB8"/>
    <w:rsid w:val="00BF1F98"/>
    <w:rsid w:val="00BF23A2"/>
    <w:rsid w:val="00BF29E9"/>
    <w:rsid w:val="00BF2B7E"/>
    <w:rsid w:val="00BF30DC"/>
    <w:rsid w:val="00BF36F2"/>
    <w:rsid w:val="00BF3B3B"/>
    <w:rsid w:val="00BF3DAA"/>
    <w:rsid w:val="00BF4514"/>
    <w:rsid w:val="00BF4929"/>
    <w:rsid w:val="00BF553F"/>
    <w:rsid w:val="00BF5BEA"/>
    <w:rsid w:val="00BF62DB"/>
    <w:rsid w:val="00BF633C"/>
    <w:rsid w:val="00BF64C0"/>
    <w:rsid w:val="00BF64C7"/>
    <w:rsid w:val="00BF6B95"/>
    <w:rsid w:val="00BF7A60"/>
    <w:rsid w:val="00C00A98"/>
    <w:rsid w:val="00C01120"/>
    <w:rsid w:val="00C018BF"/>
    <w:rsid w:val="00C018F7"/>
    <w:rsid w:val="00C0192E"/>
    <w:rsid w:val="00C01CC6"/>
    <w:rsid w:val="00C01F55"/>
    <w:rsid w:val="00C01F8C"/>
    <w:rsid w:val="00C0269D"/>
    <w:rsid w:val="00C0295A"/>
    <w:rsid w:val="00C02EFE"/>
    <w:rsid w:val="00C032C9"/>
    <w:rsid w:val="00C03852"/>
    <w:rsid w:val="00C03BE7"/>
    <w:rsid w:val="00C04162"/>
    <w:rsid w:val="00C043BE"/>
    <w:rsid w:val="00C04BB9"/>
    <w:rsid w:val="00C052DF"/>
    <w:rsid w:val="00C05585"/>
    <w:rsid w:val="00C058AD"/>
    <w:rsid w:val="00C05E28"/>
    <w:rsid w:val="00C06080"/>
    <w:rsid w:val="00C06271"/>
    <w:rsid w:val="00C063A4"/>
    <w:rsid w:val="00C06479"/>
    <w:rsid w:val="00C069B4"/>
    <w:rsid w:val="00C07E1A"/>
    <w:rsid w:val="00C102E6"/>
    <w:rsid w:val="00C10449"/>
    <w:rsid w:val="00C10533"/>
    <w:rsid w:val="00C107C8"/>
    <w:rsid w:val="00C108FE"/>
    <w:rsid w:val="00C10C29"/>
    <w:rsid w:val="00C10E92"/>
    <w:rsid w:val="00C11326"/>
    <w:rsid w:val="00C116DE"/>
    <w:rsid w:val="00C11E7E"/>
    <w:rsid w:val="00C128F6"/>
    <w:rsid w:val="00C12E06"/>
    <w:rsid w:val="00C1308D"/>
    <w:rsid w:val="00C13A50"/>
    <w:rsid w:val="00C13B32"/>
    <w:rsid w:val="00C13CD6"/>
    <w:rsid w:val="00C13F0E"/>
    <w:rsid w:val="00C141C7"/>
    <w:rsid w:val="00C14543"/>
    <w:rsid w:val="00C14691"/>
    <w:rsid w:val="00C147C3"/>
    <w:rsid w:val="00C14BC5"/>
    <w:rsid w:val="00C14DC7"/>
    <w:rsid w:val="00C150D4"/>
    <w:rsid w:val="00C15122"/>
    <w:rsid w:val="00C15AA9"/>
    <w:rsid w:val="00C16366"/>
    <w:rsid w:val="00C165FE"/>
    <w:rsid w:val="00C16C26"/>
    <w:rsid w:val="00C16C58"/>
    <w:rsid w:val="00C16F8B"/>
    <w:rsid w:val="00C1725B"/>
    <w:rsid w:val="00C17285"/>
    <w:rsid w:val="00C17344"/>
    <w:rsid w:val="00C1744B"/>
    <w:rsid w:val="00C175C9"/>
    <w:rsid w:val="00C20571"/>
    <w:rsid w:val="00C20602"/>
    <w:rsid w:val="00C208CE"/>
    <w:rsid w:val="00C20BC0"/>
    <w:rsid w:val="00C20D95"/>
    <w:rsid w:val="00C21170"/>
    <w:rsid w:val="00C21707"/>
    <w:rsid w:val="00C21CA3"/>
    <w:rsid w:val="00C221A8"/>
    <w:rsid w:val="00C223AE"/>
    <w:rsid w:val="00C2251A"/>
    <w:rsid w:val="00C22ABF"/>
    <w:rsid w:val="00C22BF3"/>
    <w:rsid w:val="00C22BFF"/>
    <w:rsid w:val="00C2307F"/>
    <w:rsid w:val="00C23140"/>
    <w:rsid w:val="00C23772"/>
    <w:rsid w:val="00C239C2"/>
    <w:rsid w:val="00C23A4C"/>
    <w:rsid w:val="00C2406B"/>
    <w:rsid w:val="00C24C48"/>
    <w:rsid w:val="00C257CE"/>
    <w:rsid w:val="00C25D46"/>
    <w:rsid w:val="00C266AA"/>
    <w:rsid w:val="00C26EA7"/>
    <w:rsid w:val="00C26EBE"/>
    <w:rsid w:val="00C3052A"/>
    <w:rsid w:val="00C30A90"/>
    <w:rsid w:val="00C30E71"/>
    <w:rsid w:val="00C31050"/>
    <w:rsid w:val="00C31361"/>
    <w:rsid w:val="00C31A6A"/>
    <w:rsid w:val="00C31B95"/>
    <w:rsid w:val="00C322F3"/>
    <w:rsid w:val="00C32386"/>
    <w:rsid w:val="00C328FB"/>
    <w:rsid w:val="00C32A3B"/>
    <w:rsid w:val="00C32BD8"/>
    <w:rsid w:val="00C32F9C"/>
    <w:rsid w:val="00C335C2"/>
    <w:rsid w:val="00C33E84"/>
    <w:rsid w:val="00C33F71"/>
    <w:rsid w:val="00C34CDA"/>
    <w:rsid w:val="00C3529D"/>
    <w:rsid w:val="00C3545D"/>
    <w:rsid w:val="00C354DE"/>
    <w:rsid w:val="00C35746"/>
    <w:rsid w:val="00C35832"/>
    <w:rsid w:val="00C35A2B"/>
    <w:rsid w:val="00C35C4E"/>
    <w:rsid w:val="00C368FE"/>
    <w:rsid w:val="00C37995"/>
    <w:rsid w:val="00C37FFE"/>
    <w:rsid w:val="00C404FC"/>
    <w:rsid w:val="00C40D17"/>
    <w:rsid w:val="00C40EB2"/>
    <w:rsid w:val="00C410C6"/>
    <w:rsid w:val="00C410FB"/>
    <w:rsid w:val="00C414EE"/>
    <w:rsid w:val="00C416DD"/>
    <w:rsid w:val="00C41821"/>
    <w:rsid w:val="00C41950"/>
    <w:rsid w:val="00C41DD8"/>
    <w:rsid w:val="00C41E60"/>
    <w:rsid w:val="00C41F5A"/>
    <w:rsid w:val="00C4215D"/>
    <w:rsid w:val="00C4242C"/>
    <w:rsid w:val="00C426BB"/>
    <w:rsid w:val="00C42737"/>
    <w:rsid w:val="00C427E9"/>
    <w:rsid w:val="00C42BCF"/>
    <w:rsid w:val="00C437B9"/>
    <w:rsid w:val="00C43EB8"/>
    <w:rsid w:val="00C44A9B"/>
    <w:rsid w:val="00C4503F"/>
    <w:rsid w:val="00C45307"/>
    <w:rsid w:val="00C45BD1"/>
    <w:rsid w:val="00C45E79"/>
    <w:rsid w:val="00C45EB0"/>
    <w:rsid w:val="00C45FD2"/>
    <w:rsid w:val="00C46484"/>
    <w:rsid w:val="00C4669E"/>
    <w:rsid w:val="00C4671E"/>
    <w:rsid w:val="00C4694E"/>
    <w:rsid w:val="00C46AE9"/>
    <w:rsid w:val="00C46E90"/>
    <w:rsid w:val="00C46F21"/>
    <w:rsid w:val="00C471D9"/>
    <w:rsid w:val="00C4723B"/>
    <w:rsid w:val="00C475F8"/>
    <w:rsid w:val="00C4785B"/>
    <w:rsid w:val="00C47EAE"/>
    <w:rsid w:val="00C50100"/>
    <w:rsid w:val="00C512C2"/>
    <w:rsid w:val="00C5145A"/>
    <w:rsid w:val="00C51499"/>
    <w:rsid w:val="00C51B52"/>
    <w:rsid w:val="00C51C2A"/>
    <w:rsid w:val="00C522D5"/>
    <w:rsid w:val="00C5233C"/>
    <w:rsid w:val="00C52C7B"/>
    <w:rsid w:val="00C52D0B"/>
    <w:rsid w:val="00C5329F"/>
    <w:rsid w:val="00C53A1C"/>
    <w:rsid w:val="00C53CDD"/>
    <w:rsid w:val="00C53F85"/>
    <w:rsid w:val="00C544F5"/>
    <w:rsid w:val="00C54570"/>
    <w:rsid w:val="00C5468D"/>
    <w:rsid w:val="00C54B7B"/>
    <w:rsid w:val="00C54D22"/>
    <w:rsid w:val="00C555F2"/>
    <w:rsid w:val="00C55683"/>
    <w:rsid w:val="00C559E5"/>
    <w:rsid w:val="00C568C9"/>
    <w:rsid w:val="00C57422"/>
    <w:rsid w:val="00C574D1"/>
    <w:rsid w:val="00C5782C"/>
    <w:rsid w:val="00C5798D"/>
    <w:rsid w:val="00C57995"/>
    <w:rsid w:val="00C579C9"/>
    <w:rsid w:val="00C57D38"/>
    <w:rsid w:val="00C60010"/>
    <w:rsid w:val="00C60102"/>
    <w:rsid w:val="00C6070F"/>
    <w:rsid w:val="00C60C17"/>
    <w:rsid w:val="00C60E1B"/>
    <w:rsid w:val="00C614FC"/>
    <w:rsid w:val="00C61907"/>
    <w:rsid w:val="00C61A9F"/>
    <w:rsid w:val="00C61CD6"/>
    <w:rsid w:val="00C61E76"/>
    <w:rsid w:val="00C6292D"/>
    <w:rsid w:val="00C629A6"/>
    <w:rsid w:val="00C62F21"/>
    <w:rsid w:val="00C63645"/>
    <w:rsid w:val="00C640FB"/>
    <w:rsid w:val="00C64384"/>
    <w:rsid w:val="00C645B1"/>
    <w:rsid w:val="00C64B70"/>
    <w:rsid w:val="00C65473"/>
    <w:rsid w:val="00C65E10"/>
    <w:rsid w:val="00C668E6"/>
    <w:rsid w:val="00C70250"/>
    <w:rsid w:val="00C704A5"/>
    <w:rsid w:val="00C70590"/>
    <w:rsid w:val="00C708C0"/>
    <w:rsid w:val="00C70948"/>
    <w:rsid w:val="00C70E65"/>
    <w:rsid w:val="00C71391"/>
    <w:rsid w:val="00C715EC"/>
    <w:rsid w:val="00C71970"/>
    <w:rsid w:val="00C71DA4"/>
    <w:rsid w:val="00C72557"/>
    <w:rsid w:val="00C72D4B"/>
    <w:rsid w:val="00C73465"/>
    <w:rsid w:val="00C7392F"/>
    <w:rsid w:val="00C73E14"/>
    <w:rsid w:val="00C74044"/>
    <w:rsid w:val="00C74449"/>
    <w:rsid w:val="00C74457"/>
    <w:rsid w:val="00C75179"/>
    <w:rsid w:val="00C754F8"/>
    <w:rsid w:val="00C75B17"/>
    <w:rsid w:val="00C75EAD"/>
    <w:rsid w:val="00C763D9"/>
    <w:rsid w:val="00C76654"/>
    <w:rsid w:val="00C76DF0"/>
    <w:rsid w:val="00C7727C"/>
    <w:rsid w:val="00C7727E"/>
    <w:rsid w:val="00C778F9"/>
    <w:rsid w:val="00C7790F"/>
    <w:rsid w:val="00C800F4"/>
    <w:rsid w:val="00C804DB"/>
    <w:rsid w:val="00C80771"/>
    <w:rsid w:val="00C80781"/>
    <w:rsid w:val="00C80B0B"/>
    <w:rsid w:val="00C812B2"/>
    <w:rsid w:val="00C8144B"/>
    <w:rsid w:val="00C81C12"/>
    <w:rsid w:val="00C82525"/>
    <w:rsid w:val="00C82632"/>
    <w:rsid w:val="00C82F6B"/>
    <w:rsid w:val="00C834F1"/>
    <w:rsid w:val="00C83748"/>
    <w:rsid w:val="00C83DBC"/>
    <w:rsid w:val="00C83FE0"/>
    <w:rsid w:val="00C843DF"/>
    <w:rsid w:val="00C8498C"/>
    <w:rsid w:val="00C84CB8"/>
    <w:rsid w:val="00C84D83"/>
    <w:rsid w:val="00C8516C"/>
    <w:rsid w:val="00C854E7"/>
    <w:rsid w:val="00C855AE"/>
    <w:rsid w:val="00C86018"/>
    <w:rsid w:val="00C8645B"/>
    <w:rsid w:val="00C867DE"/>
    <w:rsid w:val="00C8724B"/>
    <w:rsid w:val="00C8754C"/>
    <w:rsid w:val="00C87D2D"/>
    <w:rsid w:val="00C87D55"/>
    <w:rsid w:val="00C907CA"/>
    <w:rsid w:val="00C90D34"/>
    <w:rsid w:val="00C90DB3"/>
    <w:rsid w:val="00C90E7F"/>
    <w:rsid w:val="00C90EEF"/>
    <w:rsid w:val="00C9135B"/>
    <w:rsid w:val="00C916D3"/>
    <w:rsid w:val="00C91BB5"/>
    <w:rsid w:val="00C91E96"/>
    <w:rsid w:val="00C91FF3"/>
    <w:rsid w:val="00C920D5"/>
    <w:rsid w:val="00C92290"/>
    <w:rsid w:val="00C9270A"/>
    <w:rsid w:val="00C92B24"/>
    <w:rsid w:val="00C92C58"/>
    <w:rsid w:val="00C92EF4"/>
    <w:rsid w:val="00C92F1E"/>
    <w:rsid w:val="00C934B3"/>
    <w:rsid w:val="00C93605"/>
    <w:rsid w:val="00C93728"/>
    <w:rsid w:val="00C93BB8"/>
    <w:rsid w:val="00C93E4D"/>
    <w:rsid w:val="00C93FED"/>
    <w:rsid w:val="00C941BF"/>
    <w:rsid w:val="00C949B1"/>
    <w:rsid w:val="00C94D6F"/>
    <w:rsid w:val="00C9518F"/>
    <w:rsid w:val="00C95255"/>
    <w:rsid w:val="00C95358"/>
    <w:rsid w:val="00C95376"/>
    <w:rsid w:val="00C95EF3"/>
    <w:rsid w:val="00C961D5"/>
    <w:rsid w:val="00C96439"/>
    <w:rsid w:val="00C9684F"/>
    <w:rsid w:val="00C9716F"/>
    <w:rsid w:val="00C971A9"/>
    <w:rsid w:val="00C97DB8"/>
    <w:rsid w:val="00C97E26"/>
    <w:rsid w:val="00CA0395"/>
    <w:rsid w:val="00CA0D46"/>
    <w:rsid w:val="00CA1FEC"/>
    <w:rsid w:val="00CA2B88"/>
    <w:rsid w:val="00CA31B9"/>
    <w:rsid w:val="00CA3433"/>
    <w:rsid w:val="00CA37CC"/>
    <w:rsid w:val="00CA38A0"/>
    <w:rsid w:val="00CA3AC8"/>
    <w:rsid w:val="00CA43A9"/>
    <w:rsid w:val="00CA4503"/>
    <w:rsid w:val="00CA4C40"/>
    <w:rsid w:val="00CA4CEA"/>
    <w:rsid w:val="00CA6035"/>
    <w:rsid w:val="00CA6D20"/>
    <w:rsid w:val="00CA6E55"/>
    <w:rsid w:val="00CA6E74"/>
    <w:rsid w:val="00CA700B"/>
    <w:rsid w:val="00CA7410"/>
    <w:rsid w:val="00CA7943"/>
    <w:rsid w:val="00CB08AF"/>
    <w:rsid w:val="00CB0B3A"/>
    <w:rsid w:val="00CB10BA"/>
    <w:rsid w:val="00CB10FD"/>
    <w:rsid w:val="00CB22E0"/>
    <w:rsid w:val="00CB24D4"/>
    <w:rsid w:val="00CB299B"/>
    <w:rsid w:val="00CB2CBC"/>
    <w:rsid w:val="00CB2DCB"/>
    <w:rsid w:val="00CB33B4"/>
    <w:rsid w:val="00CB39FA"/>
    <w:rsid w:val="00CB3DB3"/>
    <w:rsid w:val="00CB3F97"/>
    <w:rsid w:val="00CB469D"/>
    <w:rsid w:val="00CB5280"/>
    <w:rsid w:val="00CB55B5"/>
    <w:rsid w:val="00CB5B4D"/>
    <w:rsid w:val="00CB614E"/>
    <w:rsid w:val="00CB6210"/>
    <w:rsid w:val="00CB6736"/>
    <w:rsid w:val="00CB6B08"/>
    <w:rsid w:val="00CB6D73"/>
    <w:rsid w:val="00CB7170"/>
    <w:rsid w:val="00CB71A2"/>
    <w:rsid w:val="00CB72B8"/>
    <w:rsid w:val="00CB72C5"/>
    <w:rsid w:val="00CB767F"/>
    <w:rsid w:val="00CB7B94"/>
    <w:rsid w:val="00CB7BBE"/>
    <w:rsid w:val="00CB7CC7"/>
    <w:rsid w:val="00CB7F69"/>
    <w:rsid w:val="00CC00B5"/>
    <w:rsid w:val="00CC0332"/>
    <w:rsid w:val="00CC0690"/>
    <w:rsid w:val="00CC0727"/>
    <w:rsid w:val="00CC07C7"/>
    <w:rsid w:val="00CC1673"/>
    <w:rsid w:val="00CC16FA"/>
    <w:rsid w:val="00CC1F70"/>
    <w:rsid w:val="00CC20EB"/>
    <w:rsid w:val="00CC2E7C"/>
    <w:rsid w:val="00CC311D"/>
    <w:rsid w:val="00CC335B"/>
    <w:rsid w:val="00CC33E5"/>
    <w:rsid w:val="00CC3424"/>
    <w:rsid w:val="00CC34EF"/>
    <w:rsid w:val="00CC37F0"/>
    <w:rsid w:val="00CC44BA"/>
    <w:rsid w:val="00CC45A4"/>
    <w:rsid w:val="00CC4805"/>
    <w:rsid w:val="00CC4EFF"/>
    <w:rsid w:val="00CC53C3"/>
    <w:rsid w:val="00CC55FD"/>
    <w:rsid w:val="00CC606B"/>
    <w:rsid w:val="00CC6180"/>
    <w:rsid w:val="00CC6226"/>
    <w:rsid w:val="00CC6580"/>
    <w:rsid w:val="00CC70CF"/>
    <w:rsid w:val="00CC719B"/>
    <w:rsid w:val="00CC71B3"/>
    <w:rsid w:val="00CC7289"/>
    <w:rsid w:val="00CC7335"/>
    <w:rsid w:val="00CC779B"/>
    <w:rsid w:val="00CD0421"/>
    <w:rsid w:val="00CD04CB"/>
    <w:rsid w:val="00CD0585"/>
    <w:rsid w:val="00CD073B"/>
    <w:rsid w:val="00CD0B92"/>
    <w:rsid w:val="00CD0E3A"/>
    <w:rsid w:val="00CD1204"/>
    <w:rsid w:val="00CD1748"/>
    <w:rsid w:val="00CD2072"/>
    <w:rsid w:val="00CD231E"/>
    <w:rsid w:val="00CD23FF"/>
    <w:rsid w:val="00CD245F"/>
    <w:rsid w:val="00CD2532"/>
    <w:rsid w:val="00CD2631"/>
    <w:rsid w:val="00CD2980"/>
    <w:rsid w:val="00CD2EAA"/>
    <w:rsid w:val="00CD31A4"/>
    <w:rsid w:val="00CD32ED"/>
    <w:rsid w:val="00CD3939"/>
    <w:rsid w:val="00CD3B3D"/>
    <w:rsid w:val="00CD3DC6"/>
    <w:rsid w:val="00CD4302"/>
    <w:rsid w:val="00CD4367"/>
    <w:rsid w:val="00CD46F5"/>
    <w:rsid w:val="00CD4773"/>
    <w:rsid w:val="00CD48A3"/>
    <w:rsid w:val="00CD4BE8"/>
    <w:rsid w:val="00CD4C83"/>
    <w:rsid w:val="00CD4EC1"/>
    <w:rsid w:val="00CD507D"/>
    <w:rsid w:val="00CD52AB"/>
    <w:rsid w:val="00CD67B0"/>
    <w:rsid w:val="00CD692F"/>
    <w:rsid w:val="00CD70B0"/>
    <w:rsid w:val="00CD73D6"/>
    <w:rsid w:val="00CD7466"/>
    <w:rsid w:val="00CD7835"/>
    <w:rsid w:val="00CD786E"/>
    <w:rsid w:val="00CD7C95"/>
    <w:rsid w:val="00CE0B8E"/>
    <w:rsid w:val="00CE1043"/>
    <w:rsid w:val="00CE1313"/>
    <w:rsid w:val="00CE19B3"/>
    <w:rsid w:val="00CE1C09"/>
    <w:rsid w:val="00CE1F58"/>
    <w:rsid w:val="00CE225C"/>
    <w:rsid w:val="00CE23F5"/>
    <w:rsid w:val="00CE2D28"/>
    <w:rsid w:val="00CE3213"/>
    <w:rsid w:val="00CE3267"/>
    <w:rsid w:val="00CE3545"/>
    <w:rsid w:val="00CE35F7"/>
    <w:rsid w:val="00CE3713"/>
    <w:rsid w:val="00CE3862"/>
    <w:rsid w:val="00CE390C"/>
    <w:rsid w:val="00CE3D99"/>
    <w:rsid w:val="00CE3F29"/>
    <w:rsid w:val="00CE4011"/>
    <w:rsid w:val="00CE42E7"/>
    <w:rsid w:val="00CE4A08"/>
    <w:rsid w:val="00CE550B"/>
    <w:rsid w:val="00CE5533"/>
    <w:rsid w:val="00CE57DF"/>
    <w:rsid w:val="00CE5B60"/>
    <w:rsid w:val="00CE5E06"/>
    <w:rsid w:val="00CE6090"/>
    <w:rsid w:val="00CE60C7"/>
    <w:rsid w:val="00CE6458"/>
    <w:rsid w:val="00CE68C0"/>
    <w:rsid w:val="00CE6FA3"/>
    <w:rsid w:val="00CE721C"/>
    <w:rsid w:val="00CE72AF"/>
    <w:rsid w:val="00CE7575"/>
    <w:rsid w:val="00CE7780"/>
    <w:rsid w:val="00CE7C77"/>
    <w:rsid w:val="00CE7CD7"/>
    <w:rsid w:val="00CE7F37"/>
    <w:rsid w:val="00CE7FD0"/>
    <w:rsid w:val="00CF00DE"/>
    <w:rsid w:val="00CF05BA"/>
    <w:rsid w:val="00CF05C3"/>
    <w:rsid w:val="00CF0C00"/>
    <w:rsid w:val="00CF0E59"/>
    <w:rsid w:val="00CF1115"/>
    <w:rsid w:val="00CF154A"/>
    <w:rsid w:val="00CF174F"/>
    <w:rsid w:val="00CF1D37"/>
    <w:rsid w:val="00CF217F"/>
    <w:rsid w:val="00CF2612"/>
    <w:rsid w:val="00CF270A"/>
    <w:rsid w:val="00CF2E9A"/>
    <w:rsid w:val="00CF30E9"/>
    <w:rsid w:val="00CF33F2"/>
    <w:rsid w:val="00CF4334"/>
    <w:rsid w:val="00CF49BD"/>
    <w:rsid w:val="00CF5103"/>
    <w:rsid w:val="00CF5673"/>
    <w:rsid w:val="00CF6C8D"/>
    <w:rsid w:val="00CF6D63"/>
    <w:rsid w:val="00CF6E0B"/>
    <w:rsid w:val="00CF6F97"/>
    <w:rsid w:val="00CF70E6"/>
    <w:rsid w:val="00CF7810"/>
    <w:rsid w:val="00CF7978"/>
    <w:rsid w:val="00CF79D7"/>
    <w:rsid w:val="00CF7A40"/>
    <w:rsid w:val="00CF7F3B"/>
    <w:rsid w:val="00D0041B"/>
    <w:rsid w:val="00D00426"/>
    <w:rsid w:val="00D008D9"/>
    <w:rsid w:val="00D00A2C"/>
    <w:rsid w:val="00D00C19"/>
    <w:rsid w:val="00D00E5A"/>
    <w:rsid w:val="00D0132E"/>
    <w:rsid w:val="00D01439"/>
    <w:rsid w:val="00D018CB"/>
    <w:rsid w:val="00D01CC1"/>
    <w:rsid w:val="00D01F05"/>
    <w:rsid w:val="00D01FE2"/>
    <w:rsid w:val="00D02696"/>
    <w:rsid w:val="00D0278D"/>
    <w:rsid w:val="00D02F1B"/>
    <w:rsid w:val="00D03351"/>
    <w:rsid w:val="00D03809"/>
    <w:rsid w:val="00D039E4"/>
    <w:rsid w:val="00D03AFD"/>
    <w:rsid w:val="00D04ECF"/>
    <w:rsid w:val="00D0576C"/>
    <w:rsid w:val="00D058BE"/>
    <w:rsid w:val="00D05944"/>
    <w:rsid w:val="00D0599D"/>
    <w:rsid w:val="00D05AF6"/>
    <w:rsid w:val="00D05CBC"/>
    <w:rsid w:val="00D0644B"/>
    <w:rsid w:val="00D0649A"/>
    <w:rsid w:val="00D06671"/>
    <w:rsid w:val="00D067B1"/>
    <w:rsid w:val="00D068D4"/>
    <w:rsid w:val="00D07096"/>
    <w:rsid w:val="00D073F7"/>
    <w:rsid w:val="00D074C6"/>
    <w:rsid w:val="00D07B75"/>
    <w:rsid w:val="00D100EC"/>
    <w:rsid w:val="00D10299"/>
    <w:rsid w:val="00D1029C"/>
    <w:rsid w:val="00D107F7"/>
    <w:rsid w:val="00D109B3"/>
    <w:rsid w:val="00D10A2C"/>
    <w:rsid w:val="00D10DB8"/>
    <w:rsid w:val="00D11E62"/>
    <w:rsid w:val="00D1234F"/>
    <w:rsid w:val="00D12558"/>
    <w:rsid w:val="00D12677"/>
    <w:rsid w:val="00D128FC"/>
    <w:rsid w:val="00D1300D"/>
    <w:rsid w:val="00D132DE"/>
    <w:rsid w:val="00D13328"/>
    <w:rsid w:val="00D14A26"/>
    <w:rsid w:val="00D150A3"/>
    <w:rsid w:val="00D154CB"/>
    <w:rsid w:val="00D1563E"/>
    <w:rsid w:val="00D15686"/>
    <w:rsid w:val="00D15894"/>
    <w:rsid w:val="00D162EE"/>
    <w:rsid w:val="00D1644B"/>
    <w:rsid w:val="00D16510"/>
    <w:rsid w:val="00D1662D"/>
    <w:rsid w:val="00D16910"/>
    <w:rsid w:val="00D16EF5"/>
    <w:rsid w:val="00D17682"/>
    <w:rsid w:val="00D17755"/>
    <w:rsid w:val="00D178AF"/>
    <w:rsid w:val="00D179B4"/>
    <w:rsid w:val="00D17D8B"/>
    <w:rsid w:val="00D20450"/>
    <w:rsid w:val="00D206E6"/>
    <w:rsid w:val="00D2073D"/>
    <w:rsid w:val="00D20ABD"/>
    <w:rsid w:val="00D20CB6"/>
    <w:rsid w:val="00D212F9"/>
    <w:rsid w:val="00D214E7"/>
    <w:rsid w:val="00D21BBE"/>
    <w:rsid w:val="00D21CAD"/>
    <w:rsid w:val="00D21CD4"/>
    <w:rsid w:val="00D22067"/>
    <w:rsid w:val="00D220D9"/>
    <w:rsid w:val="00D22156"/>
    <w:rsid w:val="00D221DB"/>
    <w:rsid w:val="00D22701"/>
    <w:rsid w:val="00D23186"/>
    <w:rsid w:val="00D23466"/>
    <w:rsid w:val="00D2447F"/>
    <w:rsid w:val="00D2450B"/>
    <w:rsid w:val="00D24562"/>
    <w:rsid w:val="00D247FA"/>
    <w:rsid w:val="00D2500C"/>
    <w:rsid w:val="00D25A22"/>
    <w:rsid w:val="00D26021"/>
    <w:rsid w:val="00D260D1"/>
    <w:rsid w:val="00D260F3"/>
    <w:rsid w:val="00D26335"/>
    <w:rsid w:val="00D2678E"/>
    <w:rsid w:val="00D2689D"/>
    <w:rsid w:val="00D26D11"/>
    <w:rsid w:val="00D27620"/>
    <w:rsid w:val="00D27C23"/>
    <w:rsid w:val="00D27E8F"/>
    <w:rsid w:val="00D304E3"/>
    <w:rsid w:val="00D30660"/>
    <w:rsid w:val="00D30E7F"/>
    <w:rsid w:val="00D30FF8"/>
    <w:rsid w:val="00D310EF"/>
    <w:rsid w:val="00D312EA"/>
    <w:rsid w:val="00D318A6"/>
    <w:rsid w:val="00D31C81"/>
    <w:rsid w:val="00D326AC"/>
    <w:rsid w:val="00D32CD6"/>
    <w:rsid w:val="00D32D6B"/>
    <w:rsid w:val="00D336FE"/>
    <w:rsid w:val="00D3393A"/>
    <w:rsid w:val="00D33CCF"/>
    <w:rsid w:val="00D33EB8"/>
    <w:rsid w:val="00D34089"/>
    <w:rsid w:val="00D34743"/>
    <w:rsid w:val="00D34B1A"/>
    <w:rsid w:val="00D34B3D"/>
    <w:rsid w:val="00D34BD4"/>
    <w:rsid w:val="00D34CC0"/>
    <w:rsid w:val="00D34F82"/>
    <w:rsid w:val="00D35734"/>
    <w:rsid w:val="00D35A87"/>
    <w:rsid w:val="00D35B15"/>
    <w:rsid w:val="00D360DB"/>
    <w:rsid w:val="00D360DC"/>
    <w:rsid w:val="00D3645E"/>
    <w:rsid w:val="00D366CE"/>
    <w:rsid w:val="00D36C35"/>
    <w:rsid w:val="00D36E2A"/>
    <w:rsid w:val="00D370D7"/>
    <w:rsid w:val="00D3759D"/>
    <w:rsid w:val="00D37D04"/>
    <w:rsid w:val="00D4019C"/>
    <w:rsid w:val="00D4027D"/>
    <w:rsid w:val="00D412BA"/>
    <w:rsid w:val="00D41484"/>
    <w:rsid w:val="00D418DE"/>
    <w:rsid w:val="00D41ABF"/>
    <w:rsid w:val="00D41BAA"/>
    <w:rsid w:val="00D430E2"/>
    <w:rsid w:val="00D43276"/>
    <w:rsid w:val="00D4356A"/>
    <w:rsid w:val="00D43926"/>
    <w:rsid w:val="00D4427E"/>
    <w:rsid w:val="00D44D50"/>
    <w:rsid w:val="00D45580"/>
    <w:rsid w:val="00D45778"/>
    <w:rsid w:val="00D464F8"/>
    <w:rsid w:val="00D465AC"/>
    <w:rsid w:val="00D46D37"/>
    <w:rsid w:val="00D46E83"/>
    <w:rsid w:val="00D47204"/>
    <w:rsid w:val="00D472C7"/>
    <w:rsid w:val="00D478DA"/>
    <w:rsid w:val="00D47D4C"/>
    <w:rsid w:val="00D47E1F"/>
    <w:rsid w:val="00D47E83"/>
    <w:rsid w:val="00D501E2"/>
    <w:rsid w:val="00D506B4"/>
    <w:rsid w:val="00D506B8"/>
    <w:rsid w:val="00D50C4F"/>
    <w:rsid w:val="00D5169B"/>
    <w:rsid w:val="00D51796"/>
    <w:rsid w:val="00D51AAF"/>
    <w:rsid w:val="00D51CF1"/>
    <w:rsid w:val="00D524D5"/>
    <w:rsid w:val="00D53036"/>
    <w:rsid w:val="00D531ED"/>
    <w:rsid w:val="00D53798"/>
    <w:rsid w:val="00D5394E"/>
    <w:rsid w:val="00D53E68"/>
    <w:rsid w:val="00D54250"/>
    <w:rsid w:val="00D5427C"/>
    <w:rsid w:val="00D549E6"/>
    <w:rsid w:val="00D54B1C"/>
    <w:rsid w:val="00D54D7C"/>
    <w:rsid w:val="00D54D7F"/>
    <w:rsid w:val="00D553EE"/>
    <w:rsid w:val="00D5599F"/>
    <w:rsid w:val="00D55D5F"/>
    <w:rsid w:val="00D56520"/>
    <w:rsid w:val="00D567D7"/>
    <w:rsid w:val="00D56938"/>
    <w:rsid w:val="00D5697C"/>
    <w:rsid w:val="00D5700B"/>
    <w:rsid w:val="00D57404"/>
    <w:rsid w:val="00D5745F"/>
    <w:rsid w:val="00D5785A"/>
    <w:rsid w:val="00D57988"/>
    <w:rsid w:val="00D57AB6"/>
    <w:rsid w:val="00D602A9"/>
    <w:rsid w:val="00D60398"/>
    <w:rsid w:val="00D60741"/>
    <w:rsid w:val="00D60BF5"/>
    <w:rsid w:val="00D60E35"/>
    <w:rsid w:val="00D60F52"/>
    <w:rsid w:val="00D60FE7"/>
    <w:rsid w:val="00D6164D"/>
    <w:rsid w:val="00D617E1"/>
    <w:rsid w:val="00D61D04"/>
    <w:rsid w:val="00D62092"/>
    <w:rsid w:val="00D6262B"/>
    <w:rsid w:val="00D6283D"/>
    <w:rsid w:val="00D62E39"/>
    <w:rsid w:val="00D62E52"/>
    <w:rsid w:val="00D6339D"/>
    <w:rsid w:val="00D63429"/>
    <w:rsid w:val="00D63453"/>
    <w:rsid w:val="00D635B2"/>
    <w:rsid w:val="00D6383F"/>
    <w:rsid w:val="00D63B6E"/>
    <w:rsid w:val="00D64362"/>
    <w:rsid w:val="00D64500"/>
    <w:rsid w:val="00D64608"/>
    <w:rsid w:val="00D64D85"/>
    <w:rsid w:val="00D64ECB"/>
    <w:rsid w:val="00D652B9"/>
    <w:rsid w:val="00D65BAB"/>
    <w:rsid w:val="00D65C71"/>
    <w:rsid w:val="00D6646E"/>
    <w:rsid w:val="00D6744F"/>
    <w:rsid w:val="00D67744"/>
    <w:rsid w:val="00D677A2"/>
    <w:rsid w:val="00D677EA"/>
    <w:rsid w:val="00D67C4D"/>
    <w:rsid w:val="00D67CB2"/>
    <w:rsid w:val="00D67ED7"/>
    <w:rsid w:val="00D70558"/>
    <w:rsid w:val="00D70838"/>
    <w:rsid w:val="00D70982"/>
    <w:rsid w:val="00D70D2B"/>
    <w:rsid w:val="00D71168"/>
    <w:rsid w:val="00D71A9B"/>
    <w:rsid w:val="00D71B39"/>
    <w:rsid w:val="00D721DA"/>
    <w:rsid w:val="00D7270D"/>
    <w:rsid w:val="00D72A86"/>
    <w:rsid w:val="00D72CB1"/>
    <w:rsid w:val="00D73491"/>
    <w:rsid w:val="00D738B9"/>
    <w:rsid w:val="00D73DED"/>
    <w:rsid w:val="00D73F30"/>
    <w:rsid w:val="00D7495B"/>
    <w:rsid w:val="00D74D32"/>
    <w:rsid w:val="00D74EED"/>
    <w:rsid w:val="00D751B8"/>
    <w:rsid w:val="00D752CC"/>
    <w:rsid w:val="00D755A2"/>
    <w:rsid w:val="00D75B2D"/>
    <w:rsid w:val="00D75F26"/>
    <w:rsid w:val="00D76627"/>
    <w:rsid w:val="00D76B19"/>
    <w:rsid w:val="00D77285"/>
    <w:rsid w:val="00D773FC"/>
    <w:rsid w:val="00D77606"/>
    <w:rsid w:val="00D776EF"/>
    <w:rsid w:val="00D77877"/>
    <w:rsid w:val="00D77929"/>
    <w:rsid w:val="00D77B3A"/>
    <w:rsid w:val="00D77E83"/>
    <w:rsid w:val="00D8007A"/>
    <w:rsid w:val="00D800F5"/>
    <w:rsid w:val="00D80AA7"/>
    <w:rsid w:val="00D81259"/>
    <w:rsid w:val="00D814AB"/>
    <w:rsid w:val="00D81666"/>
    <w:rsid w:val="00D81827"/>
    <w:rsid w:val="00D81D4D"/>
    <w:rsid w:val="00D83228"/>
    <w:rsid w:val="00D83A13"/>
    <w:rsid w:val="00D83DE4"/>
    <w:rsid w:val="00D83E5A"/>
    <w:rsid w:val="00D84272"/>
    <w:rsid w:val="00D84405"/>
    <w:rsid w:val="00D848D6"/>
    <w:rsid w:val="00D851F9"/>
    <w:rsid w:val="00D853F4"/>
    <w:rsid w:val="00D856B2"/>
    <w:rsid w:val="00D85935"/>
    <w:rsid w:val="00D85D57"/>
    <w:rsid w:val="00D87250"/>
    <w:rsid w:val="00D8750D"/>
    <w:rsid w:val="00D87892"/>
    <w:rsid w:val="00D87AD8"/>
    <w:rsid w:val="00D90051"/>
    <w:rsid w:val="00D90385"/>
    <w:rsid w:val="00D90627"/>
    <w:rsid w:val="00D90807"/>
    <w:rsid w:val="00D908C7"/>
    <w:rsid w:val="00D90B77"/>
    <w:rsid w:val="00D90D69"/>
    <w:rsid w:val="00D912DA"/>
    <w:rsid w:val="00D91ABC"/>
    <w:rsid w:val="00D91FD9"/>
    <w:rsid w:val="00D92187"/>
    <w:rsid w:val="00D92A3E"/>
    <w:rsid w:val="00D92F2F"/>
    <w:rsid w:val="00D930D9"/>
    <w:rsid w:val="00D934C2"/>
    <w:rsid w:val="00D935E6"/>
    <w:rsid w:val="00D94494"/>
    <w:rsid w:val="00D947CA"/>
    <w:rsid w:val="00D94A11"/>
    <w:rsid w:val="00D9513B"/>
    <w:rsid w:val="00D95396"/>
    <w:rsid w:val="00D9555D"/>
    <w:rsid w:val="00D95820"/>
    <w:rsid w:val="00D95AEB"/>
    <w:rsid w:val="00D96534"/>
    <w:rsid w:val="00D96ADC"/>
    <w:rsid w:val="00D96FF1"/>
    <w:rsid w:val="00D97634"/>
    <w:rsid w:val="00D9782F"/>
    <w:rsid w:val="00D97AE0"/>
    <w:rsid w:val="00DA0002"/>
    <w:rsid w:val="00DA0740"/>
    <w:rsid w:val="00DA0A22"/>
    <w:rsid w:val="00DA0D1C"/>
    <w:rsid w:val="00DA109D"/>
    <w:rsid w:val="00DA11BE"/>
    <w:rsid w:val="00DA124B"/>
    <w:rsid w:val="00DA13AE"/>
    <w:rsid w:val="00DA1820"/>
    <w:rsid w:val="00DA22A9"/>
    <w:rsid w:val="00DA24CF"/>
    <w:rsid w:val="00DA24D3"/>
    <w:rsid w:val="00DA2716"/>
    <w:rsid w:val="00DA2ACF"/>
    <w:rsid w:val="00DA2B03"/>
    <w:rsid w:val="00DA2CBC"/>
    <w:rsid w:val="00DA30E3"/>
    <w:rsid w:val="00DA3397"/>
    <w:rsid w:val="00DA33E6"/>
    <w:rsid w:val="00DA35A5"/>
    <w:rsid w:val="00DA368A"/>
    <w:rsid w:val="00DA3824"/>
    <w:rsid w:val="00DA3F9D"/>
    <w:rsid w:val="00DA40E3"/>
    <w:rsid w:val="00DA41CB"/>
    <w:rsid w:val="00DA442E"/>
    <w:rsid w:val="00DA44D2"/>
    <w:rsid w:val="00DA46C3"/>
    <w:rsid w:val="00DA4D93"/>
    <w:rsid w:val="00DA4E8D"/>
    <w:rsid w:val="00DA5267"/>
    <w:rsid w:val="00DA53EA"/>
    <w:rsid w:val="00DA581D"/>
    <w:rsid w:val="00DA5859"/>
    <w:rsid w:val="00DA5B07"/>
    <w:rsid w:val="00DA5C74"/>
    <w:rsid w:val="00DA5E12"/>
    <w:rsid w:val="00DA68ED"/>
    <w:rsid w:val="00DA68F3"/>
    <w:rsid w:val="00DA6DC6"/>
    <w:rsid w:val="00DA70A2"/>
    <w:rsid w:val="00DA70E1"/>
    <w:rsid w:val="00DA7449"/>
    <w:rsid w:val="00DA7501"/>
    <w:rsid w:val="00DA7542"/>
    <w:rsid w:val="00DA7690"/>
    <w:rsid w:val="00DA7C4F"/>
    <w:rsid w:val="00DB04A6"/>
    <w:rsid w:val="00DB0801"/>
    <w:rsid w:val="00DB0C34"/>
    <w:rsid w:val="00DB0ECD"/>
    <w:rsid w:val="00DB0FE8"/>
    <w:rsid w:val="00DB1054"/>
    <w:rsid w:val="00DB1F89"/>
    <w:rsid w:val="00DB20FA"/>
    <w:rsid w:val="00DB23B2"/>
    <w:rsid w:val="00DB271E"/>
    <w:rsid w:val="00DB2916"/>
    <w:rsid w:val="00DB2BB8"/>
    <w:rsid w:val="00DB2C50"/>
    <w:rsid w:val="00DB31B6"/>
    <w:rsid w:val="00DB34CA"/>
    <w:rsid w:val="00DB37D8"/>
    <w:rsid w:val="00DB4118"/>
    <w:rsid w:val="00DB4136"/>
    <w:rsid w:val="00DB43C7"/>
    <w:rsid w:val="00DB47DC"/>
    <w:rsid w:val="00DB59B1"/>
    <w:rsid w:val="00DB620A"/>
    <w:rsid w:val="00DB6639"/>
    <w:rsid w:val="00DB677A"/>
    <w:rsid w:val="00DB6842"/>
    <w:rsid w:val="00DB6CF0"/>
    <w:rsid w:val="00DB7902"/>
    <w:rsid w:val="00DC015E"/>
    <w:rsid w:val="00DC05A2"/>
    <w:rsid w:val="00DC0D6A"/>
    <w:rsid w:val="00DC151C"/>
    <w:rsid w:val="00DC1E2F"/>
    <w:rsid w:val="00DC21A9"/>
    <w:rsid w:val="00DC2595"/>
    <w:rsid w:val="00DC3752"/>
    <w:rsid w:val="00DC37AD"/>
    <w:rsid w:val="00DC3AD3"/>
    <w:rsid w:val="00DC3C3A"/>
    <w:rsid w:val="00DC4901"/>
    <w:rsid w:val="00DC50F8"/>
    <w:rsid w:val="00DC51BD"/>
    <w:rsid w:val="00DC57FC"/>
    <w:rsid w:val="00DC5ABD"/>
    <w:rsid w:val="00DC5BF2"/>
    <w:rsid w:val="00DC622F"/>
    <w:rsid w:val="00DC645D"/>
    <w:rsid w:val="00DC6798"/>
    <w:rsid w:val="00DC6DB2"/>
    <w:rsid w:val="00DC706B"/>
    <w:rsid w:val="00DC706F"/>
    <w:rsid w:val="00DC76A1"/>
    <w:rsid w:val="00DC7CE6"/>
    <w:rsid w:val="00DD011B"/>
    <w:rsid w:val="00DD0312"/>
    <w:rsid w:val="00DD066F"/>
    <w:rsid w:val="00DD078D"/>
    <w:rsid w:val="00DD09E4"/>
    <w:rsid w:val="00DD0E15"/>
    <w:rsid w:val="00DD0E29"/>
    <w:rsid w:val="00DD0F55"/>
    <w:rsid w:val="00DD0FB8"/>
    <w:rsid w:val="00DD16C4"/>
    <w:rsid w:val="00DD1821"/>
    <w:rsid w:val="00DD1C12"/>
    <w:rsid w:val="00DD1E0C"/>
    <w:rsid w:val="00DD2684"/>
    <w:rsid w:val="00DD298E"/>
    <w:rsid w:val="00DD2EFF"/>
    <w:rsid w:val="00DD30B0"/>
    <w:rsid w:val="00DD34C4"/>
    <w:rsid w:val="00DD3D3C"/>
    <w:rsid w:val="00DD3F8E"/>
    <w:rsid w:val="00DD4372"/>
    <w:rsid w:val="00DD4B51"/>
    <w:rsid w:val="00DD5382"/>
    <w:rsid w:val="00DD551A"/>
    <w:rsid w:val="00DD556C"/>
    <w:rsid w:val="00DD5926"/>
    <w:rsid w:val="00DD599B"/>
    <w:rsid w:val="00DD5CB7"/>
    <w:rsid w:val="00DD5E0C"/>
    <w:rsid w:val="00DD62C5"/>
    <w:rsid w:val="00DD63D8"/>
    <w:rsid w:val="00DD7067"/>
    <w:rsid w:val="00DD7305"/>
    <w:rsid w:val="00DD742C"/>
    <w:rsid w:val="00DD75EE"/>
    <w:rsid w:val="00DD7977"/>
    <w:rsid w:val="00DE09D0"/>
    <w:rsid w:val="00DE09DF"/>
    <w:rsid w:val="00DE1250"/>
    <w:rsid w:val="00DE1283"/>
    <w:rsid w:val="00DE1491"/>
    <w:rsid w:val="00DE173C"/>
    <w:rsid w:val="00DE1744"/>
    <w:rsid w:val="00DE1CDF"/>
    <w:rsid w:val="00DE1DB4"/>
    <w:rsid w:val="00DE1E50"/>
    <w:rsid w:val="00DE20C9"/>
    <w:rsid w:val="00DE21C1"/>
    <w:rsid w:val="00DE2467"/>
    <w:rsid w:val="00DE269D"/>
    <w:rsid w:val="00DE27F3"/>
    <w:rsid w:val="00DE2959"/>
    <w:rsid w:val="00DE2DB0"/>
    <w:rsid w:val="00DE2DBE"/>
    <w:rsid w:val="00DE2DCC"/>
    <w:rsid w:val="00DE2E43"/>
    <w:rsid w:val="00DE33FE"/>
    <w:rsid w:val="00DE3B1A"/>
    <w:rsid w:val="00DE419B"/>
    <w:rsid w:val="00DE4333"/>
    <w:rsid w:val="00DE445B"/>
    <w:rsid w:val="00DE480E"/>
    <w:rsid w:val="00DE4EEA"/>
    <w:rsid w:val="00DE4F7A"/>
    <w:rsid w:val="00DE522E"/>
    <w:rsid w:val="00DE55C5"/>
    <w:rsid w:val="00DE599E"/>
    <w:rsid w:val="00DE59FF"/>
    <w:rsid w:val="00DE5EC6"/>
    <w:rsid w:val="00DE5FE4"/>
    <w:rsid w:val="00DE60DE"/>
    <w:rsid w:val="00DE6191"/>
    <w:rsid w:val="00DE6199"/>
    <w:rsid w:val="00DE6275"/>
    <w:rsid w:val="00DE656D"/>
    <w:rsid w:val="00DE72E7"/>
    <w:rsid w:val="00DF035A"/>
    <w:rsid w:val="00DF03F1"/>
    <w:rsid w:val="00DF067B"/>
    <w:rsid w:val="00DF08C2"/>
    <w:rsid w:val="00DF0A0C"/>
    <w:rsid w:val="00DF113D"/>
    <w:rsid w:val="00DF134E"/>
    <w:rsid w:val="00DF1924"/>
    <w:rsid w:val="00DF1C22"/>
    <w:rsid w:val="00DF21C7"/>
    <w:rsid w:val="00DF2292"/>
    <w:rsid w:val="00DF2B28"/>
    <w:rsid w:val="00DF2E79"/>
    <w:rsid w:val="00DF329E"/>
    <w:rsid w:val="00DF3303"/>
    <w:rsid w:val="00DF3361"/>
    <w:rsid w:val="00DF36BB"/>
    <w:rsid w:val="00DF3AF2"/>
    <w:rsid w:val="00DF3B13"/>
    <w:rsid w:val="00DF3C80"/>
    <w:rsid w:val="00DF3D63"/>
    <w:rsid w:val="00DF3E85"/>
    <w:rsid w:val="00DF4084"/>
    <w:rsid w:val="00DF4725"/>
    <w:rsid w:val="00DF4B66"/>
    <w:rsid w:val="00DF5B29"/>
    <w:rsid w:val="00DF5E87"/>
    <w:rsid w:val="00DF5FE8"/>
    <w:rsid w:val="00DF63D6"/>
    <w:rsid w:val="00DF6D5E"/>
    <w:rsid w:val="00DF7490"/>
    <w:rsid w:val="00DF775E"/>
    <w:rsid w:val="00DF794D"/>
    <w:rsid w:val="00DF7C81"/>
    <w:rsid w:val="00E00004"/>
    <w:rsid w:val="00E00068"/>
    <w:rsid w:val="00E001C2"/>
    <w:rsid w:val="00E00441"/>
    <w:rsid w:val="00E011F2"/>
    <w:rsid w:val="00E01428"/>
    <w:rsid w:val="00E019C8"/>
    <w:rsid w:val="00E027BF"/>
    <w:rsid w:val="00E02D4B"/>
    <w:rsid w:val="00E02F8B"/>
    <w:rsid w:val="00E03143"/>
    <w:rsid w:val="00E0330F"/>
    <w:rsid w:val="00E03492"/>
    <w:rsid w:val="00E03A7E"/>
    <w:rsid w:val="00E03DDB"/>
    <w:rsid w:val="00E044DE"/>
    <w:rsid w:val="00E04847"/>
    <w:rsid w:val="00E04EBC"/>
    <w:rsid w:val="00E04EDF"/>
    <w:rsid w:val="00E050AA"/>
    <w:rsid w:val="00E052D6"/>
    <w:rsid w:val="00E05689"/>
    <w:rsid w:val="00E056E3"/>
    <w:rsid w:val="00E057F7"/>
    <w:rsid w:val="00E05AB2"/>
    <w:rsid w:val="00E05BF8"/>
    <w:rsid w:val="00E0633C"/>
    <w:rsid w:val="00E06458"/>
    <w:rsid w:val="00E06678"/>
    <w:rsid w:val="00E06BAE"/>
    <w:rsid w:val="00E06D2E"/>
    <w:rsid w:val="00E06DD9"/>
    <w:rsid w:val="00E075D2"/>
    <w:rsid w:val="00E07D8B"/>
    <w:rsid w:val="00E07D8E"/>
    <w:rsid w:val="00E1005B"/>
    <w:rsid w:val="00E104CB"/>
    <w:rsid w:val="00E10546"/>
    <w:rsid w:val="00E106C5"/>
    <w:rsid w:val="00E108F2"/>
    <w:rsid w:val="00E10E62"/>
    <w:rsid w:val="00E11209"/>
    <w:rsid w:val="00E11557"/>
    <w:rsid w:val="00E11720"/>
    <w:rsid w:val="00E11729"/>
    <w:rsid w:val="00E122D3"/>
    <w:rsid w:val="00E126F4"/>
    <w:rsid w:val="00E132EF"/>
    <w:rsid w:val="00E1351B"/>
    <w:rsid w:val="00E1399D"/>
    <w:rsid w:val="00E13F5D"/>
    <w:rsid w:val="00E13F66"/>
    <w:rsid w:val="00E14058"/>
    <w:rsid w:val="00E142A0"/>
    <w:rsid w:val="00E146BC"/>
    <w:rsid w:val="00E14916"/>
    <w:rsid w:val="00E149AA"/>
    <w:rsid w:val="00E14D55"/>
    <w:rsid w:val="00E150A6"/>
    <w:rsid w:val="00E15AA1"/>
    <w:rsid w:val="00E15AA7"/>
    <w:rsid w:val="00E15B53"/>
    <w:rsid w:val="00E15B71"/>
    <w:rsid w:val="00E15BFC"/>
    <w:rsid w:val="00E15F7F"/>
    <w:rsid w:val="00E16956"/>
    <w:rsid w:val="00E17A75"/>
    <w:rsid w:val="00E17B8B"/>
    <w:rsid w:val="00E17C86"/>
    <w:rsid w:val="00E17D0E"/>
    <w:rsid w:val="00E17FC9"/>
    <w:rsid w:val="00E20735"/>
    <w:rsid w:val="00E20908"/>
    <w:rsid w:val="00E20EB3"/>
    <w:rsid w:val="00E21E37"/>
    <w:rsid w:val="00E2297F"/>
    <w:rsid w:val="00E22AC2"/>
    <w:rsid w:val="00E22E2B"/>
    <w:rsid w:val="00E23891"/>
    <w:rsid w:val="00E2394C"/>
    <w:rsid w:val="00E23F1C"/>
    <w:rsid w:val="00E23F68"/>
    <w:rsid w:val="00E245E2"/>
    <w:rsid w:val="00E246C2"/>
    <w:rsid w:val="00E247CD"/>
    <w:rsid w:val="00E24EDA"/>
    <w:rsid w:val="00E253CA"/>
    <w:rsid w:val="00E25826"/>
    <w:rsid w:val="00E258BF"/>
    <w:rsid w:val="00E25A49"/>
    <w:rsid w:val="00E25E06"/>
    <w:rsid w:val="00E26888"/>
    <w:rsid w:val="00E27270"/>
    <w:rsid w:val="00E273B7"/>
    <w:rsid w:val="00E273DB"/>
    <w:rsid w:val="00E27E82"/>
    <w:rsid w:val="00E30632"/>
    <w:rsid w:val="00E30BF0"/>
    <w:rsid w:val="00E3137D"/>
    <w:rsid w:val="00E3153A"/>
    <w:rsid w:val="00E31733"/>
    <w:rsid w:val="00E317F1"/>
    <w:rsid w:val="00E31AE5"/>
    <w:rsid w:val="00E31B3B"/>
    <w:rsid w:val="00E31B7C"/>
    <w:rsid w:val="00E32037"/>
    <w:rsid w:val="00E32125"/>
    <w:rsid w:val="00E323E6"/>
    <w:rsid w:val="00E32637"/>
    <w:rsid w:val="00E32CEC"/>
    <w:rsid w:val="00E3348D"/>
    <w:rsid w:val="00E3353F"/>
    <w:rsid w:val="00E34542"/>
    <w:rsid w:val="00E3458F"/>
    <w:rsid w:val="00E345BE"/>
    <w:rsid w:val="00E3472F"/>
    <w:rsid w:val="00E34A71"/>
    <w:rsid w:val="00E365D6"/>
    <w:rsid w:val="00E36680"/>
    <w:rsid w:val="00E36780"/>
    <w:rsid w:val="00E368E0"/>
    <w:rsid w:val="00E36FB8"/>
    <w:rsid w:val="00E373E8"/>
    <w:rsid w:val="00E37B14"/>
    <w:rsid w:val="00E40010"/>
    <w:rsid w:val="00E40133"/>
    <w:rsid w:val="00E403EB"/>
    <w:rsid w:val="00E40D08"/>
    <w:rsid w:val="00E40F5A"/>
    <w:rsid w:val="00E41322"/>
    <w:rsid w:val="00E41438"/>
    <w:rsid w:val="00E41594"/>
    <w:rsid w:val="00E420BD"/>
    <w:rsid w:val="00E422FF"/>
    <w:rsid w:val="00E42488"/>
    <w:rsid w:val="00E42A3D"/>
    <w:rsid w:val="00E42CC9"/>
    <w:rsid w:val="00E42E0D"/>
    <w:rsid w:val="00E43769"/>
    <w:rsid w:val="00E43803"/>
    <w:rsid w:val="00E43BCE"/>
    <w:rsid w:val="00E43C1F"/>
    <w:rsid w:val="00E43D50"/>
    <w:rsid w:val="00E43DA8"/>
    <w:rsid w:val="00E44109"/>
    <w:rsid w:val="00E44C15"/>
    <w:rsid w:val="00E4542D"/>
    <w:rsid w:val="00E45749"/>
    <w:rsid w:val="00E4579A"/>
    <w:rsid w:val="00E45AC8"/>
    <w:rsid w:val="00E45C21"/>
    <w:rsid w:val="00E45DDA"/>
    <w:rsid w:val="00E45F3A"/>
    <w:rsid w:val="00E4620D"/>
    <w:rsid w:val="00E46351"/>
    <w:rsid w:val="00E468A0"/>
    <w:rsid w:val="00E469E9"/>
    <w:rsid w:val="00E476F1"/>
    <w:rsid w:val="00E47AC4"/>
    <w:rsid w:val="00E5030B"/>
    <w:rsid w:val="00E5042E"/>
    <w:rsid w:val="00E50B47"/>
    <w:rsid w:val="00E50B68"/>
    <w:rsid w:val="00E50CC2"/>
    <w:rsid w:val="00E5296A"/>
    <w:rsid w:val="00E529AE"/>
    <w:rsid w:val="00E52E4B"/>
    <w:rsid w:val="00E52E51"/>
    <w:rsid w:val="00E53127"/>
    <w:rsid w:val="00E53923"/>
    <w:rsid w:val="00E541C1"/>
    <w:rsid w:val="00E5421D"/>
    <w:rsid w:val="00E54790"/>
    <w:rsid w:val="00E54F00"/>
    <w:rsid w:val="00E552BD"/>
    <w:rsid w:val="00E5558B"/>
    <w:rsid w:val="00E55A99"/>
    <w:rsid w:val="00E55E2D"/>
    <w:rsid w:val="00E55FAF"/>
    <w:rsid w:val="00E56120"/>
    <w:rsid w:val="00E56830"/>
    <w:rsid w:val="00E56CB7"/>
    <w:rsid w:val="00E56E17"/>
    <w:rsid w:val="00E56FF2"/>
    <w:rsid w:val="00E57A8D"/>
    <w:rsid w:val="00E60145"/>
    <w:rsid w:val="00E608DA"/>
    <w:rsid w:val="00E60B65"/>
    <w:rsid w:val="00E60F6C"/>
    <w:rsid w:val="00E6188E"/>
    <w:rsid w:val="00E61948"/>
    <w:rsid w:val="00E62D11"/>
    <w:rsid w:val="00E62D9D"/>
    <w:rsid w:val="00E630CF"/>
    <w:rsid w:val="00E636B0"/>
    <w:rsid w:val="00E63ACF"/>
    <w:rsid w:val="00E63DDA"/>
    <w:rsid w:val="00E6420A"/>
    <w:rsid w:val="00E644EE"/>
    <w:rsid w:val="00E6466A"/>
    <w:rsid w:val="00E64941"/>
    <w:rsid w:val="00E64952"/>
    <w:rsid w:val="00E64E87"/>
    <w:rsid w:val="00E64EDE"/>
    <w:rsid w:val="00E64FDF"/>
    <w:rsid w:val="00E65ABC"/>
    <w:rsid w:val="00E65D5F"/>
    <w:rsid w:val="00E66189"/>
    <w:rsid w:val="00E666F9"/>
    <w:rsid w:val="00E66790"/>
    <w:rsid w:val="00E66794"/>
    <w:rsid w:val="00E670BB"/>
    <w:rsid w:val="00E678DC"/>
    <w:rsid w:val="00E6796A"/>
    <w:rsid w:val="00E67B44"/>
    <w:rsid w:val="00E67CDD"/>
    <w:rsid w:val="00E67D2C"/>
    <w:rsid w:val="00E67E36"/>
    <w:rsid w:val="00E67E57"/>
    <w:rsid w:val="00E67F1C"/>
    <w:rsid w:val="00E70457"/>
    <w:rsid w:val="00E70A7F"/>
    <w:rsid w:val="00E71053"/>
    <w:rsid w:val="00E71527"/>
    <w:rsid w:val="00E71603"/>
    <w:rsid w:val="00E7163C"/>
    <w:rsid w:val="00E7169C"/>
    <w:rsid w:val="00E72079"/>
    <w:rsid w:val="00E72ADA"/>
    <w:rsid w:val="00E73582"/>
    <w:rsid w:val="00E73634"/>
    <w:rsid w:val="00E73A7E"/>
    <w:rsid w:val="00E73EA1"/>
    <w:rsid w:val="00E742C5"/>
    <w:rsid w:val="00E7450D"/>
    <w:rsid w:val="00E749B2"/>
    <w:rsid w:val="00E74AF9"/>
    <w:rsid w:val="00E751B4"/>
    <w:rsid w:val="00E75522"/>
    <w:rsid w:val="00E75DA6"/>
    <w:rsid w:val="00E762B0"/>
    <w:rsid w:val="00E76676"/>
    <w:rsid w:val="00E767D6"/>
    <w:rsid w:val="00E7714E"/>
    <w:rsid w:val="00E7725A"/>
    <w:rsid w:val="00E77B89"/>
    <w:rsid w:val="00E77D46"/>
    <w:rsid w:val="00E81914"/>
    <w:rsid w:val="00E81A7B"/>
    <w:rsid w:val="00E833F3"/>
    <w:rsid w:val="00E83412"/>
    <w:rsid w:val="00E84095"/>
    <w:rsid w:val="00E841AC"/>
    <w:rsid w:val="00E8434F"/>
    <w:rsid w:val="00E8447E"/>
    <w:rsid w:val="00E848D0"/>
    <w:rsid w:val="00E84A61"/>
    <w:rsid w:val="00E84C52"/>
    <w:rsid w:val="00E84DED"/>
    <w:rsid w:val="00E85D1D"/>
    <w:rsid w:val="00E85E22"/>
    <w:rsid w:val="00E8646C"/>
    <w:rsid w:val="00E868C4"/>
    <w:rsid w:val="00E86AB9"/>
    <w:rsid w:val="00E86D79"/>
    <w:rsid w:val="00E87167"/>
    <w:rsid w:val="00E872AD"/>
    <w:rsid w:val="00E874AD"/>
    <w:rsid w:val="00E87F4E"/>
    <w:rsid w:val="00E90398"/>
    <w:rsid w:val="00E90428"/>
    <w:rsid w:val="00E90436"/>
    <w:rsid w:val="00E90640"/>
    <w:rsid w:val="00E90A34"/>
    <w:rsid w:val="00E90D5C"/>
    <w:rsid w:val="00E910D7"/>
    <w:rsid w:val="00E91256"/>
    <w:rsid w:val="00E914AB"/>
    <w:rsid w:val="00E91917"/>
    <w:rsid w:val="00E91BA6"/>
    <w:rsid w:val="00E91C9E"/>
    <w:rsid w:val="00E921C9"/>
    <w:rsid w:val="00E92519"/>
    <w:rsid w:val="00E9256C"/>
    <w:rsid w:val="00E927AC"/>
    <w:rsid w:val="00E9299C"/>
    <w:rsid w:val="00E929FB"/>
    <w:rsid w:val="00E930D7"/>
    <w:rsid w:val="00E93151"/>
    <w:rsid w:val="00E9353A"/>
    <w:rsid w:val="00E93B8A"/>
    <w:rsid w:val="00E93E03"/>
    <w:rsid w:val="00E93E51"/>
    <w:rsid w:val="00E93ED5"/>
    <w:rsid w:val="00E940CC"/>
    <w:rsid w:val="00E9418D"/>
    <w:rsid w:val="00E9448A"/>
    <w:rsid w:val="00E94639"/>
    <w:rsid w:val="00E94857"/>
    <w:rsid w:val="00E94A1F"/>
    <w:rsid w:val="00E95F9E"/>
    <w:rsid w:val="00E962BB"/>
    <w:rsid w:val="00E965BB"/>
    <w:rsid w:val="00E96728"/>
    <w:rsid w:val="00E96C19"/>
    <w:rsid w:val="00E96EE1"/>
    <w:rsid w:val="00E96F67"/>
    <w:rsid w:val="00E9744A"/>
    <w:rsid w:val="00E978B1"/>
    <w:rsid w:val="00E97BF9"/>
    <w:rsid w:val="00E97ED2"/>
    <w:rsid w:val="00EA030B"/>
    <w:rsid w:val="00EA0496"/>
    <w:rsid w:val="00EA0525"/>
    <w:rsid w:val="00EA08AB"/>
    <w:rsid w:val="00EA0D36"/>
    <w:rsid w:val="00EA1158"/>
    <w:rsid w:val="00EA1A0B"/>
    <w:rsid w:val="00EA1E6E"/>
    <w:rsid w:val="00EA228B"/>
    <w:rsid w:val="00EA2BC9"/>
    <w:rsid w:val="00EA303B"/>
    <w:rsid w:val="00EA3505"/>
    <w:rsid w:val="00EA3793"/>
    <w:rsid w:val="00EA3A9F"/>
    <w:rsid w:val="00EA3E60"/>
    <w:rsid w:val="00EA458D"/>
    <w:rsid w:val="00EA4B21"/>
    <w:rsid w:val="00EA4DC5"/>
    <w:rsid w:val="00EA6C3D"/>
    <w:rsid w:val="00EA6E52"/>
    <w:rsid w:val="00EA6F8E"/>
    <w:rsid w:val="00EA762E"/>
    <w:rsid w:val="00EA793B"/>
    <w:rsid w:val="00EB0E05"/>
    <w:rsid w:val="00EB0E6A"/>
    <w:rsid w:val="00EB10FD"/>
    <w:rsid w:val="00EB12B8"/>
    <w:rsid w:val="00EB14B4"/>
    <w:rsid w:val="00EB1F9A"/>
    <w:rsid w:val="00EB227D"/>
    <w:rsid w:val="00EB23D3"/>
    <w:rsid w:val="00EB2706"/>
    <w:rsid w:val="00EB3608"/>
    <w:rsid w:val="00EB4293"/>
    <w:rsid w:val="00EB4481"/>
    <w:rsid w:val="00EB44CC"/>
    <w:rsid w:val="00EB45DD"/>
    <w:rsid w:val="00EB4C08"/>
    <w:rsid w:val="00EB5040"/>
    <w:rsid w:val="00EB51BD"/>
    <w:rsid w:val="00EB5220"/>
    <w:rsid w:val="00EB5672"/>
    <w:rsid w:val="00EB5A18"/>
    <w:rsid w:val="00EB5C33"/>
    <w:rsid w:val="00EB60E5"/>
    <w:rsid w:val="00EB6203"/>
    <w:rsid w:val="00EB620B"/>
    <w:rsid w:val="00EB653F"/>
    <w:rsid w:val="00EB6831"/>
    <w:rsid w:val="00EB6DD7"/>
    <w:rsid w:val="00EB70EB"/>
    <w:rsid w:val="00EB7893"/>
    <w:rsid w:val="00EB7D39"/>
    <w:rsid w:val="00EB7DA1"/>
    <w:rsid w:val="00EC0061"/>
    <w:rsid w:val="00EC044E"/>
    <w:rsid w:val="00EC0559"/>
    <w:rsid w:val="00EC0968"/>
    <w:rsid w:val="00EC09A6"/>
    <w:rsid w:val="00EC11F6"/>
    <w:rsid w:val="00EC13F2"/>
    <w:rsid w:val="00EC1601"/>
    <w:rsid w:val="00EC16ED"/>
    <w:rsid w:val="00EC193F"/>
    <w:rsid w:val="00EC1B34"/>
    <w:rsid w:val="00EC1FA6"/>
    <w:rsid w:val="00EC205F"/>
    <w:rsid w:val="00EC22AA"/>
    <w:rsid w:val="00EC24EC"/>
    <w:rsid w:val="00EC2605"/>
    <w:rsid w:val="00EC2BBA"/>
    <w:rsid w:val="00EC2FF4"/>
    <w:rsid w:val="00EC31E7"/>
    <w:rsid w:val="00EC350A"/>
    <w:rsid w:val="00EC3560"/>
    <w:rsid w:val="00EC3816"/>
    <w:rsid w:val="00EC3B52"/>
    <w:rsid w:val="00EC3FC2"/>
    <w:rsid w:val="00EC40D0"/>
    <w:rsid w:val="00EC48BB"/>
    <w:rsid w:val="00EC4B7A"/>
    <w:rsid w:val="00EC5233"/>
    <w:rsid w:val="00EC5610"/>
    <w:rsid w:val="00EC565C"/>
    <w:rsid w:val="00EC6457"/>
    <w:rsid w:val="00EC6574"/>
    <w:rsid w:val="00EC6A7D"/>
    <w:rsid w:val="00EC6B3E"/>
    <w:rsid w:val="00EC6C98"/>
    <w:rsid w:val="00EC6EAB"/>
    <w:rsid w:val="00EC6EF4"/>
    <w:rsid w:val="00EC7165"/>
    <w:rsid w:val="00EC73CC"/>
    <w:rsid w:val="00EC7C1D"/>
    <w:rsid w:val="00EC7E85"/>
    <w:rsid w:val="00ED0006"/>
    <w:rsid w:val="00ED0070"/>
    <w:rsid w:val="00ED072C"/>
    <w:rsid w:val="00ED1083"/>
    <w:rsid w:val="00ED1E8B"/>
    <w:rsid w:val="00ED2185"/>
    <w:rsid w:val="00ED21E0"/>
    <w:rsid w:val="00ED286A"/>
    <w:rsid w:val="00ED2F75"/>
    <w:rsid w:val="00ED3106"/>
    <w:rsid w:val="00ED3236"/>
    <w:rsid w:val="00ED352C"/>
    <w:rsid w:val="00ED373E"/>
    <w:rsid w:val="00ED3811"/>
    <w:rsid w:val="00ED3854"/>
    <w:rsid w:val="00ED479E"/>
    <w:rsid w:val="00ED495D"/>
    <w:rsid w:val="00ED4A3F"/>
    <w:rsid w:val="00ED4B7A"/>
    <w:rsid w:val="00ED4E41"/>
    <w:rsid w:val="00ED4ECF"/>
    <w:rsid w:val="00ED4FBC"/>
    <w:rsid w:val="00ED53F8"/>
    <w:rsid w:val="00ED56DA"/>
    <w:rsid w:val="00ED5CFE"/>
    <w:rsid w:val="00ED6037"/>
    <w:rsid w:val="00ED62B8"/>
    <w:rsid w:val="00ED62BB"/>
    <w:rsid w:val="00ED6E7B"/>
    <w:rsid w:val="00ED7606"/>
    <w:rsid w:val="00ED785C"/>
    <w:rsid w:val="00ED7EE0"/>
    <w:rsid w:val="00EE00A7"/>
    <w:rsid w:val="00EE046A"/>
    <w:rsid w:val="00EE0A00"/>
    <w:rsid w:val="00EE0C9B"/>
    <w:rsid w:val="00EE106A"/>
    <w:rsid w:val="00EE10D0"/>
    <w:rsid w:val="00EE12D8"/>
    <w:rsid w:val="00EE19AD"/>
    <w:rsid w:val="00EE1BC6"/>
    <w:rsid w:val="00EE20C5"/>
    <w:rsid w:val="00EE25F6"/>
    <w:rsid w:val="00EE2624"/>
    <w:rsid w:val="00EE2761"/>
    <w:rsid w:val="00EE2A7F"/>
    <w:rsid w:val="00EE2BCC"/>
    <w:rsid w:val="00EE2C9D"/>
    <w:rsid w:val="00EE33DC"/>
    <w:rsid w:val="00EE3544"/>
    <w:rsid w:val="00EE3912"/>
    <w:rsid w:val="00EE3B61"/>
    <w:rsid w:val="00EE3DA4"/>
    <w:rsid w:val="00EE42AD"/>
    <w:rsid w:val="00EE441F"/>
    <w:rsid w:val="00EE4551"/>
    <w:rsid w:val="00EE4AC9"/>
    <w:rsid w:val="00EE511A"/>
    <w:rsid w:val="00EE5251"/>
    <w:rsid w:val="00EE5280"/>
    <w:rsid w:val="00EE5570"/>
    <w:rsid w:val="00EE56D9"/>
    <w:rsid w:val="00EE6E4E"/>
    <w:rsid w:val="00EE7537"/>
    <w:rsid w:val="00EE7BD0"/>
    <w:rsid w:val="00EF0109"/>
    <w:rsid w:val="00EF02FC"/>
    <w:rsid w:val="00EF050C"/>
    <w:rsid w:val="00EF0AEE"/>
    <w:rsid w:val="00EF0BFB"/>
    <w:rsid w:val="00EF1011"/>
    <w:rsid w:val="00EF14C4"/>
    <w:rsid w:val="00EF15A1"/>
    <w:rsid w:val="00EF19C7"/>
    <w:rsid w:val="00EF1B51"/>
    <w:rsid w:val="00EF1D08"/>
    <w:rsid w:val="00EF209A"/>
    <w:rsid w:val="00EF228E"/>
    <w:rsid w:val="00EF23C5"/>
    <w:rsid w:val="00EF27E9"/>
    <w:rsid w:val="00EF2F00"/>
    <w:rsid w:val="00EF2F5F"/>
    <w:rsid w:val="00EF33B7"/>
    <w:rsid w:val="00EF35A7"/>
    <w:rsid w:val="00EF447A"/>
    <w:rsid w:val="00EF4744"/>
    <w:rsid w:val="00EF4A4E"/>
    <w:rsid w:val="00EF4A9F"/>
    <w:rsid w:val="00EF4AD1"/>
    <w:rsid w:val="00EF4D90"/>
    <w:rsid w:val="00EF5470"/>
    <w:rsid w:val="00EF638E"/>
    <w:rsid w:val="00EF66EB"/>
    <w:rsid w:val="00EF6A50"/>
    <w:rsid w:val="00EF6E33"/>
    <w:rsid w:val="00EF70FA"/>
    <w:rsid w:val="00EF71F4"/>
    <w:rsid w:val="00EF74B1"/>
    <w:rsid w:val="00EF77B6"/>
    <w:rsid w:val="00EF784B"/>
    <w:rsid w:val="00EF79C6"/>
    <w:rsid w:val="00EF7AB2"/>
    <w:rsid w:val="00EF7CCE"/>
    <w:rsid w:val="00EF7FBF"/>
    <w:rsid w:val="00F00419"/>
    <w:rsid w:val="00F00CF7"/>
    <w:rsid w:val="00F00DA4"/>
    <w:rsid w:val="00F011F7"/>
    <w:rsid w:val="00F01264"/>
    <w:rsid w:val="00F012B6"/>
    <w:rsid w:val="00F013FE"/>
    <w:rsid w:val="00F016CF"/>
    <w:rsid w:val="00F01974"/>
    <w:rsid w:val="00F01EAB"/>
    <w:rsid w:val="00F0207F"/>
    <w:rsid w:val="00F02EBD"/>
    <w:rsid w:val="00F030EE"/>
    <w:rsid w:val="00F037F3"/>
    <w:rsid w:val="00F03AE0"/>
    <w:rsid w:val="00F03BB7"/>
    <w:rsid w:val="00F04174"/>
    <w:rsid w:val="00F041CC"/>
    <w:rsid w:val="00F04EA7"/>
    <w:rsid w:val="00F05676"/>
    <w:rsid w:val="00F05A38"/>
    <w:rsid w:val="00F05C1B"/>
    <w:rsid w:val="00F0602B"/>
    <w:rsid w:val="00F060A0"/>
    <w:rsid w:val="00F06119"/>
    <w:rsid w:val="00F0619C"/>
    <w:rsid w:val="00F0657D"/>
    <w:rsid w:val="00F0676E"/>
    <w:rsid w:val="00F06916"/>
    <w:rsid w:val="00F06D23"/>
    <w:rsid w:val="00F06F18"/>
    <w:rsid w:val="00F0711A"/>
    <w:rsid w:val="00F07929"/>
    <w:rsid w:val="00F07A72"/>
    <w:rsid w:val="00F1092A"/>
    <w:rsid w:val="00F10BDC"/>
    <w:rsid w:val="00F11613"/>
    <w:rsid w:val="00F118F4"/>
    <w:rsid w:val="00F11AA6"/>
    <w:rsid w:val="00F11D7C"/>
    <w:rsid w:val="00F12642"/>
    <w:rsid w:val="00F1266A"/>
    <w:rsid w:val="00F128AB"/>
    <w:rsid w:val="00F13252"/>
    <w:rsid w:val="00F13610"/>
    <w:rsid w:val="00F13E3A"/>
    <w:rsid w:val="00F14630"/>
    <w:rsid w:val="00F1486D"/>
    <w:rsid w:val="00F150A8"/>
    <w:rsid w:val="00F15BD6"/>
    <w:rsid w:val="00F15F75"/>
    <w:rsid w:val="00F15F76"/>
    <w:rsid w:val="00F16D2E"/>
    <w:rsid w:val="00F16E8F"/>
    <w:rsid w:val="00F179FB"/>
    <w:rsid w:val="00F17AD5"/>
    <w:rsid w:val="00F17C64"/>
    <w:rsid w:val="00F20311"/>
    <w:rsid w:val="00F20435"/>
    <w:rsid w:val="00F20F85"/>
    <w:rsid w:val="00F21262"/>
    <w:rsid w:val="00F21AFC"/>
    <w:rsid w:val="00F22B1B"/>
    <w:rsid w:val="00F22F45"/>
    <w:rsid w:val="00F23235"/>
    <w:rsid w:val="00F23364"/>
    <w:rsid w:val="00F235C7"/>
    <w:rsid w:val="00F239B4"/>
    <w:rsid w:val="00F23FAC"/>
    <w:rsid w:val="00F24682"/>
    <w:rsid w:val="00F24767"/>
    <w:rsid w:val="00F24C79"/>
    <w:rsid w:val="00F24E61"/>
    <w:rsid w:val="00F24F02"/>
    <w:rsid w:val="00F25215"/>
    <w:rsid w:val="00F256A3"/>
    <w:rsid w:val="00F2585A"/>
    <w:rsid w:val="00F25ABC"/>
    <w:rsid w:val="00F25C56"/>
    <w:rsid w:val="00F265D6"/>
    <w:rsid w:val="00F2671C"/>
    <w:rsid w:val="00F26C1C"/>
    <w:rsid w:val="00F26F90"/>
    <w:rsid w:val="00F27425"/>
    <w:rsid w:val="00F277A2"/>
    <w:rsid w:val="00F277D3"/>
    <w:rsid w:val="00F27C8B"/>
    <w:rsid w:val="00F30434"/>
    <w:rsid w:val="00F308C3"/>
    <w:rsid w:val="00F31147"/>
    <w:rsid w:val="00F317E8"/>
    <w:rsid w:val="00F31E6F"/>
    <w:rsid w:val="00F3214F"/>
    <w:rsid w:val="00F3251C"/>
    <w:rsid w:val="00F326E4"/>
    <w:rsid w:val="00F32819"/>
    <w:rsid w:val="00F32C22"/>
    <w:rsid w:val="00F33184"/>
    <w:rsid w:val="00F334EC"/>
    <w:rsid w:val="00F33B09"/>
    <w:rsid w:val="00F33C01"/>
    <w:rsid w:val="00F33E9E"/>
    <w:rsid w:val="00F3401F"/>
    <w:rsid w:val="00F3413E"/>
    <w:rsid w:val="00F34389"/>
    <w:rsid w:val="00F3499F"/>
    <w:rsid w:val="00F34A05"/>
    <w:rsid w:val="00F34A42"/>
    <w:rsid w:val="00F34CD9"/>
    <w:rsid w:val="00F34E9A"/>
    <w:rsid w:val="00F3507D"/>
    <w:rsid w:val="00F35899"/>
    <w:rsid w:val="00F358FD"/>
    <w:rsid w:val="00F3605D"/>
    <w:rsid w:val="00F363EC"/>
    <w:rsid w:val="00F3651C"/>
    <w:rsid w:val="00F36544"/>
    <w:rsid w:val="00F365F3"/>
    <w:rsid w:val="00F368F1"/>
    <w:rsid w:val="00F375FF"/>
    <w:rsid w:val="00F376A3"/>
    <w:rsid w:val="00F3778E"/>
    <w:rsid w:val="00F37A2C"/>
    <w:rsid w:val="00F37C83"/>
    <w:rsid w:val="00F37CA5"/>
    <w:rsid w:val="00F405B8"/>
    <w:rsid w:val="00F40830"/>
    <w:rsid w:val="00F40AC1"/>
    <w:rsid w:val="00F41A5E"/>
    <w:rsid w:val="00F41A63"/>
    <w:rsid w:val="00F41A7D"/>
    <w:rsid w:val="00F420FD"/>
    <w:rsid w:val="00F4231A"/>
    <w:rsid w:val="00F42746"/>
    <w:rsid w:val="00F43000"/>
    <w:rsid w:val="00F4313C"/>
    <w:rsid w:val="00F439BD"/>
    <w:rsid w:val="00F43C6D"/>
    <w:rsid w:val="00F44094"/>
    <w:rsid w:val="00F4427C"/>
    <w:rsid w:val="00F45BC7"/>
    <w:rsid w:val="00F45C44"/>
    <w:rsid w:val="00F45F4B"/>
    <w:rsid w:val="00F461B6"/>
    <w:rsid w:val="00F461DC"/>
    <w:rsid w:val="00F46C37"/>
    <w:rsid w:val="00F47A33"/>
    <w:rsid w:val="00F5062D"/>
    <w:rsid w:val="00F507DF"/>
    <w:rsid w:val="00F50D86"/>
    <w:rsid w:val="00F5168C"/>
    <w:rsid w:val="00F518C9"/>
    <w:rsid w:val="00F51A35"/>
    <w:rsid w:val="00F51F0D"/>
    <w:rsid w:val="00F52B53"/>
    <w:rsid w:val="00F52D9D"/>
    <w:rsid w:val="00F52F7E"/>
    <w:rsid w:val="00F52FA7"/>
    <w:rsid w:val="00F538B3"/>
    <w:rsid w:val="00F54461"/>
    <w:rsid w:val="00F54640"/>
    <w:rsid w:val="00F54678"/>
    <w:rsid w:val="00F54769"/>
    <w:rsid w:val="00F54C96"/>
    <w:rsid w:val="00F54D4F"/>
    <w:rsid w:val="00F5504E"/>
    <w:rsid w:val="00F55071"/>
    <w:rsid w:val="00F5535C"/>
    <w:rsid w:val="00F5540E"/>
    <w:rsid w:val="00F55655"/>
    <w:rsid w:val="00F5578B"/>
    <w:rsid w:val="00F558DD"/>
    <w:rsid w:val="00F55958"/>
    <w:rsid w:val="00F55A2B"/>
    <w:rsid w:val="00F55B4F"/>
    <w:rsid w:val="00F55F1D"/>
    <w:rsid w:val="00F56061"/>
    <w:rsid w:val="00F5621C"/>
    <w:rsid w:val="00F562C0"/>
    <w:rsid w:val="00F565D2"/>
    <w:rsid w:val="00F5661B"/>
    <w:rsid w:val="00F56C11"/>
    <w:rsid w:val="00F570CC"/>
    <w:rsid w:val="00F570FA"/>
    <w:rsid w:val="00F57182"/>
    <w:rsid w:val="00F5752B"/>
    <w:rsid w:val="00F57779"/>
    <w:rsid w:val="00F57E9A"/>
    <w:rsid w:val="00F57F95"/>
    <w:rsid w:val="00F60792"/>
    <w:rsid w:val="00F60A58"/>
    <w:rsid w:val="00F6137B"/>
    <w:rsid w:val="00F6249B"/>
    <w:rsid w:val="00F62AF1"/>
    <w:rsid w:val="00F62C42"/>
    <w:rsid w:val="00F63165"/>
    <w:rsid w:val="00F635A5"/>
    <w:rsid w:val="00F637B2"/>
    <w:rsid w:val="00F63807"/>
    <w:rsid w:val="00F63F15"/>
    <w:rsid w:val="00F64361"/>
    <w:rsid w:val="00F644E1"/>
    <w:rsid w:val="00F645A9"/>
    <w:rsid w:val="00F6534D"/>
    <w:rsid w:val="00F65850"/>
    <w:rsid w:val="00F659B6"/>
    <w:rsid w:val="00F65C75"/>
    <w:rsid w:val="00F667EA"/>
    <w:rsid w:val="00F6688F"/>
    <w:rsid w:val="00F67346"/>
    <w:rsid w:val="00F675A7"/>
    <w:rsid w:val="00F6760F"/>
    <w:rsid w:val="00F676D2"/>
    <w:rsid w:val="00F70AF7"/>
    <w:rsid w:val="00F70C2E"/>
    <w:rsid w:val="00F71250"/>
    <w:rsid w:val="00F7164C"/>
    <w:rsid w:val="00F71C9C"/>
    <w:rsid w:val="00F71EAB"/>
    <w:rsid w:val="00F723DE"/>
    <w:rsid w:val="00F72A4F"/>
    <w:rsid w:val="00F72AC4"/>
    <w:rsid w:val="00F72B12"/>
    <w:rsid w:val="00F72D10"/>
    <w:rsid w:val="00F7319D"/>
    <w:rsid w:val="00F73AE8"/>
    <w:rsid w:val="00F73C53"/>
    <w:rsid w:val="00F745D1"/>
    <w:rsid w:val="00F755B8"/>
    <w:rsid w:val="00F75681"/>
    <w:rsid w:val="00F75A7B"/>
    <w:rsid w:val="00F75B54"/>
    <w:rsid w:val="00F75DB6"/>
    <w:rsid w:val="00F7612B"/>
    <w:rsid w:val="00F76209"/>
    <w:rsid w:val="00F7641C"/>
    <w:rsid w:val="00F76770"/>
    <w:rsid w:val="00F768EB"/>
    <w:rsid w:val="00F76979"/>
    <w:rsid w:val="00F76A60"/>
    <w:rsid w:val="00F76D10"/>
    <w:rsid w:val="00F76DB3"/>
    <w:rsid w:val="00F773FE"/>
    <w:rsid w:val="00F7752A"/>
    <w:rsid w:val="00F77A19"/>
    <w:rsid w:val="00F77D45"/>
    <w:rsid w:val="00F802C4"/>
    <w:rsid w:val="00F80373"/>
    <w:rsid w:val="00F80A89"/>
    <w:rsid w:val="00F80AE8"/>
    <w:rsid w:val="00F81028"/>
    <w:rsid w:val="00F81174"/>
    <w:rsid w:val="00F81B3E"/>
    <w:rsid w:val="00F81CC8"/>
    <w:rsid w:val="00F81D8B"/>
    <w:rsid w:val="00F81F53"/>
    <w:rsid w:val="00F823F0"/>
    <w:rsid w:val="00F82925"/>
    <w:rsid w:val="00F83937"/>
    <w:rsid w:val="00F83A30"/>
    <w:rsid w:val="00F83B6F"/>
    <w:rsid w:val="00F83BFA"/>
    <w:rsid w:val="00F83ECA"/>
    <w:rsid w:val="00F83EEA"/>
    <w:rsid w:val="00F841AF"/>
    <w:rsid w:val="00F84272"/>
    <w:rsid w:val="00F846D5"/>
    <w:rsid w:val="00F8471B"/>
    <w:rsid w:val="00F84971"/>
    <w:rsid w:val="00F84979"/>
    <w:rsid w:val="00F84EFA"/>
    <w:rsid w:val="00F85083"/>
    <w:rsid w:val="00F8618F"/>
    <w:rsid w:val="00F86239"/>
    <w:rsid w:val="00F874F4"/>
    <w:rsid w:val="00F8752A"/>
    <w:rsid w:val="00F876F0"/>
    <w:rsid w:val="00F8779D"/>
    <w:rsid w:val="00F87999"/>
    <w:rsid w:val="00F900FF"/>
    <w:rsid w:val="00F90BAF"/>
    <w:rsid w:val="00F90D6A"/>
    <w:rsid w:val="00F91039"/>
    <w:rsid w:val="00F91782"/>
    <w:rsid w:val="00F91993"/>
    <w:rsid w:val="00F91B86"/>
    <w:rsid w:val="00F91ED4"/>
    <w:rsid w:val="00F91EDB"/>
    <w:rsid w:val="00F92102"/>
    <w:rsid w:val="00F92607"/>
    <w:rsid w:val="00F92958"/>
    <w:rsid w:val="00F92D4C"/>
    <w:rsid w:val="00F92E57"/>
    <w:rsid w:val="00F92E5B"/>
    <w:rsid w:val="00F92E89"/>
    <w:rsid w:val="00F930D4"/>
    <w:rsid w:val="00F93602"/>
    <w:rsid w:val="00F9421C"/>
    <w:rsid w:val="00F947DB"/>
    <w:rsid w:val="00F949D9"/>
    <w:rsid w:val="00F94C2F"/>
    <w:rsid w:val="00F94F8B"/>
    <w:rsid w:val="00F9652F"/>
    <w:rsid w:val="00F968BE"/>
    <w:rsid w:val="00F96A3E"/>
    <w:rsid w:val="00F970DF"/>
    <w:rsid w:val="00F9712D"/>
    <w:rsid w:val="00F97918"/>
    <w:rsid w:val="00FA1E38"/>
    <w:rsid w:val="00FA1F14"/>
    <w:rsid w:val="00FA2355"/>
    <w:rsid w:val="00FA2706"/>
    <w:rsid w:val="00FA2AB5"/>
    <w:rsid w:val="00FA2AEC"/>
    <w:rsid w:val="00FA3257"/>
    <w:rsid w:val="00FA3644"/>
    <w:rsid w:val="00FA36D1"/>
    <w:rsid w:val="00FA3823"/>
    <w:rsid w:val="00FA39BF"/>
    <w:rsid w:val="00FA3AE8"/>
    <w:rsid w:val="00FA3B7C"/>
    <w:rsid w:val="00FA4620"/>
    <w:rsid w:val="00FA4A6E"/>
    <w:rsid w:val="00FA4BEC"/>
    <w:rsid w:val="00FA4F4B"/>
    <w:rsid w:val="00FA5601"/>
    <w:rsid w:val="00FA5699"/>
    <w:rsid w:val="00FA5F93"/>
    <w:rsid w:val="00FA6137"/>
    <w:rsid w:val="00FA642E"/>
    <w:rsid w:val="00FA6703"/>
    <w:rsid w:val="00FA7120"/>
    <w:rsid w:val="00FA729A"/>
    <w:rsid w:val="00FA785D"/>
    <w:rsid w:val="00FA78C0"/>
    <w:rsid w:val="00FA7F17"/>
    <w:rsid w:val="00FB066A"/>
    <w:rsid w:val="00FB0D10"/>
    <w:rsid w:val="00FB0E33"/>
    <w:rsid w:val="00FB1396"/>
    <w:rsid w:val="00FB1871"/>
    <w:rsid w:val="00FB1B43"/>
    <w:rsid w:val="00FB1D49"/>
    <w:rsid w:val="00FB22E8"/>
    <w:rsid w:val="00FB2427"/>
    <w:rsid w:val="00FB3288"/>
    <w:rsid w:val="00FB32A7"/>
    <w:rsid w:val="00FB336E"/>
    <w:rsid w:val="00FB3884"/>
    <w:rsid w:val="00FB3A30"/>
    <w:rsid w:val="00FB3B7A"/>
    <w:rsid w:val="00FB5B64"/>
    <w:rsid w:val="00FB67D3"/>
    <w:rsid w:val="00FB6C7F"/>
    <w:rsid w:val="00FB7865"/>
    <w:rsid w:val="00FC0101"/>
    <w:rsid w:val="00FC0214"/>
    <w:rsid w:val="00FC0298"/>
    <w:rsid w:val="00FC04BA"/>
    <w:rsid w:val="00FC05DE"/>
    <w:rsid w:val="00FC083C"/>
    <w:rsid w:val="00FC0987"/>
    <w:rsid w:val="00FC0BB2"/>
    <w:rsid w:val="00FC0D95"/>
    <w:rsid w:val="00FC0E15"/>
    <w:rsid w:val="00FC0F01"/>
    <w:rsid w:val="00FC100F"/>
    <w:rsid w:val="00FC182C"/>
    <w:rsid w:val="00FC1B94"/>
    <w:rsid w:val="00FC27EA"/>
    <w:rsid w:val="00FC28A0"/>
    <w:rsid w:val="00FC2A4B"/>
    <w:rsid w:val="00FC2A88"/>
    <w:rsid w:val="00FC2D16"/>
    <w:rsid w:val="00FC3051"/>
    <w:rsid w:val="00FC3190"/>
    <w:rsid w:val="00FC31B2"/>
    <w:rsid w:val="00FC379A"/>
    <w:rsid w:val="00FC459B"/>
    <w:rsid w:val="00FC45D7"/>
    <w:rsid w:val="00FC4FA4"/>
    <w:rsid w:val="00FC4FEE"/>
    <w:rsid w:val="00FC561A"/>
    <w:rsid w:val="00FC56C5"/>
    <w:rsid w:val="00FC6132"/>
    <w:rsid w:val="00FC63B3"/>
    <w:rsid w:val="00FC6B02"/>
    <w:rsid w:val="00FC6CB5"/>
    <w:rsid w:val="00FC6D1B"/>
    <w:rsid w:val="00FC6DC4"/>
    <w:rsid w:val="00FC7083"/>
    <w:rsid w:val="00FC7A1C"/>
    <w:rsid w:val="00FC7FFC"/>
    <w:rsid w:val="00FD0280"/>
    <w:rsid w:val="00FD05FC"/>
    <w:rsid w:val="00FD0AA5"/>
    <w:rsid w:val="00FD0AF7"/>
    <w:rsid w:val="00FD1665"/>
    <w:rsid w:val="00FD18E3"/>
    <w:rsid w:val="00FD1B00"/>
    <w:rsid w:val="00FD2AA8"/>
    <w:rsid w:val="00FD2BB3"/>
    <w:rsid w:val="00FD2D50"/>
    <w:rsid w:val="00FD2F21"/>
    <w:rsid w:val="00FD34A6"/>
    <w:rsid w:val="00FD34AE"/>
    <w:rsid w:val="00FD3642"/>
    <w:rsid w:val="00FD36BA"/>
    <w:rsid w:val="00FD396E"/>
    <w:rsid w:val="00FD401E"/>
    <w:rsid w:val="00FD4521"/>
    <w:rsid w:val="00FD4994"/>
    <w:rsid w:val="00FD4C03"/>
    <w:rsid w:val="00FD570E"/>
    <w:rsid w:val="00FD5B90"/>
    <w:rsid w:val="00FD5BBC"/>
    <w:rsid w:val="00FD6283"/>
    <w:rsid w:val="00FD6C4C"/>
    <w:rsid w:val="00FD6DF2"/>
    <w:rsid w:val="00FD6ED9"/>
    <w:rsid w:val="00FD71B0"/>
    <w:rsid w:val="00FD7634"/>
    <w:rsid w:val="00FD79E5"/>
    <w:rsid w:val="00FD7A49"/>
    <w:rsid w:val="00FE006E"/>
    <w:rsid w:val="00FE13DE"/>
    <w:rsid w:val="00FE1E49"/>
    <w:rsid w:val="00FE1F97"/>
    <w:rsid w:val="00FE2C9D"/>
    <w:rsid w:val="00FE364D"/>
    <w:rsid w:val="00FE3D9B"/>
    <w:rsid w:val="00FE400C"/>
    <w:rsid w:val="00FE40A0"/>
    <w:rsid w:val="00FE4611"/>
    <w:rsid w:val="00FE4B0D"/>
    <w:rsid w:val="00FE4C94"/>
    <w:rsid w:val="00FE6852"/>
    <w:rsid w:val="00FE6C38"/>
    <w:rsid w:val="00FE6F3C"/>
    <w:rsid w:val="00FE7D96"/>
    <w:rsid w:val="00FF07CD"/>
    <w:rsid w:val="00FF0C2B"/>
    <w:rsid w:val="00FF1142"/>
    <w:rsid w:val="00FF188B"/>
    <w:rsid w:val="00FF2014"/>
    <w:rsid w:val="00FF262F"/>
    <w:rsid w:val="00FF2CC7"/>
    <w:rsid w:val="00FF3AA6"/>
    <w:rsid w:val="00FF3FD9"/>
    <w:rsid w:val="00FF4234"/>
    <w:rsid w:val="00FF4652"/>
    <w:rsid w:val="00FF4667"/>
    <w:rsid w:val="00FF4672"/>
    <w:rsid w:val="00FF4B32"/>
    <w:rsid w:val="00FF4DC3"/>
    <w:rsid w:val="00FF4F78"/>
    <w:rsid w:val="00FF5021"/>
    <w:rsid w:val="00FF5145"/>
    <w:rsid w:val="00FF5195"/>
    <w:rsid w:val="00FF5D85"/>
    <w:rsid w:val="00FF6882"/>
    <w:rsid w:val="00FF69BA"/>
    <w:rsid w:val="00FF6F13"/>
    <w:rsid w:val="00FF71DE"/>
    <w:rsid w:val="00FF7487"/>
    <w:rsid w:val="00FF7C9B"/>
    <w:rsid w:val="00FF7E49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strokecolor="#974706">
      <v:stroke endarrow="open" endarrowwidth="narrow" endarrowlength="short" color="#974706" weight="2pt"/>
      <v:shadow on="t" opacity="24903f" origin=",.5" offset="0,.55556mm"/>
    </o:shapedefaults>
    <o:shapelayout v:ext="edit">
      <o:idmap v:ext="edit" data="2"/>
    </o:shapelayout>
  </w:shapeDefaults>
  <w:decimalSymbol w:val=","/>
  <w:listSeparator w:val=","/>
  <w14:docId w14:val="30B296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qFormat="1"/>
    <w:lsdException w:name="heading 9" w:qFormat="1"/>
    <w:lsdException w:name="index 1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 w:qFormat="1"/>
    <w:lsdException w:name="Intense Emphasis" w:uiPriority="44" w:qFormat="1"/>
    <w:lsdException w:name="Subtle Reference" w:uiPriority="45" w:qFormat="1"/>
    <w:lsdException w:name="Intense Reference" w:uiPriority="40" w:qFormat="1"/>
    <w:lsdException w:name="Book Title" w:uiPriority="46" w:qFormat="1"/>
    <w:lsdException w:name="Bibliography" w:semiHidden="1" w:uiPriority="4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71391"/>
    <w:rPr>
      <w:rFonts w:ascii="IBM Plex Sans" w:hAnsi="IBM Plex Sans"/>
      <w:sz w:val="21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4AD"/>
    <w:pPr>
      <w:keepNext/>
      <w:pageBreakBefore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547973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45341"/>
    <w:pPr>
      <w:keepNext/>
      <w:numPr>
        <w:ilvl w:val="2"/>
        <w:numId w:val="1"/>
      </w:numPr>
      <w:spacing w:before="240" w:after="60"/>
      <w:ind w:left="426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DA368A"/>
    <w:pPr>
      <w:keepNext/>
      <w:numPr>
        <w:ilvl w:val="3"/>
        <w:numId w:val="1"/>
      </w:numPr>
      <w:spacing w:before="240" w:after="60"/>
      <w:outlineLvl w:val="3"/>
    </w:pPr>
    <w:rPr>
      <w:b/>
      <w:bCs/>
      <w:sz w:val="24"/>
      <w:szCs w:val="28"/>
      <w:lang w:val="x-none" w:eastAsia="x-none"/>
    </w:rPr>
  </w:style>
  <w:style w:type="paragraph" w:styleId="Heading5">
    <w:name w:val="heading 5"/>
    <w:basedOn w:val="Normal"/>
    <w:next w:val="Normal"/>
    <w:qFormat/>
    <w:rsid w:val="008E3CC8"/>
    <w:pPr>
      <w:keepNext/>
      <w:numPr>
        <w:ilvl w:val="4"/>
        <w:numId w:val="1"/>
      </w:numPr>
      <w:spacing w:before="240" w:after="60"/>
      <w:outlineLvl w:val="4"/>
    </w:pPr>
    <w:rPr>
      <w:bCs/>
      <w:i/>
      <w:iCs/>
      <w:sz w:val="22"/>
    </w:rPr>
  </w:style>
  <w:style w:type="paragraph" w:styleId="Heading6">
    <w:name w:val="heading 6"/>
    <w:basedOn w:val="Normal"/>
    <w:next w:val="Normal"/>
    <w:qFormat/>
    <w:rsid w:val="00A54B45"/>
    <w:pPr>
      <w:keepNext/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DA368A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DA368A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DA368A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7C14C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sz w:val="18"/>
      <w:lang w:val="x-none" w:eastAsia="x-none"/>
    </w:rPr>
  </w:style>
  <w:style w:type="paragraph" w:styleId="Header">
    <w:name w:val="header"/>
    <w:basedOn w:val="Normal"/>
    <w:link w:val="HeaderChar"/>
    <w:rsid w:val="00FD71B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D71B0"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autoRedefine/>
    <w:uiPriority w:val="39"/>
    <w:rsid w:val="000B7324"/>
    <w:pPr>
      <w:tabs>
        <w:tab w:val="right" w:leader="dot" w:pos="9360"/>
      </w:tabs>
      <w:spacing w:before="120"/>
    </w:pPr>
    <w:rPr>
      <w:b/>
    </w:rPr>
  </w:style>
  <w:style w:type="character" w:styleId="Hyperlink">
    <w:name w:val="Hyperlink"/>
    <w:uiPriority w:val="99"/>
    <w:rsid w:val="00FD71B0"/>
    <w:rPr>
      <w:color w:val="0000FF"/>
      <w:u w:val="single"/>
    </w:rPr>
  </w:style>
  <w:style w:type="paragraph" w:customStyle="1" w:styleId="DocTitle">
    <w:name w:val="DocTitle"/>
    <w:basedOn w:val="Normal"/>
    <w:rsid w:val="00DA368A"/>
    <w:pPr>
      <w:jc w:val="center"/>
    </w:pPr>
    <w:rPr>
      <w:sz w:val="32"/>
      <w:szCs w:val="20"/>
    </w:rPr>
  </w:style>
  <w:style w:type="table" w:styleId="TableGrid">
    <w:name w:val="Table Grid"/>
    <w:basedOn w:val="TableNormal"/>
    <w:rsid w:val="00DA36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rsid w:val="00C4503F"/>
    <w:pPr>
      <w:tabs>
        <w:tab w:val="right" w:leader="dot" w:pos="9360"/>
      </w:tabs>
      <w:ind w:left="200"/>
    </w:pPr>
  </w:style>
  <w:style w:type="character" w:styleId="CommentReference">
    <w:name w:val="annotation reference"/>
    <w:semiHidden/>
    <w:rsid w:val="00DE59FF"/>
    <w:rPr>
      <w:sz w:val="16"/>
      <w:szCs w:val="16"/>
    </w:rPr>
  </w:style>
  <w:style w:type="paragraph" w:styleId="CommentText">
    <w:name w:val="annotation text"/>
    <w:basedOn w:val="Normal"/>
    <w:semiHidden/>
    <w:rsid w:val="00DE59FF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DE59FF"/>
    <w:rPr>
      <w:b/>
      <w:bCs/>
    </w:rPr>
  </w:style>
  <w:style w:type="paragraph" w:styleId="BalloonText">
    <w:name w:val="Balloon Text"/>
    <w:basedOn w:val="Normal"/>
    <w:semiHidden/>
    <w:rsid w:val="00DE59FF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rsid w:val="00C4503F"/>
    <w:pPr>
      <w:tabs>
        <w:tab w:val="right" w:leader="dot" w:pos="9360"/>
      </w:tabs>
      <w:ind w:left="400"/>
    </w:pPr>
  </w:style>
  <w:style w:type="character" w:styleId="FollowedHyperlink">
    <w:name w:val="FollowedHyperlink"/>
    <w:rsid w:val="00B261A4"/>
    <w:rPr>
      <w:color w:val="800080"/>
      <w:u w:val="single"/>
    </w:rPr>
  </w:style>
  <w:style w:type="numbering" w:customStyle="1" w:styleId="InlineBulleted">
    <w:name w:val="InlineBulleted"/>
    <w:basedOn w:val="NoList"/>
    <w:rsid w:val="00063033"/>
    <w:pPr>
      <w:numPr>
        <w:numId w:val="2"/>
      </w:numPr>
    </w:pPr>
  </w:style>
  <w:style w:type="character" w:customStyle="1" w:styleId="CodeChar">
    <w:name w:val="Code Char"/>
    <w:link w:val="Code"/>
    <w:rsid w:val="007C14C2"/>
    <w:rPr>
      <w:rFonts w:ascii="Courier New" w:hAnsi="Courier New"/>
      <w:sz w:val="18"/>
      <w:szCs w:val="24"/>
      <w:lang w:val="x-none" w:eastAsia="x-none"/>
    </w:rPr>
  </w:style>
  <w:style w:type="paragraph" w:customStyle="1" w:styleId="ColorfulList-Accent11">
    <w:name w:val="Colorful List - Accent 11"/>
    <w:basedOn w:val="Normal"/>
    <w:uiPriority w:val="34"/>
    <w:qFormat/>
    <w:rsid w:val="007358EC"/>
    <w:pPr>
      <w:ind w:left="720"/>
    </w:pPr>
  </w:style>
  <w:style w:type="character" w:customStyle="1" w:styleId="Heading4Char">
    <w:name w:val="Heading 4 Char"/>
    <w:link w:val="Heading4"/>
    <w:rsid w:val="00D6164D"/>
    <w:rPr>
      <w:rFonts w:ascii="IBM Plex Sans" w:hAnsi="IBM Plex Sans"/>
      <w:b/>
      <w:bCs/>
      <w:sz w:val="24"/>
      <w:szCs w:val="28"/>
      <w:lang w:val="x-none" w:eastAsia="x-none"/>
    </w:rPr>
  </w:style>
  <w:style w:type="paragraph" w:customStyle="1" w:styleId="Default">
    <w:name w:val="Default"/>
    <w:rsid w:val="0048464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en-US"/>
    </w:rPr>
  </w:style>
  <w:style w:type="paragraph" w:customStyle="1" w:styleId="Appendix1">
    <w:name w:val="Appendix 1"/>
    <w:basedOn w:val="Heading1"/>
    <w:link w:val="Appendix1Char"/>
    <w:qFormat/>
    <w:rsid w:val="000305D1"/>
    <w:pPr>
      <w:numPr>
        <w:numId w:val="3"/>
      </w:numPr>
      <w:spacing w:after="240"/>
      <w:ind w:left="2160" w:hanging="2160"/>
    </w:pPr>
  </w:style>
  <w:style w:type="paragraph" w:styleId="EndnoteText">
    <w:name w:val="endnote text"/>
    <w:basedOn w:val="Normal"/>
    <w:link w:val="EndnoteTextChar"/>
    <w:rsid w:val="0046023A"/>
    <w:rPr>
      <w:szCs w:val="20"/>
      <w:lang w:val="x-none" w:eastAsia="x-none"/>
    </w:rPr>
  </w:style>
  <w:style w:type="character" w:customStyle="1" w:styleId="Heading1Char">
    <w:name w:val="Heading 1 Char"/>
    <w:link w:val="Heading1"/>
    <w:uiPriority w:val="9"/>
    <w:rsid w:val="00E874AD"/>
    <w:rPr>
      <w:rFonts w:ascii="IBM Plex Sans" w:hAnsi="IBM Plex Sans"/>
      <w:b/>
      <w:bCs/>
      <w:kern w:val="32"/>
      <w:sz w:val="32"/>
      <w:szCs w:val="32"/>
      <w:lang w:val="x-none" w:eastAsia="x-none"/>
    </w:rPr>
  </w:style>
  <w:style w:type="character" w:customStyle="1" w:styleId="Appendix1Char">
    <w:name w:val="Appendix 1 Char"/>
    <w:link w:val="Appendix1"/>
    <w:rsid w:val="000305D1"/>
    <w:rPr>
      <w:rFonts w:ascii="IBM Plex Sans" w:hAnsi="IBM Plex Sans"/>
      <w:b/>
      <w:bCs/>
      <w:kern w:val="32"/>
      <w:sz w:val="32"/>
      <w:szCs w:val="32"/>
      <w:lang w:val="x-none" w:eastAsia="x-none"/>
    </w:rPr>
  </w:style>
  <w:style w:type="character" w:customStyle="1" w:styleId="EndnoteTextChar">
    <w:name w:val="Endnote Text Char"/>
    <w:link w:val="EndnoteText"/>
    <w:rsid w:val="0046023A"/>
    <w:rPr>
      <w:rFonts w:ascii="Arial" w:hAnsi="Arial"/>
    </w:rPr>
  </w:style>
  <w:style w:type="character" w:styleId="EndnoteReference">
    <w:name w:val="endnote reference"/>
    <w:rsid w:val="0046023A"/>
    <w:rPr>
      <w:vertAlign w:val="superscript"/>
    </w:rPr>
  </w:style>
  <w:style w:type="paragraph" w:styleId="FootnoteText">
    <w:name w:val="footnote text"/>
    <w:basedOn w:val="Normal"/>
    <w:link w:val="FootnoteTextChar"/>
    <w:rsid w:val="0046023A"/>
    <w:rPr>
      <w:szCs w:val="20"/>
      <w:lang w:val="x-none" w:eastAsia="x-none"/>
    </w:rPr>
  </w:style>
  <w:style w:type="character" w:customStyle="1" w:styleId="FootnoteTextChar">
    <w:name w:val="Footnote Text Char"/>
    <w:link w:val="FootnoteText"/>
    <w:rsid w:val="0046023A"/>
    <w:rPr>
      <w:rFonts w:ascii="Arial" w:hAnsi="Arial"/>
    </w:rPr>
  </w:style>
  <w:style w:type="character" w:styleId="FootnoteReference">
    <w:name w:val="footnote reference"/>
    <w:rsid w:val="0046023A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rsid w:val="00C4503F"/>
    <w:pPr>
      <w:tabs>
        <w:tab w:val="right" w:leader="dot" w:pos="9360"/>
      </w:tabs>
      <w:ind w:left="600"/>
    </w:pPr>
    <w:rPr>
      <w:bCs/>
      <w:noProof/>
    </w:rPr>
  </w:style>
  <w:style w:type="paragraph" w:styleId="TOC5">
    <w:name w:val="toc 5"/>
    <w:basedOn w:val="Normal"/>
    <w:next w:val="Normal"/>
    <w:autoRedefine/>
    <w:uiPriority w:val="39"/>
    <w:rsid w:val="00C4503F"/>
    <w:pPr>
      <w:tabs>
        <w:tab w:val="right" w:leader="dot" w:pos="9360"/>
      </w:tabs>
      <w:ind w:left="800"/>
    </w:pPr>
  </w:style>
  <w:style w:type="paragraph" w:styleId="TOC6">
    <w:name w:val="toc 6"/>
    <w:basedOn w:val="Normal"/>
    <w:next w:val="Normal"/>
    <w:autoRedefine/>
    <w:uiPriority w:val="39"/>
    <w:unhideWhenUsed/>
    <w:rsid w:val="003E3C8A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E3C8A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E3C8A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E3C8A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ColorfulGrid-Accent11">
    <w:name w:val="Colorful Grid - Accent 11"/>
    <w:basedOn w:val="Normal"/>
    <w:next w:val="Normal"/>
    <w:link w:val="ColorfulGrid-Accent1Char"/>
    <w:uiPriority w:val="29"/>
    <w:qFormat/>
    <w:rsid w:val="003D738E"/>
    <w:rPr>
      <w:i/>
      <w:iCs/>
      <w:color w:val="000000"/>
      <w:lang w:val="x-none" w:eastAsia="x-none"/>
    </w:rPr>
  </w:style>
  <w:style w:type="character" w:customStyle="1" w:styleId="ColorfulGrid-Accent1Char">
    <w:name w:val="Colorful Grid - Accent 1 Char"/>
    <w:link w:val="ColorfulGrid-Accent11"/>
    <w:uiPriority w:val="29"/>
    <w:rsid w:val="003D738E"/>
    <w:rPr>
      <w:rFonts w:ascii="Arial" w:hAnsi="Arial"/>
      <w:i/>
      <w:iCs/>
      <w:color w:val="000000"/>
      <w:szCs w:val="24"/>
    </w:rPr>
  </w:style>
  <w:style w:type="paragraph" w:customStyle="1" w:styleId="western">
    <w:name w:val="western"/>
    <w:basedOn w:val="Normal"/>
    <w:rsid w:val="00155D33"/>
    <w:pPr>
      <w:spacing w:before="100" w:beforeAutospacing="1" w:after="115"/>
    </w:pPr>
    <w:rPr>
      <w:rFonts w:cs="Arial"/>
      <w:sz w:val="24"/>
    </w:rPr>
  </w:style>
  <w:style w:type="character" w:styleId="Strong">
    <w:name w:val="Strong"/>
    <w:uiPriority w:val="22"/>
    <w:qFormat/>
    <w:rsid w:val="00767C61"/>
    <w:rPr>
      <w:b/>
      <w:bCs/>
    </w:rPr>
  </w:style>
  <w:style w:type="paragraph" w:customStyle="1" w:styleId="Note">
    <w:name w:val="Note"/>
    <w:basedOn w:val="Normal"/>
    <w:link w:val="NoteChar"/>
    <w:qFormat/>
    <w:rsid w:val="009E723F"/>
    <w:pPr>
      <w:pBdr>
        <w:left w:val="single" w:sz="48" w:space="4" w:color="7F7F7F"/>
      </w:pBdr>
      <w:ind w:left="284"/>
    </w:pPr>
    <w:rPr>
      <w:lang w:eastAsia="x-none"/>
    </w:rPr>
  </w:style>
  <w:style w:type="character" w:customStyle="1" w:styleId="NoteChar">
    <w:name w:val="Note Char"/>
    <w:link w:val="Note"/>
    <w:rsid w:val="009E723F"/>
    <w:rPr>
      <w:rFonts w:ascii="IBM Plex Sans" w:hAnsi="IBM Plex Sans"/>
      <w:sz w:val="21"/>
      <w:szCs w:val="24"/>
      <w:lang w:val="en-US" w:eastAsia="x-none"/>
    </w:r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B3269E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en-US" w:eastAsia="en-US"/>
    </w:rPr>
  </w:style>
  <w:style w:type="paragraph" w:customStyle="1" w:styleId="Scriptstart">
    <w:name w:val="Script_start"/>
    <w:basedOn w:val="Normal"/>
    <w:link w:val="ScriptstartChar"/>
    <w:qFormat/>
    <w:rsid w:val="0042144B"/>
    <w:pPr>
      <w:keepNext/>
      <w:keepLines/>
      <w:pBdr>
        <w:top w:val="thinThickThinSmallGap" w:sz="12" w:space="5" w:color="00B050"/>
        <w:left w:val="thinThickThinSmallGap" w:sz="12" w:space="5" w:color="00B050"/>
        <w:bottom w:val="thinThickThinSmallGap" w:sz="12" w:space="5" w:color="00B050"/>
        <w:right w:val="thinThickThinSmallGap" w:sz="12" w:space="5" w:color="00B050"/>
      </w:pBdr>
      <w:shd w:val="clear" w:color="auto" w:fill="66FF33"/>
      <w:spacing w:line="276" w:lineRule="auto"/>
      <w:ind w:left="284" w:right="301"/>
    </w:pPr>
    <w:rPr>
      <w:szCs w:val="20"/>
      <w:lang w:val="x-none" w:eastAsia="x-none"/>
    </w:rPr>
  </w:style>
  <w:style w:type="paragraph" w:customStyle="1" w:styleId="Scriptend">
    <w:name w:val="Script_end"/>
    <w:basedOn w:val="Scriptstart"/>
    <w:link w:val="ScriptendChar"/>
    <w:qFormat/>
    <w:rsid w:val="0042144B"/>
    <w:pPr>
      <w:pBdr>
        <w:top w:val="thinThickThinSmallGap" w:sz="12" w:space="5" w:color="FF0000"/>
        <w:left w:val="thinThickThinSmallGap" w:sz="12" w:space="5" w:color="FF0000"/>
        <w:bottom w:val="thinThickThinSmallGap" w:sz="12" w:space="5" w:color="FF0000"/>
        <w:right w:val="thinThickThinSmallGap" w:sz="12" w:space="5" w:color="FF0000"/>
      </w:pBdr>
      <w:shd w:val="clear" w:color="auto" w:fill="FF9999"/>
    </w:pPr>
    <w:rPr>
      <w:b/>
      <w:sz w:val="24"/>
      <w:szCs w:val="24"/>
    </w:rPr>
  </w:style>
  <w:style w:type="character" w:customStyle="1" w:styleId="ScriptstartChar">
    <w:name w:val="Script_start Char"/>
    <w:link w:val="Scriptstart"/>
    <w:rsid w:val="0042144B"/>
    <w:rPr>
      <w:rFonts w:ascii="Arial" w:hAnsi="Arial"/>
      <w:shd w:val="clear" w:color="auto" w:fill="66FF33"/>
    </w:rPr>
  </w:style>
  <w:style w:type="paragraph" w:customStyle="1" w:styleId="Scriptstarttitle">
    <w:name w:val="Script_start_title"/>
    <w:basedOn w:val="Scriptstart"/>
    <w:link w:val="ScriptstarttitleChar"/>
    <w:rsid w:val="0042144B"/>
    <w:rPr>
      <w:b/>
      <w:sz w:val="24"/>
      <w:szCs w:val="24"/>
    </w:rPr>
  </w:style>
  <w:style w:type="character" w:customStyle="1" w:styleId="ScriptendChar">
    <w:name w:val="Script_end Char"/>
    <w:link w:val="Scriptend"/>
    <w:rsid w:val="0042144B"/>
    <w:rPr>
      <w:rFonts w:ascii="Arial" w:hAnsi="Arial"/>
      <w:b/>
      <w:sz w:val="24"/>
      <w:szCs w:val="24"/>
      <w:shd w:val="clear" w:color="auto" w:fill="FF9999"/>
    </w:rPr>
  </w:style>
  <w:style w:type="paragraph" w:customStyle="1" w:styleId="Scriptstartcourier">
    <w:name w:val="Script_start_courier"/>
    <w:basedOn w:val="Scriptstart"/>
    <w:link w:val="ScriptstartcourierChar"/>
    <w:rsid w:val="0042144B"/>
    <w:pPr>
      <w:tabs>
        <w:tab w:val="left" w:pos="6885"/>
      </w:tabs>
    </w:pPr>
    <w:rPr>
      <w:rFonts w:ascii="Courier New" w:hAnsi="Courier New"/>
      <w:b/>
    </w:rPr>
  </w:style>
  <w:style w:type="character" w:customStyle="1" w:styleId="ScriptstarttitleChar">
    <w:name w:val="Script_start_title Char"/>
    <w:link w:val="Scriptstarttitle"/>
    <w:rsid w:val="0042144B"/>
    <w:rPr>
      <w:rFonts w:ascii="Arial" w:hAnsi="Arial"/>
      <w:b/>
      <w:sz w:val="24"/>
      <w:szCs w:val="24"/>
      <w:shd w:val="clear" w:color="auto" w:fill="66FF33"/>
    </w:rPr>
  </w:style>
  <w:style w:type="paragraph" w:customStyle="1" w:styleId="Scriptstartbold">
    <w:name w:val="Script_start_bold"/>
    <w:basedOn w:val="Scriptstart"/>
    <w:link w:val="ScriptstartboldChar"/>
    <w:rsid w:val="0042144B"/>
    <w:rPr>
      <w:b/>
    </w:rPr>
  </w:style>
  <w:style w:type="character" w:customStyle="1" w:styleId="ScriptstartcourierChar">
    <w:name w:val="Script_start_courier Char"/>
    <w:link w:val="Scriptstartcourier"/>
    <w:rsid w:val="0042144B"/>
    <w:rPr>
      <w:rFonts w:ascii="Courier New" w:hAnsi="Courier New" w:cs="Courier New"/>
      <w:b/>
      <w:shd w:val="clear" w:color="auto" w:fill="66FF33"/>
    </w:rPr>
  </w:style>
  <w:style w:type="paragraph" w:styleId="NormalWeb">
    <w:name w:val="Normal (Web)"/>
    <w:basedOn w:val="Normal"/>
    <w:uiPriority w:val="99"/>
    <w:unhideWhenUsed/>
    <w:rsid w:val="00621FBD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ScriptstartboldChar">
    <w:name w:val="Script_start_bold Char"/>
    <w:link w:val="Scriptstartbold"/>
    <w:rsid w:val="0042144B"/>
    <w:rPr>
      <w:rFonts w:ascii="Arial" w:hAnsi="Arial"/>
      <w:b/>
      <w:shd w:val="clear" w:color="auto" w:fill="66FF33"/>
    </w:rPr>
  </w:style>
  <w:style w:type="paragraph" w:customStyle="1" w:styleId="ColorfulList-Accent12">
    <w:name w:val="Colorful List - Accent 12"/>
    <w:basedOn w:val="Normal"/>
    <w:uiPriority w:val="72"/>
    <w:rsid w:val="0022589F"/>
    <w:pPr>
      <w:ind w:left="720"/>
      <w:contextualSpacing/>
    </w:pPr>
  </w:style>
  <w:style w:type="paragraph" w:customStyle="1" w:styleId="ColorfulShading-Accent11">
    <w:name w:val="Colorful Shading - Accent 11"/>
    <w:hidden/>
    <w:uiPriority w:val="71"/>
    <w:semiHidden/>
    <w:rsid w:val="009B145F"/>
    <w:rPr>
      <w:rFonts w:ascii="Arial" w:hAnsi="Arial"/>
      <w:szCs w:val="24"/>
      <w:lang w:val="en-US" w:eastAsia="en-US"/>
    </w:rPr>
  </w:style>
  <w:style w:type="character" w:customStyle="1" w:styleId="q">
    <w:name w:val="q"/>
    <w:basedOn w:val="DefaultParagraphFont"/>
    <w:rsid w:val="009C5315"/>
  </w:style>
  <w:style w:type="paragraph" w:customStyle="1" w:styleId="TOC">
    <w:name w:val="TOC"/>
    <w:basedOn w:val="Heading1"/>
    <w:link w:val="TOCChar"/>
    <w:qFormat/>
    <w:rsid w:val="000B0F03"/>
    <w:pPr>
      <w:pageBreakBefore w:val="0"/>
      <w:numPr>
        <w:numId w:val="0"/>
      </w:numPr>
      <w:spacing w:after="120"/>
    </w:pPr>
  </w:style>
  <w:style w:type="character" w:customStyle="1" w:styleId="TOCChar">
    <w:name w:val="TOC Char"/>
    <w:link w:val="TOC"/>
    <w:rsid w:val="000B0F03"/>
    <w:rPr>
      <w:rFonts w:ascii="Arial" w:hAnsi="Arial"/>
      <w:b/>
      <w:bCs/>
      <w:kern w:val="32"/>
      <w:sz w:val="32"/>
      <w:szCs w:val="32"/>
      <w:lang w:val="x-none" w:eastAsia="x-none"/>
    </w:rPr>
  </w:style>
  <w:style w:type="paragraph" w:styleId="BodyText">
    <w:name w:val="Body Text"/>
    <w:basedOn w:val="Normal"/>
    <w:link w:val="BodyTextChar"/>
    <w:rsid w:val="00C20BC0"/>
    <w:pPr>
      <w:widowControl w:val="0"/>
      <w:suppressAutoHyphens/>
      <w:spacing w:after="120"/>
    </w:pPr>
    <w:rPr>
      <w:rFonts w:ascii="Times New Roman" w:eastAsia="SimSun" w:hAnsi="Times New Roman" w:cs="Mangal"/>
      <w:kern w:val="1"/>
      <w:sz w:val="24"/>
      <w:lang w:val="x-none" w:eastAsia="hi-IN" w:bidi="hi-IN"/>
    </w:rPr>
  </w:style>
  <w:style w:type="character" w:customStyle="1" w:styleId="BodyTextChar">
    <w:name w:val="Body Text Char"/>
    <w:link w:val="BodyText"/>
    <w:rsid w:val="00C20BC0"/>
    <w:rPr>
      <w:rFonts w:eastAsia="SimSun" w:cs="Mangal"/>
      <w:kern w:val="1"/>
      <w:sz w:val="24"/>
      <w:szCs w:val="24"/>
      <w:lang w:eastAsia="hi-IN" w:bidi="hi-IN"/>
    </w:rPr>
  </w:style>
  <w:style w:type="paragraph" w:customStyle="1" w:styleId="TableContents">
    <w:name w:val="Table Contents"/>
    <w:basedOn w:val="Normal"/>
    <w:rsid w:val="00AB0931"/>
    <w:pPr>
      <w:widowControl w:val="0"/>
      <w:suppressLineNumbers/>
      <w:suppressAutoHyphens/>
    </w:pPr>
    <w:rPr>
      <w:rFonts w:ascii="Times New Roman" w:eastAsia="SimSun" w:hAnsi="Times New Roman" w:cs="Mangal"/>
      <w:kern w:val="1"/>
      <w:sz w:val="24"/>
      <w:lang w:eastAsia="hi-IN" w:bidi="hi-IN"/>
    </w:rPr>
  </w:style>
  <w:style w:type="paragraph" w:customStyle="1" w:styleId="TableHeading">
    <w:name w:val="Table Heading"/>
    <w:basedOn w:val="TableContents"/>
    <w:rsid w:val="00AB0931"/>
    <w:pPr>
      <w:jc w:val="center"/>
    </w:pPr>
    <w:rPr>
      <w:b/>
      <w:bCs/>
    </w:rPr>
  </w:style>
  <w:style w:type="table" w:customStyle="1" w:styleId="GridTable4-Accent51">
    <w:name w:val="Grid Table 4 - Accent 51"/>
    <w:basedOn w:val="TableNormal"/>
    <w:uiPriority w:val="49"/>
    <w:rsid w:val="0048667F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GridTable6Colorful-Accent61">
    <w:name w:val="Grid Table 6 Colorful - Accent 61"/>
    <w:basedOn w:val="TableNormal"/>
    <w:uiPriority w:val="49"/>
    <w:rsid w:val="00727D8D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Revision">
    <w:name w:val="Revision"/>
    <w:hidden/>
    <w:uiPriority w:val="71"/>
    <w:semiHidden/>
    <w:rsid w:val="00727D8D"/>
    <w:rPr>
      <w:rFonts w:ascii="Arial" w:hAnsi="Arial"/>
      <w:szCs w:val="24"/>
      <w:lang w:val="en-US" w:eastAsia="en-US"/>
    </w:rPr>
  </w:style>
  <w:style w:type="paragraph" w:styleId="ListParagraph">
    <w:name w:val="List Paragraph"/>
    <w:basedOn w:val="Normal"/>
    <w:uiPriority w:val="72"/>
    <w:qFormat/>
    <w:rsid w:val="00D068D4"/>
    <w:pPr>
      <w:ind w:left="720"/>
      <w:contextualSpacing/>
    </w:pPr>
  </w:style>
  <w:style w:type="table" w:customStyle="1" w:styleId="GridTable5Dark-Accent51">
    <w:name w:val="Grid Table 5 Dark - Accent 51"/>
    <w:basedOn w:val="TableNormal"/>
    <w:uiPriority w:val="50"/>
    <w:rsid w:val="0027232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Caption">
    <w:name w:val="caption"/>
    <w:basedOn w:val="Normal"/>
    <w:next w:val="Normal"/>
    <w:unhideWhenUsed/>
    <w:qFormat/>
    <w:rsid w:val="00145E2A"/>
    <w:pPr>
      <w:spacing w:after="200"/>
    </w:pPr>
    <w:rPr>
      <w:b/>
      <w:bCs/>
      <w:color w:val="5B9BD5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67ABB"/>
  </w:style>
  <w:style w:type="character" w:customStyle="1" w:styleId="Heading2Char">
    <w:name w:val="Heading 2 Char"/>
    <w:basedOn w:val="DefaultParagraphFont"/>
    <w:link w:val="Heading2"/>
    <w:uiPriority w:val="9"/>
    <w:rsid w:val="00547973"/>
    <w:rPr>
      <w:rFonts w:ascii="IBM Plex Sans" w:hAnsi="IBM Plex Sans" w:cs="Arial"/>
      <w:b/>
      <w:bCs/>
      <w:iCs/>
      <w:sz w:val="28"/>
      <w:szCs w:val="28"/>
      <w:lang w:val="en-US" w:eastAsia="en-US"/>
    </w:rPr>
  </w:style>
  <w:style w:type="character" w:styleId="UnresolvedMention">
    <w:name w:val="Unresolved Mention"/>
    <w:basedOn w:val="DefaultParagraphFont"/>
    <w:rsid w:val="00044A60"/>
    <w:rPr>
      <w:color w:val="808080"/>
      <w:shd w:val="clear" w:color="auto" w:fill="E6E6E6"/>
    </w:rPr>
  </w:style>
  <w:style w:type="paragraph" w:customStyle="1" w:styleId="RD-ReleaseDate">
    <w:name w:val="RD-Release Date"/>
    <w:rsid w:val="009F72A3"/>
    <w:pPr>
      <w:suppressAutoHyphens/>
      <w:autoSpaceDE w:val="0"/>
      <w:autoSpaceDN w:val="0"/>
      <w:adjustRightInd w:val="0"/>
      <w:spacing w:before="300" w:after="400" w:line="220" w:lineRule="atLeast"/>
    </w:pPr>
    <w:rPr>
      <w:rFonts w:ascii="Arial" w:hAnsi="Arial" w:cs="Arial"/>
      <w:b/>
      <w:bCs/>
      <w:color w:val="000000"/>
      <w:w w:val="0"/>
      <w:sz w:val="18"/>
      <w:szCs w:val="18"/>
      <w:lang w:val="en-US" w:eastAsia="en-US"/>
    </w:rPr>
  </w:style>
  <w:style w:type="paragraph" w:customStyle="1" w:styleId="Copyright">
    <w:name w:val="Copyright"/>
    <w:rsid w:val="009F72A3"/>
    <w:pPr>
      <w:widowControl w:val="0"/>
      <w:spacing w:before="60" w:after="60" w:line="220" w:lineRule="atLeast"/>
    </w:pPr>
    <w:rPr>
      <w:rFonts w:ascii="Arial" w:hAnsi="Arial" w:cs="Arial"/>
      <w:noProof/>
      <w:color w:val="000000"/>
      <w:sz w:val="18"/>
      <w:szCs w:val="18"/>
      <w:lang w:val="en-US" w:eastAsia="en-US"/>
    </w:rPr>
  </w:style>
  <w:style w:type="character" w:customStyle="1" w:styleId="HeaderChar">
    <w:name w:val="Header Char"/>
    <w:basedOn w:val="DefaultParagraphFont"/>
    <w:link w:val="Header"/>
    <w:rsid w:val="00C4785B"/>
    <w:rPr>
      <w:rFonts w:ascii="Arial" w:hAnsi="Arial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0458F6"/>
    <w:rPr>
      <w:rFonts w:ascii="Arial" w:hAnsi="Arial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07BD7"/>
    <w:pPr>
      <w:keepLines/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en-US"/>
    </w:rPr>
  </w:style>
  <w:style w:type="paragraph" w:customStyle="1" w:styleId="Step">
    <w:name w:val="Step"/>
    <w:basedOn w:val="ListParagraph"/>
    <w:link w:val="StepChar"/>
    <w:autoRedefine/>
    <w:qFormat/>
    <w:rsid w:val="002F290D"/>
    <w:pPr>
      <w:spacing w:before="120" w:after="120"/>
      <w:ind w:left="0"/>
      <w:contextualSpacing w:val="0"/>
    </w:pPr>
  </w:style>
  <w:style w:type="character" w:customStyle="1" w:styleId="StepChar">
    <w:name w:val="Step Char"/>
    <w:basedOn w:val="DefaultParagraphFont"/>
    <w:link w:val="Step"/>
    <w:rsid w:val="002F290D"/>
    <w:rPr>
      <w:rFonts w:ascii="IBM Plex Sans" w:hAnsi="IBM Plex Sans"/>
      <w:sz w:val="21"/>
      <w:szCs w:val="24"/>
      <w:lang w:val="en-US" w:eastAsia="en-US"/>
    </w:rPr>
  </w:style>
  <w:style w:type="paragraph" w:customStyle="1" w:styleId="Image">
    <w:name w:val="Image"/>
    <w:basedOn w:val="Step"/>
    <w:link w:val="ImageChar"/>
    <w:autoRedefine/>
    <w:qFormat/>
    <w:rsid w:val="001C64F4"/>
    <w:rPr>
      <w:noProof/>
    </w:rPr>
  </w:style>
  <w:style w:type="character" w:customStyle="1" w:styleId="ImageChar">
    <w:name w:val="Image Char"/>
    <w:basedOn w:val="StepChar"/>
    <w:link w:val="Image"/>
    <w:rsid w:val="001C64F4"/>
    <w:rPr>
      <w:rFonts w:asciiTheme="minorHAnsi" w:hAnsiTheme="minorHAnsi"/>
      <w:noProof/>
      <w:sz w:val="24"/>
      <w:szCs w:val="24"/>
      <w:lang w:val="en-US"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LabImage">
    <w:name w:val="Lab Image"/>
    <w:basedOn w:val="Step"/>
    <w:link w:val="LabImageChar"/>
    <w:qFormat/>
    <w:rsid w:val="000E5B96"/>
    <w:rPr>
      <w:noProof/>
    </w:rPr>
  </w:style>
  <w:style w:type="character" w:customStyle="1" w:styleId="LabImageChar">
    <w:name w:val="Lab Image Char"/>
    <w:basedOn w:val="StepChar"/>
    <w:link w:val="LabImage"/>
    <w:rsid w:val="000E5B96"/>
    <w:rPr>
      <w:rFonts w:asciiTheme="minorHAnsi" w:hAnsiTheme="minorHAnsi"/>
      <w:noProof/>
      <w:sz w:val="24"/>
      <w:szCs w:val="24"/>
      <w:lang w:val="en-US" w:eastAsia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hotkey-layer">
    <w:name w:val="hotkey-layer"/>
    <w:basedOn w:val="DefaultParagraphFont"/>
    <w:rsid w:val="00D71B39"/>
  </w:style>
  <w:style w:type="table" w:styleId="GridTable6Colorful">
    <w:name w:val="Grid Table 6 Colorful"/>
    <w:basedOn w:val="TableNormal"/>
    <w:uiPriority w:val="51"/>
    <w:rsid w:val="00D85D5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D85D57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numbering" w:customStyle="1" w:styleId="CurrentList1">
    <w:name w:val="Current List1"/>
    <w:uiPriority w:val="99"/>
    <w:rsid w:val="006A2FC6"/>
    <w:pPr>
      <w:numPr>
        <w:numId w:val="7"/>
      </w:numPr>
    </w:pPr>
  </w:style>
  <w:style w:type="numbering" w:customStyle="1" w:styleId="CurrentList2">
    <w:name w:val="Current List2"/>
    <w:uiPriority w:val="99"/>
    <w:rsid w:val="00A60452"/>
    <w:pPr>
      <w:numPr>
        <w:numId w:val="9"/>
      </w:numPr>
    </w:pPr>
  </w:style>
  <w:style w:type="character" w:styleId="PlaceholderText">
    <w:name w:val="Placeholder Text"/>
    <w:basedOn w:val="DefaultParagraphFont"/>
    <w:uiPriority w:val="67"/>
    <w:semiHidden/>
    <w:rsid w:val="00223E7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4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3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4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0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4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215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6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8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4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9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1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9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2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0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3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4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0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3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0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9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1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2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8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4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5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3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0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07" Type="http://schemas.openxmlformats.org/officeDocument/2006/relationships/image" Target="media/image89.png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customXml" Target="../customXml/item5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2" Type="http://schemas.openxmlformats.org/officeDocument/2006/relationships/hyperlink" Target="http://www.ibm.com/legal/copytrade.shtml" TargetMode="External"/><Relationship Id="rId17" Type="http://schemas.openxmlformats.org/officeDocument/2006/relationships/hyperlink" Target="https://us1app.rpa.ibm.com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hyperlink" Target="https://dl.watson-orchestrate.ibm.com/" TargetMode="External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8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8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3" Type="http://schemas.openxmlformats.org/officeDocument/2006/relationships/hyperlink" Target="https://www.ibm.com/products/watsonx-orchestrate" TargetMode="External"/><Relationship Id="rId18" Type="http://schemas.openxmlformats.org/officeDocument/2006/relationships/hyperlink" Target="https://dl.watson-orchestrate.ibm.com/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91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5" Type="http://schemas.openxmlformats.org/officeDocument/2006/relationships/hyperlink" Target="https://github.com/raulmariano/TechJam2024/tree/main/watsonx%20Orchestrate" TargetMode="External"/><Relationship Id="rId36" Type="http://schemas.openxmlformats.org/officeDocument/2006/relationships/image" Target="media/image20.png"/><Relationship Id="rId57" Type="http://schemas.openxmlformats.org/officeDocument/2006/relationships/hyperlink" Target="https://www.ibm.com/docs/en/rpa/23.0?topic=projects-downloading-openapi-document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6" Type="http://schemas.openxmlformats.org/officeDocument/2006/relationships/image" Target="media/image2.png"/><Relationship Id="rId37" Type="http://schemas.openxmlformats.org/officeDocument/2006/relationships/image" Target="media/image21.png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header" Target="header2.xml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BM_ADMIN\AppData\Roaming\Microsoft\Templates\SGD_IBM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4C29C17E9AEA4CB48B504ECDD326F6" ma:contentTypeVersion="2" ma:contentTypeDescription="Create a new document." ma:contentTypeScope="" ma:versionID="3836d7293b4980d8b368898da5fdef26">
  <xsd:schema xmlns:xsd="http://www.w3.org/2001/XMLSchema" xmlns:xs="http://www.w3.org/2001/XMLSchema" xmlns:p="http://schemas.microsoft.com/office/2006/metadata/properties" xmlns:ns3="e0232e1f-123a-43d1-921b-7c05729cf17c" targetNamespace="http://schemas.microsoft.com/office/2006/metadata/properties" ma:root="true" ma:fieldsID="6047c41b63fe09a6acf39e236964b9e9" ns3:_="">
    <xsd:import namespace="e0232e1f-123a-43d1-921b-7c05729cf1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232e1f-123a-43d1-921b-7c05729cf1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5D68B-C018-41FE-9C43-FA302FB72D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143F72-343B-4665-A395-0D85332B0D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0232e1f-123a-43d1-921b-7c05729cf1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DFEEDF-59D6-4E39-9FD2-B7E22E46F1D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E8727A8-7CB0-463F-AA28-434B39AB587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5E6964F-D811-4340-A69D-13B4DA894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C:\Users\IBM_ADMIN\AppData\Roaming\Microsoft\Templates\SGD_IBM.dot</Template>
  <TotalTime>138</TotalTime>
  <Pages>56</Pages>
  <Words>5043</Words>
  <Characters>28746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33722</CharactersWithSpaces>
  <SharedDoc>false</SharedDoc>
  <HLinks>
    <vt:vector size="666" baseType="variant">
      <vt:variant>
        <vt:i4>1179732</vt:i4>
      </vt:variant>
      <vt:variant>
        <vt:i4>708</vt:i4>
      </vt:variant>
      <vt:variant>
        <vt:i4>0</vt:i4>
      </vt:variant>
      <vt:variant>
        <vt:i4>5</vt:i4>
      </vt:variant>
      <vt:variant>
        <vt:lpwstr>D:\ISAM\templates\white paper\www.ibm.com\legal\copytrade.shtml</vt:lpwstr>
      </vt:variant>
      <vt:variant>
        <vt:lpwstr/>
      </vt:variant>
      <vt:variant>
        <vt:i4>3211389</vt:i4>
      </vt:variant>
      <vt:variant>
        <vt:i4>702</vt:i4>
      </vt:variant>
      <vt:variant>
        <vt:i4>0</vt:i4>
      </vt:variant>
      <vt:variant>
        <vt:i4>5</vt:i4>
      </vt:variant>
      <vt:variant>
        <vt:lpwstr>https://www.mmfa.ibm.com/app/mobile-demo/diag/</vt:lpwstr>
      </vt:variant>
      <vt:variant>
        <vt:lpwstr/>
      </vt:variant>
      <vt:variant>
        <vt:i4>1703980</vt:i4>
      </vt:variant>
      <vt:variant>
        <vt:i4>699</vt:i4>
      </vt:variant>
      <vt:variant>
        <vt:i4>0</vt:i4>
      </vt:variant>
      <vt:variant>
        <vt:i4>5</vt:i4>
      </vt:variant>
      <vt:variant>
        <vt:lpwstr>https://www.mmfa.ibm.com/mga/sps/authsvc?PolicyId=urn:ibm:security:authentication:asf:mmfa_initiate_simple_login&amp;username=testuser</vt:lpwstr>
      </vt:variant>
      <vt:variant>
        <vt:lpwstr/>
      </vt:variant>
      <vt:variant>
        <vt:i4>1769564</vt:i4>
      </vt:variant>
      <vt:variant>
        <vt:i4>693</vt:i4>
      </vt:variant>
      <vt:variant>
        <vt:i4>0</vt:i4>
      </vt:variant>
      <vt:variant>
        <vt:i4>5</vt:i4>
      </vt:variant>
      <vt:variant>
        <vt:lpwstr>https://www.mmfa.ibm.com/app/mobile-demo/</vt:lpwstr>
      </vt:variant>
      <vt:variant>
        <vt:lpwstr/>
      </vt:variant>
      <vt:variant>
        <vt:i4>1769564</vt:i4>
      </vt:variant>
      <vt:variant>
        <vt:i4>690</vt:i4>
      </vt:variant>
      <vt:variant>
        <vt:i4>0</vt:i4>
      </vt:variant>
      <vt:variant>
        <vt:i4>5</vt:i4>
      </vt:variant>
      <vt:variant>
        <vt:lpwstr>https://www.mmfa.ibm.com/app/mobile-demo</vt:lpwstr>
      </vt:variant>
      <vt:variant>
        <vt:lpwstr/>
      </vt:variant>
      <vt:variant>
        <vt:i4>2228297</vt:i4>
      </vt:variant>
      <vt:variant>
        <vt:i4>687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7602239</vt:i4>
      </vt:variant>
      <vt:variant>
        <vt:i4>681</vt:i4>
      </vt:variant>
      <vt:variant>
        <vt:i4>0</vt:i4>
      </vt:variant>
      <vt:variant>
        <vt:i4>5</vt:i4>
      </vt:variant>
      <vt:variant>
        <vt:lpwstr>https://www.mmfa.ibm.com/mga/sps/mmfa/user/mgmt/html/mmfa/qr_code.html?client_id=AuthenticatorClient</vt:lpwstr>
      </vt:variant>
      <vt:variant>
        <vt:lpwstr/>
      </vt:variant>
      <vt:variant>
        <vt:i4>458835</vt:i4>
      </vt:variant>
      <vt:variant>
        <vt:i4>672</vt:i4>
      </vt:variant>
      <vt:variant>
        <vt:i4>0</vt:i4>
      </vt:variant>
      <vt:variant>
        <vt:i4>5</vt:i4>
      </vt:variant>
      <vt:variant>
        <vt:lpwstr>https://www.mmfa.ibm.com/mga/sps/oauth/oauth20/authorize?client_id=AuthenticatorClient&amp;response_type=code&amp;scope=mmfaAuthn</vt:lpwstr>
      </vt:variant>
      <vt:variant>
        <vt:lpwstr/>
      </vt:variant>
      <vt:variant>
        <vt:i4>2228297</vt:i4>
      </vt:variant>
      <vt:variant>
        <vt:i4>669</vt:i4>
      </vt:variant>
      <vt:variant>
        <vt:i4>0</vt:i4>
      </vt:variant>
      <vt:variant>
        <vt:i4>5</vt:i4>
      </vt:variant>
      <vt:variant>
        <vt:lpwstr>https://www.mmfa.ibm.com/mga/sps/mga/user/mgmt/html/device/device_selection.html</vt:lpwstr>
      </vt:variant>
      <vt:variant>
        <vt:lpwstr/>
      </vt:variant>
      <vt:variant>
        <vt:i4>7602228</vt:i4>
      </vt:variant>
      <vt:variant>
        <vt:i4>666</vt:i4>
      </vt:variant>
      <vt:variant>
        <vt:i4>0</vt:i4>
      </vt:variant>
      <vt:variant>
        <vt:i4>5</vt:i4>
      </vt:variant>
      <vt:variant>
        <vt:lpwstr>https://www.mmfa.ibm.com/scim/demo.html</vt:lpwstr>
      </vt:variant>
      <vt:variant>
        <vt:lpwstr/>
      </vt:variant>
      <vt:variant>
        <vt:i4>2490464</vt:i4>
      </vt:variant>
      <vt:variant>
        <vt:i4>636</vt:i4>
      </vt:variant>
      <vt:variant>
        <vt:i4>0</vt:i4>
      </vt:variant>
      <vt:variant>
        <vt:i4>5</vt:i4>
      </vt:variant>
      <vt:variant>
        <vt:lpwstr>https://isam.mmfa.ibm.com/</vt:lpwstr>
      </vt:variant>
      <vt:variant>
        <vt:lpwstr/>
      </vt:variant>
      <vt:variant>
        <vt:i4>458850</vt:i4>
      </vt:variant>
      <vt:variant>
        <vt:i4>618</vt:i4>
      </vt:variant>
      <vt:variant>
        <vt:i4>0</vt:i4>
      </vt:variant>
      <vt:variant>
        <vt:i4>5</vt:i4>
      </vt:variant>
      <vt:variant>
        <vt:lpwstr>http://www.ibm.com/support/knowledgecenter/SSPREK_9.0.2/com.ibm.isam.doc/admin/concept/con_silent_config.html</vt:lpwstr>
      </vt:variant>
      <vt:variant>
        <vt:lpwstr/>
      </vt:variant>
      <vt:variant>
        <vt:i4>327766</vt:i4>
      </vt:variant>
      <vt:variant>
        <vt:i4>594</vt:i4>
      </vt:variant>
      <vt:variant>
        <vt:i4>0</vt:i4>
      </vt:variant>
      <vt:variant>
        <vt:i4>5</vt:i4>
      </vt:variant>
      <vt:variant>
        <vt:lpwstr>https://itunes.apple.com/app/ibm-verify/id1162190392</vt:lpwstr>
      </vt:variant>
      <vt:variant>
        <vt:lpwstr/>
      </vt:variant>
      <vt:variant>
        <vt:i4>1376304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_Toc468386415</vt:lpwstr>
      </vt:variant>
      <vt:variant>
        <vt:i4>1376304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_Toc468386414</vt:lpwstr>
      </vt:variant>
      <vt:variant>
        <vt:i4>1376304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_Toc468386413</vt:lpwstr>
      </vt:variant>
      <vt:variant>
        <vt:i4>1376304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_Toc468386412</vt:lpwstr>
      </vt:variant>
      <vt:variant>
        <vt:i4>1376304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_Toc468386411</vt:lpwstr>
      </vt:variant>
      <vt:variant>
        <vt:i4>1376304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_Toc468386410</vt:lpwstr>
      </vt:variant>
      <vt:variant>
        <vt:i4>1310768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_Toc468386409</vt:lpwstr>
      </vt:variant>
      <vt:variant>
        <vt:i4>1310768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_Toc468386408</vt:lpwstr>
      </vt:variant>
      <vt:variant>
        <vt:i4>1310768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_Toc468386407</vt:lpwstr>
      </vt:variant>
      <vt:variant>
        <vt:i4>1310768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_Toc468386406</vt:lpwstr>
      </vt:variant>
      <vt:variant>
        <vt:i4>1310768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_Toc468386405</vt:lpwstr>
      </vt:variant>
      <vt:variant>
        <vt:i4>1310768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_Toc468386404</vt:lpwstr>
      </vt:variant>
      <vt:variant>
        <vt:i4>1310768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_Toc468386403</vt:lpwstr>
      </vt:variant>
      <vt:variant>
        <vt:i4>1310768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_Toc468386402</vt:lpwstr>
      </vt:variant>
      <vt:variant>
        <vt:i4>1310768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_Toc468386401</vt:lpwstr>
      </vt:variant>
      <vt:variant>
        <vt:i4>1310768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_Toc468386400</vt:lpwstr>
      </vt:variant>
      <vt:variant>
        <vt:i4>1900599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_Toc468386399</vt:lpwstr>
      </vt:variant>
      <vt:variant>
        <vt:i4>1900599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_Toc468386398</vt:lpwstr>
      </vt:variant>
      <vt:variant>
        <vt:i4>1900599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_Toc468386397</vt:lpwstr>
      </vt:variant>
      <vt:variant>
        <vt:i4>1900599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_Toc468386396</vt:lpwstr>
      </vt:variant>
      <vt:variant>
        <vt:i4>1900599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_Toc468386395</vt:lpwstr>
      </vt:variant>
      <vt:variant>
        <vt:i4>1900599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_Toc468386394</vt:lpwstr>
      </vt:variant>
      <vt:variant>
        <vt:i4>1900599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_Toc468386393</vt:lpwstr>
      </vt:variant>
      <vt:variant>
        <vt:i4>1900599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_Toc468386392</vt:lpwstr>
      </vt:variant>
      <vt:variant>
        <vt:i4>1900599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_Toc468386391</vt:lpwstr>
      </vt:variant>
      <vt:variant>
        <vt:i4>1900599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_Toc468386390</vt:lpwstr>
      </vt:variant>
      <vt:variant>
        <vt:i4>1835063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_Toc468386389</vt:lpwstr>
      </vt:variant>
      <vt:variant>
        <vt:i4>1835063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_Toc468386388</vt:lpwstr>
      </vt:variant>
      <vt:variant>
        <vt:i4>1835063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_Toc468386387</vt:lpwstr>
      </vt:variant>
      <vt:variant>
        <vt:i4>1835063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_Toc468386386</vt:lpwstr>
      </vt:variant>
      <vt:variant>
        <vt:i4>1835063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_Toc468386385</vt:lpwstr>
      </vt:variant>
      <vt:variant>
        <vt:i4>1835063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_Toc468386384</vt:lpwstr>
      </vt:variant>
      <vt:variant>
        <vt:i4>1835063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_Toc468386383</vt:lpwstr>
      </vt:variant>
      <vt:variant>
        <vt:i4>1835063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_Toc468386382</vt:lpwstr>
      </vt:variant>
      <vt:variant>
        <vt:i4>1835063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_Toc468386381</vt:lpwstr>
      </vt:variant>
      <vt:variant>
        <vt:i4>1835063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_Toc468386380</vt:lpwstr>
      </vt:variant>
      <vt:variant>
        <vt:i4>1245239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_Toc468386379</vt:lpwstr>
      </vt:variant>
      <vt:variant>
        <vt:i4>1245239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_Toc468386378</vt:lpwstr>
      </vt:variant>
      <vt:variant>
        <vt:i4>1245239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_Toc468386377</vt:lpwstr>
      </vt:variant>
      <vt:variant>
        <vt:i4>1245239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_Toc468386376</vt:lpwstr>
      </vt:variant>
      <vt:variant>
        <vt:i4>1245239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_Toc468386375</vt:lpwstr>
      </vt:variant>
      <vt:variant>
        <vt:i4>1245239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_Toc468386374</vt:lpwstr>
      </vt:variant>
      <vt:variant>
        <vt:i4>1245239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_Toc468386373</vt:lpwstr>
      </vt:variant>
      <vt:variant>
        <vt:i4>1245239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_Toc468386372</vt:lpwstr>
      </vt:variant>
      <vt:variant>
        <vt:i4>1245239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_Toc468386371</vt:lpwstr>
      </vt:variant>
      <vt:variant>
        <vt:i4>1245239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_Toc468386370</vt:lpwstr>
      </vt:variant>
      <vt:variant>
        <vt:i4>1179703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_Toc468386369</vt:lpwstr>
      </vt:variant>
      <vt:variant>
        <vt:i4>1179703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_Toc468386368</vt:lpwstr>
      </vt:variant>
      <vt:variant>
        <vt:i4>1179703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_Toc468386367</vt:lpwstr>
      </vt:variant>
      <vt:variant>
        <vt:i4>1179703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_Toc468386366</vt:lpwstr>
      </vt:variant>
      <vt:variant>
        <vt:i4>1179703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_Toc468386365</vt:lpwstr>
      </vt:variant>
      <vt:variant>
        <vt:i4>1179703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_Toc468386364</vt:lpwstr>
      </vt:variant>
      <vt:variant>
        <vt:i4>1179703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_Toc468386363</vt:lpwstr>
      </vt:variant>
      <vt:variant>
        <vt:i4>1179703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_Toc468386362</vt:lpwstr>
      </vt:variant>
      <vt:variant>
        <vt:i4>1179703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_Toc468386361</vt:lpwstr>
      </vt:variant>
      <vt:variant>
        <vt:i4>1179703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_Toc468386360</vt:lpwstr>
      </vt:variant>
      <vt:variant>
        <vt:i4>1114167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_Toc468386359</vt:lpwstr>
      </vt:variant>
      <vt:variant>
        <vt:i4>1114167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_Toc468386358</vt:lpwstr>
      </vt:variant>
      <vt:variant>
        <vt:i4>1114167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_Toc468386357</vt:lpwstr>
      </vt:variant>
      <vt:variant>
        <vt:i4>1114167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_Toc468386356</vt:lpwstr>
      </vt:variant>
      <vt:variant>
        <vt:i4>1114167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_Toc468386355</vt:lpwstr>
      </vt:variant>
      <vt:variant>
        <vt:i4>1114167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_Toc468386354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_Toc468386353</vt:lpwstr>
      </vt:variant>
      <vt:variant>
        <vt:i4>1114167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_Toc468386352</vt:lpwstr>
      </vt:variant>
      <vt:variant>
        <vt:i4>1114167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_Toc468386351</vt:lpwstr>
      </vt:variant>
      <vt:variant>
        <vt:i4>1114167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_Toc468386350</vt:lpwstr>
      </vt:variant>
      <vt:variant>
        <vt:i4>1048631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_Toc468386349</vt:lpwstr>
      </vt:variant>
      <vt:variant>
        <vt:i4>1048631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_Toc468386348</vt:lpwstr>
      </vt:variant>
      <vt:variant>
        <vt:i4>1048631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_Toc468386347</vt:lpwstr>
      </vt:variant>
      <vt:variant>
        <vt:i4>1048631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_Toc468386346</vt:lpwstr>
      </vt:variant>
      <vt:variant>
        <vt:i4>1048631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_Toc468386345</vt:lpwstr>
      </vt:variant>
      <vt:variant>
        <vt:i4>1048631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_Toc468386344</vt:lpwstr>
      </vt:variant>
      <vt:variant>
        <vt:i4>1048631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_Toc468386343</vt:lpwstr>
      </vt:variant>
      <vt:variant>
        <vt:i4>1048631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_Toc468386342</vt:lpwstr>
      </vt:variant>
      <vt:variant>
        <vt:i4>1048631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_Toc468386341</vt:lpwstr>
      </vt:variant>
      <vt:variant>
        <vt:i4>1048631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_Toc468386340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_Toc468386339</vt:lpwstr>
      </vt:variant>
      <vt:variant>
        <vt:i4>1507383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_Toc468386338</vt:lpwstr>
      </vt:variant>
      <vt:variant>
        <vt:i4>1507383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_Toc468386337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_Toc468386336</vt:lpwstr>
      </vt:variant>
      <vt:variant>
        <vt:i4>1507383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_Toc468386335</vt:lpwstr>
      </vt:variant>
      <vt:variant>
        <vt:i4>1507383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_Toc468386334</vt:lpwstr>
      </vt:variant>
      <vt:variant>
        <vt:i4>1507383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_Toc468386333</vt:lpwstr>
      </vt:variant>
      <vt:variant>
        <vt:i4>1507383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_Toc468386332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_Toc468386331</vt:lpwstr>
      </vt:variant>
      <vt:variant>
        <vt:i4>1507383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_Toc468386330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_Toc468386329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_Toc468386328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_Toc468386327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_Toc468386326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_Toc468386325</vt:lpwstr>
      </vt:variant>
      <vt:variant>
        <vt:i4>1441847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_Toc468386324</vt:lpwstr>
      </vt:variant>
      <vt:variant>
        <vt:i4>1441847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_Toc468386323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_Toc468386322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_Toc468386321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_Toc468386320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_Toc468386319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_Toc468386318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Marco Aurelio Crepaldi</cp:lastModifiedBy>
  <cp:revision>4</cp:revision>
  <cp:lastPrinted>2024-08-13T14:25:00Z</cp:lastPrinted>
  <dcterms:created xsi:type="dcterms:W3CDTF">2024-09-17T01:31:00Z</dcterms:created>
  <dcterms:modified xsi:type="dcterms:W3CDTF">2024-09-20T11:11:00Z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0x010100F94C29C17E9AEA4CB48B504ECDD326F6</vt:lpwstr>
  </property>
</Properties>
</file>